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5" w:after="0" w:line="406" w:lineRule="exact"/>
        <w:ind w:left="528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70.5pt;margin-top:50.16pt;width:471pt;height:.1pt;mso-position-horizontal-relative:page;mso-position-vertical-relative:page;z-index:-4795" coordorigin="1410,1003" coordsize="9420,2">
            <v:shape style="position:absolute;left:1410;top:1003;width:9420;height:2" coordorigin="1410,1003" coordsize="9420,0" path="m1410,1003l10830,1003e" filled="f" stroked="t" strokeweight=".82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101.220001pt;width:471pt;height:.1pt;mso-position-horizontal-relative:page;mso-position-vertical-relative:page;z-index:-4794" coordorigin="1410,2024" coordsize="9420,2">
            <v:shape style="position:absolute;left:1410;top:2024;width:9420;height:2" coordorigin="1410,2024" coordsize="9420,0" path="m1410,2024l10830,2024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IBM</w:t>
      </w:r>
      <w:r>
        <w:rPr>
          <w:rFonts w:ascii="Arial" w:hAnsi="Arial" w:cs="Arial" w:eastAsia="Arial"/>
          <w:sz w:val="36"/>
          <w:szCs w:val="36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Rational</w:t>
      </w:r>
      <w:r>
        <w:rPr>
          <w:rFonts w:ascii="Arial" w:hAnsi="Arial" w:cs="Arial" w:eastAsia="Arial"/>
          <w:sz w:val="36"/>
          <w:szCs w:val="36"/>
          <w:spacing w:val="9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  <w:position w:val="-1"/>
        </w:rPr>
        <w:t>Software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right="101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Section</w:t>
      </w:r>
      <w:r>
        <w:rPr>
          <w:rFonts w:ascii="Arial" w:hAnsi="Arial" w:cs="Arial" w:eastAsia="Arial"/>
          <w:sz w:val="36"/>
          <w:szCs w:val="36"/>
          <w:spacing w:val="9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1: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Course</w:t>
      </w:r>
      <w:r>
        <w:rPr>
          <w:rFonts w:ascii="Arial" w:hAnsi="Arial" w:cs="Arial" w:eastAsia="Arial"/>
          <w:sz w:val="36"/>
          <w:szCs w:val="36"/>
          <w:spacing w:val="70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Registration</w:t>
      </w:r>
      <w:r>
        <w:rPr>
          <w:rFonts w:ascii="Arial" w:hAnsi="Arial" w:cs="Arial" w:eastAsia="Arial"/>
          <w:sz w:val="36"/>
          <w:szCs w:val="36"/>
          <w:spacing w:val="31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Requirements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99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Version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</w:rPr>
        <w:t>2004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260" w:bottom="280" w:left="172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313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Problem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nt-serv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grades.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9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funding,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afford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relational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running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VAX.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Fortunately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college’s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poor,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occurs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manner.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</w:p>
    <w:p>
      <w:pPr>
        <w:spacing w:before="0" w:after="0" w:line="250" w:lineRule="auto"/>
        <w:ind w:left="100" w:right="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r’s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office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continue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14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ontain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5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ddition,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fewer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mester,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24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electronic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7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-line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class.</w:t>
      </w:r>
    </w:p>
    <w:p>
      <w:pPr>
        <w:jc w:val="both"/>
        <w:spacing w:after="0"/>
        <w:sectPr>
          <w:pgNumType w:start="2"/>
          <w:pgMar w:header="753" w:footer="972" w:top="940" w:bottom="1160" w:left="1340" w:right="1400"/>
          <w:headerReference w:type="default" r:id="rId5"/>
          <w:footerReference w:type="default" r:id="rId6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2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1"/>
          <w:position w:val="-1"/>
        </w:rPr>
        <w:t>Introduction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br w:type="column"/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Glossary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1520" w:space="2510"/>
            <w:col w:w="5470"/>
          </w:cols>
        </w:sectPr>
      </w:pPr>
      <w:rPr/>
    </w:p>
    <w:p>
      <w:pPr>
        <w:spacing w:before="75" w:after="0" w:line="250" w:lineRule="auto"/>
        <w:ind w:left="840" w:right="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plaini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efinitions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use-c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0"/>
        </w:rPr>
        <w:t>Definitio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26" w:lineRule="exact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offered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ersity.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810" w:space="30"/>
            <w:col w:w="8660"/>
          </w:cols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Offe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66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delivery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parallel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log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26" w:lineRule="exact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unabridg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Faculty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teac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univ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rsity.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822" w:space="18"/>
            <w:col w:w="8660"/>
          </w:cols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Finance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26" w:lineRule="exact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4"/>
        </w:rPr>
        <w:t>Grade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aluati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particul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articular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700" w:space="140"/>
            <w:col w:w="8660"/>
          </w:cols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7"/>
        </w:rPr>
        <w:t>Profe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versity.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Repo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Card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26" w:lineRule="exact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taken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ester.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enr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artic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offerin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755" w:space="85"/>
            <w:col w:w="8660"/>
          </w:cols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7"/>
        </w:rPr>
        <w:t>Stude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ersity.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6"/>
        </w:rPr>
        <w:t>Schedule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7"/>
        </w:rPr>
        <w:t>Trans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ript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2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istory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rticular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ents.</w:t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8"/>
          <w:position w:val="-1"/>
        </w:rPr>
        <w:t>Objectives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br w:type="column"/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Supplementary</w:t>
      </w:r>
      <w:r>
        <w:rPr>
          <w:rFonts w:ascii="Arial" w:hAnsi="Arial" w:cs="Arial" w:eastAsia="Arial"/>
          <w:sz w:val="36"/>
          <w:szCs w:val="36"/>
          <w:spacing w:val="-7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Specification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1315" w:space="995"/>
            <w:col w:w="7170"/>
          </w:cols>
        </w:sectPr>
      </w:pPr>
      <w:rPr/>
    </w:p>
    <w:p>
      <w:pPr>
        <w:spacing w:before="75" w:after="0" w:line="250" w:lineRule="auto"/>
        <w:ind w:left="820" w:right="5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entary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together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29" w:after="0" w:line="240" w:lineRule="auto"/>
        <w:ind w:left="10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5"/>
        </w:rPr>
        <w:t>Scope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right="1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right="2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on-f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ifications.)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819" w:space="1"/>
            <w:col w:w="8660"/>
          </w:cols>
        </w:sectPr>
      </w:pPr>
      <w:rPr/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4"/>
        </w:rPr>
        <w:t>Referenc</w:t>
      </w:r>
      <w:r>
        <w:rPr>
          <w:rFonts w:ascii="Arial" w:hAnsi="Arial" w:cs="Arial" w:eastAsia="Arial"/>
          <w:sz w:val="24"/>
          <w:szCs w:val="24"/>
          <w:spacing w:val="1"/>
          <w:w w:val="10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Functionality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1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Usability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er-int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Reliability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6"/>
        </w:rPr>
        <w:t>Performance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50" w:lineRule="auto"/>
        <w:ind w:left="820" w:right="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ltaneo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820" w:right="52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cy.</w:t>
      </w:r>
    </w:p>
    <w:p>
      <w:pPr>
        <w:spacing w:before="0" w:after="0" w:line="250" w:lineRule="auto"/>
        <w:ind w:left="820" w:right="8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-tier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0"/>
        </w:rPr>
        <w:t>Supportabili</w:t>
      </w:r>
      <w:r>
        <w:rPr>
          <w:rFonts w:ascii="Arial" w:hAnsi="Arial" w:cs="Arial" w:eastAsia="Arial"/>
          <w:sz w:val="24"/>
          <w:szCs w:val="24"/>
          <w:spacing w:val="2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8"/>
        </w:rPr>
        <w:t>Securi</w:t>
      </w:r>
      <w:r>
        <w:rPr>
          <w:rFonts w:ascii="Arial" w:hAnsi="Arial" w:cs="Arial" w:eastAsia="Arial"/>
          <w:sz w:val="24"/>
          <w:szCs w:val="24"/>
          <w:spacing w:val="2"/>
          <w:w w:val="108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50" w:lineRule="auto"/>
        <w:ind w:left="820" w:right="14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62" w:right="720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Design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Constraints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integrate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ndow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interface.</w:t>
      </w:r>
    </w:p>
    <w:p>
      <w:pPr>
        <w:jc w:val="left"/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3342" w:right="3244"/>
        <w:jc w:val="center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Use-Case</w:t>
      </w:r>
      <w:r>
        <w:rPr>
          <w:rFonts w:ascii="Arial" w:hAnsi="Arial" w:cs="Arial" w:eastAsia="Arial"/>
          <w:sz w:val="36"/>
          <w:szCs w:val="36"/>
          <w:spacing w:val="32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Model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Course</w:t>
      </w:r>
      <w:r>
        <w:rPr>
          <w:rFonts w:ascii="Arial" w:hAnsi="Arial" w:cs="Arial" w:eastAsia="Arial"/>
          <w:sz w:val="24"/>
          <w:szCs w:val="24"/>
          <w:spacing w:val="4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position w:val="-1"/>
        </w:rPr>
        <w:t>Registration</w:t>
      </w:r>
      <w:r>
        <w:rPr>
          <w:rFonts w:ascii="Arial" w:hAnsi="Arial" w:cs="Arial" w:eastAsia="Arial"/>
          <w:sz w:val="24"/>
          <w:szCs w:val="24"/>
          <w:spacing w:val="-6"/>
          <w:w w:val="10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System</w:t>
      </w:r>
      <w:r>
        <w:rPr>
          <w:rFonts w:ascii="Arial" w:hAnsi="Arial" w:cs="Arial" w:eastAsia="Arial"/>
          <w:sz w:val="24"/>
          <w:szCs w:val="24"/>
          <w:spacing w:val="4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e-Case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Model</w:t>
      </w:r>
      <w:r>
        <w:rPr>
          <w:rFonts w:ascii="Arial" w:hAnsi="Arial" w:cs="Arial" w:eastAsia="Arial"/>
          <w:sz w:val="24"/>
          <w:szCs w:val="24"/>
          <w:spacing w:val="3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Main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5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5"/>
          <w:position w:val="-1"/>
        </w:rPr>
        <w:t>agram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03" w:lineRule="exact"/>
        <w:ind w:left="3521" w:right="4450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2.150002pt;margin-top:7.859158pt;width:327.3pt;height:410.86271pt;mso-position-horizontal-relative:page;mso-position-vertical-relative:paragraph;z-index:-4793" coordorigin="2043,157" coordsize="6546,8217">
            <v:group style="position:absolute;left:8210;top:1308;width:250;height:250" coordorigin="8210,1308" coordsize="250,250">
              <v:shape style="position:absolute;left:8210;top:1308;width:250;height:250" coordorigin="8210,1308" coordsize="250,250" path="m8460,1432l8442,1368,8396,1322,8355,1308,8328,1309,8262,1332,8222,1378,8210,1417,8212,1443,8236,1507,8284,1547,8325,1557,8349,1556,8412,1529,8450,1479,8460,1432xe" filled="f" stroked="t" strokeweight=".06pt" strokecolor="#000000">
                <v:path arrowok="t"/>
              </v:shape>
            </v:group>
            <v:group style="position:absolute;left:8335;top:1545;width:2;height:210" coordorigin="8335,1545" coordsize="2,210">
              <v:shape style="position:absolute;left:8335;top:1545;width:2;height:210" coordorigin="8335,1545" coordsize="0,210" path="m8335,1545l8335,1755e" filled="f" stroked="t" strokeweight=".06pt" strokecolor="#000000">
                <v:path arrowok="t"/>
              </v:shape>
            </v:group>
            <v:group style="position:absolute;left:8138;top:1601;width:379;height:2" coordorigin="8138,1601" coordsize="379,2">
              <v:shape style="position:absolute;left:8138;top:1601;width:379;height:2" coordorigin="8138,1601" coordsize="379,0" path="m8138,1601l8518,1601e" filled="f" stroked="t" strokeweight=".06pt" strokecolor="#000000">
                <v:path arrowok="t"/>
              </v:shape>
            </v:group>
            <v:group style="position:absolute;left:8069;top:1755;width:266;height:266" coordorigin="8069,1755" coordsize="266,266">
              <v:shape style="position:absolute;left:8069;top:1755;width:266;height:266" coordorigin="8069,1755" coordsize="266,266" path="m8069,2021l8335,1755e" filled="f" stroked="t" strokeweight=".06pt" strokecolor="#000000">
                <v:path arrowok="t"/>
              </v:shape>
            </v:group>
            <v:group style="position:absolute;left:8335;top:1755;width:253;height:266" coordorigin="8335,1755" coordsize="253,266">
              <v:shape style="position:absolute;left:8335;top:1755;width:253;height:266" coordorigin="8335,1755" coordsize="253,266" path="m8335,1755l8588,2021e" filled="f" stroked="t" strokeweight=".06pt" strokecolor="#000000">
                <v:path arrowok="t"/>
              </v:shape>
            </v:group>
            <v:group style="position:absolute;left:5119;top:2260;width:982;height:518" coordorigin="5119,2260" coordsize="982,518">
              <v:shape style="position:absolute;left:5119;top:2260;width:982;height:518" coordorigin="5119,2260" coordsize="982,518" path="m6101,2519l6086,2456,6046,2400,5982,2350,5929,2322,5868,2298,5801,2280,5728,2267,5650,2261,5610,2260,5570,2261,5492,2267,5419,2280,5351,2298,5291,2322,5237,2350,5174,2400,5133,2456,5119,2519,5121,2540,5144,2601,5193,2655,5263,2702,5320,2728,5384,2749,5455,2765,5530,2775,5610,2778,5650,2777,5728,2771,5801,2758,5868,2739,5929,2716,5982,2688,6046,2638,6086,2581,6101,2519xe" filled="f" stroked="t" strokeweight=".06pt" strokecolor="#000000">
                <v:path arrowok="t"/>
              </v:shape>
            </v:group>
            <v:group style="position:absolute;left:6089;top:2035;width:983;height:308" coordorigin="6089,2035" coordsize="983,308">
              <v:shape style="position:absolute;left:6089;top:2035;width:983;height:308" coordorigin="6089,2035" coordsize="983,308" path="m7072,2035l6089,2344e" filled="f" stroked="t" strokeweight=".06pt" strokecolor="#000000">
                <v:path arrowok="t"/>
              </v:shape>
            </v:group>
            <v:group style="position:absolute;left:7072;top:1727;width:983;height:308" coordorigin="7072,1727" coordsize="983,308">
              <v:shape style="position:absolute;left:7072;top:1727;width:983;height:308" coordorigin="7072,1727" coordsize="983,308" path="m7072,2035l8054,1727e" filled="f" stroked="t" strokeweight=".06pt" strokecolor="#000000">
                <v:path arrowok="t"/>
              </v:shape>
            </v:group>
            <v:group style="position:absolute;left:7928;top:1727;width:126;height:112" coordorigin="7928,1727" coordsize="126,112">
              <v:shape style="position:absolute;left:7928;top:1727;width:126;height:112" coordorigin="7928,1727" coordsize="126,112" path="m8054,1727l7928,1839e" filled="f" stroked="t" strokeweight=".06pt" strokecolor="#000000">
                <v:path arrowok="t"/>
              </v:shape>
            </v:group>
            <v:group style="position:absolute;left:7886;top:1713;width:168;height:14" coordorigin="7886,1713" coordsize="168,14">
              <v:shape style="position:absolute;left:7886;top:1713;width:168;height:14" coordorigin="7886,1713" coordsize="168,14" path="m8054,1727l7886,1713e" filled="f" stroked="t" strokeweight=".06pt" strokecolor="#000000">
                <v:path arrowok="t"/>
              </v:shape>
            </v:group>
            <v:group style="position:absolute;left:5190;top:3634;width:982;height:504" coordorigin="5190,3634" coordsize="982,504">
              <v:shape style="position:absolute;left:5190;top:3634;width:982;height:504" coordorigin="5190,3634" coordsize="982,504" path="m6172,3886l6157,3825,6117,3770,6053,3722,5970,3682,5906,3662,5836,3647,5760,3637,5681,3634,5641,3635,5563,3641,5490,3654,5422,3672,5361,3694,5285,3737,5229,3788,5196,3845,5190,3886,5192,3906,5215,3965,5264,4018,5334,4064,5391,4089,5455,4109,5526,4125,5601,4135,5681,4138,5721,4137,5798,4130,5871,4118,5939,4100,6000,4077,6077,4034,6133,3983,6165,3926,6172,3886xe" filled="f" stroked="t" strokeweight=".06pt" strokecolor="#000000">
                <v:path arrowok="t"/>
              </v:shape>
            </v:group>
            <v:group style="position:absolute;left:2325;top:2738;width:251;height:250" coordorigin="2325,2738" coordsize="251,250">
              <v:shape style="position:absolute;left:2325;top:2738;width:251;height:250" coordorigin="2325,2738" coordsize="251,250" path="m2576,2862l2559,2798,2513,2753,2471,2738,2444,2739,2379,2762,2337,2808,2325,2847,2327,2872,2351,2936,2399,2977,2439,2988,2465,2986,2527,2960,2566,2911,2576,2862xe" filled="f" stroked="t" strokeweight=".06pt" strokecolor="#000000">
                <v:path arrowok="t"/>
              </v:shape>
            </v:group>
            <v:group style="position:absolute;left:2452;top:2975;width:2;height:224" coordorigin="2452,2975" coordsize="2,224">
              <v:shape style="position:absolute;left:2452;top:2975;width:2;height:224" coordorigin="2452,2975" coordsize="0,224" path="m2452,2975l2452,3199e" filled="f" stroked="t" strokeweight=".06pt" strokecolor="#000000">
                <v:path arrowok="t"/>
              </v:shape>
            </v:group>
            <v:group style="position:absolute;left:2255;top:3046;width:379;height:2" coordorigin="2255,3046" coordsize="379,2">
              <v:shape style="position:absolute;left:2255;top:3046;width:379;height:2" coordorigin="2255,3046" coordsize="379,0" path="m2255,3046l2634,3046e" filled="f" stroked="t" strokeweight=".06pt" strokecolor="#000000">
                <v:path arrowok="t"/>
              </v:shape>
            </v:group>
            <v:group style="position:absolute;left:2184;top:3199;width:268;height:253" coordorigin="2184,3199" coordsize="268,253">
              <v:shape style="position:absolute;left:2184;top:3199;width:268;height:253" coordorigin="2184,3199" coordsize="268,253" path="m2184,3453l2452,3199e" filled="f" stroked="t" strokeweight=".06pt" strokecolor="#000000">
                <v:path arrowok="t"/>
              </v:shape>
            </v:group>
            <v:group style="position:absolute;left:2452;top:3199;width:252;height:253" coordorigin="2452,3199" coordsize="252,253">
              <v:shape style="position:absolute;left:2452;top:3199;width:252;height:253" coordorigin="2452,3199" coordsize="252,253" path="m2452,3199l2704,3453e" filled="f" stroked="t" strokeweight=".06pt" strokecolor="#000000">
                <v:path arrowok="t"/>
              </v:shape>
            </v:group>
            <v:group style="position:absolute;left:2704;top:3143;width:1236;height:310" coordorigin="2704,3143" coordsize="1236,310">
              <v:shape style="position:absolute;left:2704;top:3143;width:1236;height:310" coordorigin="2704,3143" coordsize="1236,310" path="m3940,3453l2704,3143e" filled="f" stroked="t" strokeweight=".06pt" strokecolor="#000000">
                <v:path arrowok="t"/>
              </v:shape>
            </v:group>
            <v:group style="position:absolute;left:3940;top:3453;width:1250;height:294" coordorigin="3940,3453" coordsize="1250,294">
              <v:shape style="position:absolute;left:3940;top:3453;width:1250;height:294" coordorigin="3940,3453" coordsize="1250,294" path="m3940,3453l5190,3747e" filled="f" stroked="t" strokeweight=".06pt" strokecolor="#000000">
                <v:path arrowok="t"/>
              </v:shape>
            </v:group>
            <v:group style="position:absolute;left:5050;top:3648;width:140;height:98" coordorigin="5050,3648" coordsize="140,98">
              <v:shape style="position:absolute;left:5050;top:3648;width:140;height:98" coordorigin="5050,3648" coordsize="140,98" path="m5190,3747l5050,3648e" filled="f" stroked="t" strokeweight=".06pt" strokecolor="#000000">
                <v:path arrowok="t"/>
              </v:shape>
            </v:group>
            <v:group style="position:absolute;left:5008;top:3760;width:182;height:2" coordorigin="5008,3760" coordsize="182,2">
              <v:shape style="position:absolute;left:5008;top:3760;width:182;height:2" coordorigin="5008,3760" coordsize="182,0" path="m5008,3760l5190,3760e" filled="f" stroked="t" strokeweight="1.38pt" strokecolor="#000000">
                <v:path arrowok="t"/>
              </v:shape>
            </v:group>
            <v:group style="position:absolute;left:2704;top:2807;width:1194;height:224" coordorigin="2704,2807" coordsize="1194,224">
              <v:shape style="position:absolute;left:2704;top:2807;width:1194;height:224" coordorigin="2704,2807" coordsize="1194,224" path="m3898,2807l2704,3031e" filled="f" stroked="t" strokeweight=".06pt" strokecolor="#000000">
                <v:path arrowok="t"/>
              </v:shape>
            </v:group>
            <v:group style="position:absolute;left:3898;top:2597;width:1207;height:210" coordorigin="3898,2597" coordsize="1207,210">
              <v:shape style="position:absolute;left:3898;top:2597;width:1207;height:210" coordorigin="3898,2597" coordsize="1207,210" path="m3898,2807l5105,2597e" filled="f" stroked="t" strokeweight=".06pt" strokecolor="#000000">
                <v:path arrowok="t"/>
              </v:shape>
            </v:group>
            <v:group style="position:absolute;left:4964;top:2597;width:140;height:97" coordorigin="4964,2597" coordsize="140,97">
              <v:shape style="position:absolute;left:4964;top:2597;width:140;height:97" coordorigin="4964,2597" coordsize="140,97" path="m5105,2597l4964,2694e" filled="f" stroked="t" strokeweight=".06pt" strokecolor="#000000">
                <v:path arrowok="t"/>
              </v:shape>
            </v:group>
            <v:group style="position:absolute;left:4937;top:2576;width:168;height:2" coordorigin="4937,2576" coordsize="168,2">
              <v:shape style="position:absolute;left:4937;top:2576;width:168;height:2" coordorigin="4937,2576" coordsize="168,0" path="m4937,2576l5105,2576e" filled="f" stroked="t" strokeweight="2.1pt" strokecolor="#000000">
                <v:path arrowok="t"/>
              </v:shape>
            </v:group>
            <v:group style="position:absolute;left:2704;top:2512;width:590;height:407" coordorigin="2704,2512" coordsize="590,407">
              <v:shape style="position:absolute;left:2704;top:2512;width:590;height:407" coordorigin="2704,2512" coordsize="590,407" path="m3294,2512l2704,2919e" filled="f" stroked="t" strokeweight=".06pt" strokecolor="#000000">
                <v:path arrowok="t"/>
              </v:shape>
            </v:group>
            <v:group style="position:absolute;left:2185;top:158;width:251;height:249" coordorigin="2185,158" coordsize="251,249">
              <v:shape style="position:absolute;left:2185;top:158;width:251;height:249" coordorigin="2185,158" coordsize="251,249" path="m2436,281l2418,217,2372,172,2330,158,2303,159,2237,182,2196,228,2185,267,2186,293,2211,356,2259,396,2300,407,2325,405,2387,379,2426,329,2436,281xe" filled="f" stroked="t" strokeweight=".06pt" strokecolor="#000000">
                <v:path arrowok="t"/>
              </v:shape>
            </v:group>
            <v:group style="position:absolute;left:2297;top:395;width:2;height:224" coordorigin="2297,395" coordsize="2,224">
              <v:shape style="position:absolute;left:2297;top:395;width:2;height:224" coordorigin="2297,395" coordsize="0,224" path="m2297,395l2297,619e" filled="f" stroked="t" strokeweight=".06pt" strokecolor="#000000">
                <v:path arrowok="t"/>
              </v:shape>
            </v:group>
            <v:group style="position:absolute;left:2114;top:450;width:379;height:2" coordorigin="2114,450" coordsize="379,2">
              <v:shape style="position:absolute;left:2114;top:450;width:379;height:2" coordorigin="2114,450" coordsize="379,0" path="m2114,450l2494,450e" filled="f" stroked="t" strokeweight=".06pt" strokecolor="#000000">
                <v:path arrowok="t"/>
              </v:shape>
            </v:group>
            <v:group style="position:absolute;left:2044;top:619;width:253;height:252" coordorigin="2044,619" coordsize="253,252">
              <v:shape style="position:absolute;left:2044;top:619;width:253;height:252" coordorigin="2044,619" coordsize="253,252" path="m2044,871l2297,619e" filled="f" stroked="t" strokeweight=".06pt" strokecolor="#000000">
                <v:path arrowok="t"/>
              </v:shape>
            </v:group>
            <v:group style="position:absolute;left:2297;top:619;width:266;height:252" coordorigin="2297,619" coordsize="266,252">
              <v:shape style="position:absolute;left:2297;top:619;width:266;height:252" coordorigin="2297,619" coordsize="266,252" path="m2297,619l2563,871e" filled="f" stroked="t" strokeweight=".06pt" strokecolor="#000000">
                <v:path arrowok="t"/>
              </v:shape>
            </v:group>
            <v:group style="position:absolute;left:2563;top:619;width:1236;height:2" coordorigin="2563,619" coordsize="1236,2">
              <v:shape style="position:absolute;left:2563;top:619;width:1236;height:2" coordorigin="2563,619" coordsize="1236,0" path="m2563,619l3799,619e" filled="f" stroked="t" strokeweight="8.4pt" strokecolor="#000000">
                <v:path arrowok="t"/>
              </v:shape>
            </v:group>
            <v:group style="position:absolute;left:2563;top:675;width:674;height:478" coordorigin="2563,675" coordsize="674,478">
              <v:shape style="position:absolute;left:2563;top:675;width:674;height:478" coordorigin="2563,675" coordsize="674,478" path="m3238,1152l2563,675e" filled="f" stroked="t" strokeweight=".06pt" strokecolor="#000000">
                <v:path arrowok="t"/>
              </v:shape>
            </v:group>
            <v:group style="position:absolute;left:3827;top:1614;width:983;height:518" coordorigin="3827,1614" coordsize="983,518">
              <v:shape style="position:absolute;left:3827;top:1614;width:983;height:518" coordorigin="3827,1614" coordsize="983,518" path="m4810,1873l4795,1811,4755,1754,4691,1704,4638,1676,4577,1653,4509,1634,4436,1622,4358,1615,4318,1614,4277,1615,4200,1622,4127,1634,4059,1653,3998,1676,3945,1704,3882,1754,3841,1811,3827,1873,3828,1895,3852,1955,3900,2010,3971,2057,4028,2083,4092,2104,4162,2119,4238,2129,4318,2133,4358,2132,4436,2125,4509,2112,4577,2094,4638,2070,4691,2042,4755,1992,4795,1936,4810,1873xe" filled="f" stroked="t" strokeweight=".06pt" strokecolor="#000000">
                <v:path arrowok="t"/>
              </v:shape>
            </v:group>
            <v:group style="position:absolute;left:3238;top:1152;width:688;height:462" coordorigin="3238,1152" coordsize="688,462">
              <v:shape style="position:absolute;left:3238;top:1152;width:688;height:462" coordorigin="3238,1152" coordsize="688,462" path="m3238,1152l3925,1614e" filled="f" stroked="t" strokeweight=".06pt" strokecolor="#000000">
                <v:path arrowok="t"/>
              </v:shape>
            </v:group>
            <v:group style="position:absolute;left:3827;top:1475;width:98;height:139" coordorigin="3827,1475" coordsize="98,139">
              <v:shape style="position:absolute;left:3827;top:1475;width:98;height:139" coordorigin="3827,1475" coordsize="98,139" path="m3925,1614l3827,1475e" filled="f" stroked="t" strokeweight=".06pt" strokecolor="#000000">
                <v:path arrowok="t"/>
              </v:shape>
            </v:group>
            <v:group style="position:absolute;left:3757;top:1600;width:168;height:2" coordorigin="3757,1600" coordsize="168,2">
              <v:shape style="position:absolute;left:3757;top:1600;width:168;height:2" coordorigin="3757,1600" coordsize="168,0" path="m3757,1600l3925,1600e" filled="f" stroked="t" strokeweight="1.38pt" strokecolor="#000000">
                <v:path arrowok="t"/>
              </v:shape>
            </v:group>
            <v:group style="position:absolute;left:3294;top:2134;width:604;height:378" coordorigin="3294,2134" coordsize="604,378">
              <v:shape style="position:absolute;left:3294;top:2134;width:604;height:378" coordorigin="3294,2134" coordsize="604,378" path="m3294,2512l3898,2134e" filled="f" stroked="t" strokeweight=".06pt" strokecolor="#000000">
                <v:path arrowok="t"/>
              </v:shape>
            </v:group>
            <v:group style="position:absolute;left:3799;top:2134;width:98;height:140" coordorigin="3799,2134" coordsize="98,140">
              <v:shape style="position:absolute;left:3799;top:2134;width:98;height:140" coordorigin="3799,2134" coordsize="98,140" path="m3898,2134l3799,2274e" filled="f" stroked="t" strokeweight=".06pt" strokecolor="#000000">
                <v:path arrowok="t"/>
              </v:shape>
            </v:group>
            <v:group style="position:absolute;left:3730;top:2148;width:168;height:2" coordorigin="3730,2148" coordsize="168,2">
              <v:shape style="position:absolute;left:3730;top:2148;width:168;height:2" coordorigin="3730,2148" coordsize="168,0" path="m3730,2148l3898,2148e" filled="f" stroked="t" strokeweight="1.38pt" strokecolor="#000000">
                <v:path arrowok="t"/>
              </v:shape>
            </v:group>
            <v:group style="position:absolute;left:5400;top:6565;width:982;height:518" coordorigin="5400,6565" coordsize="982,518">
              <v:shape style="position:absolute;left:5400;top:6565;width:982;height:518" coordorigin="5400,6565" coordsize="982,518" path="m6382,6825l6367,6762,6327,6705,6263,6656,6210,6628,6149,6604,6081,6586,6008,6573,5931,6566,5891,6565,5851,6566,5773,6573,5700,6586,5632,6604,5571,6628,5518,6656,5455,6705,5414,6762,5400,6825,5402,6846,5425,6906,5474,6961,5544,7008,5601,7034,5665,7055,5736,7071,5811,7080,5891,7084,5931,7083,6008,7076,6081,7063,6149,7045,6210,7021,6263,6993,6327,6944,6367,6887,6382,6825xe" filled="f" stroked="t" strokeweight=".06pt" strokecolor="#000000">
                <v:path arrowok="t"/>
              </v:shape>
            </v:group>
            <v:group style="position:absolute;left:2325;top:4969;width:251;height:249" coordorigin="2325,4969" coordsize="251,249">
              <v:shape style="position:absolute;left:2325;top:4969;width:251;height:249" coordorigin="2325,4969" coordsize="251,249" path="m2576,5092l2559,5028,2512,4983,2470,4969,2444,4970,2378,4993,2337,5039,2325,5078,2327,5104,2352,5167,2400,5207,2441,5217,2466,5216,2528,5190,2567,5140,2576,5092xe" filled="f" stroked="t" strokeweight=".06pt" strokecolor="#000000">
                <v:path arrowok="t"/>
              </v:shape>
            </v:group>
            <v:group style="position:absolute;left:2452;top:5205;width:2;height:211" coordorigin="2452,5205" coordsize="2,211">
              <v:shape style="position:absolute;left:2452;top:5205;width:2;height:211" coordorigin="2452,5205" coordsize="0,211" path="m2452,5205l2452,5416e" filled="f" stroked="t" strokeweight=".06pt" strokecolor="#000000">
                <v:path arrowok="t"/>
              </v:shape>
            </v:group>
            <v:group style="position:absolute;left:2255;top:5261;width:379;height:2" coordorigin="2255,5261" coordsize="379,2">
              <v:shape style="position:absolute;left:2255;top:5261;width:379;height:2" coordorigin="2255,5261" coordsize="379,0" path="m2255,5261l2634,5261e" filled="f" stroked="t" strokeweight=".06pt" strokecolor="#000000">
                <v:path arrowok="t"/>
              </v:shape>
            </v:group>
            <v:group style="position:absolute;left:2184;top:5416;width:268;height:252" coordorigin="2184,5416" coordsize="268,252">
              <v:shape style="position:absolute;left:2184;top:5416;width:268;height:252" coordorigin="2184,5416" coordsize="268,252" path="m2184,5668l2452,5416e" filled="f" stroked="t" strokeweight=".06pt" strokecolor="#000000">
                <v:path arrowok="t"/>
              </v:shape>
            </v:group>
            <v:group style="position:absolute;left:2452;top:5416;width:252;height:252" coordorigin="2452,5416" coordsize="252,252">
              <v:shape style="position:absolute;left:2452;top:5416;width:252;height:252" coordorigin="2452,5416" coordsize="252,252" path="m2452,5416l2704,5668e" filled="f" stroked="t" strokeweight=".06pt" strokecolor="#000000">
                <v:path arrowok="t"/>
              </v:shape>
            </v:group>
            <v:group style="position:absolute;left:2704;top:5429;width:1349;height:589" coordorigin="2704,5429" coordsize="1349,589">
              <v:shape style="position:absolute;left:2704;top:5429;width:1349;height:589" coordorigin="2704,5429" coordsize="1349,589" path="m4052,6018l2704,5429e" filled="f" stroked="t" strokeweight=".06pt" strokecolor="#000000">
                <v:path arrowok="t"/>
              </v:shape>
            </v:group>
            <v:group style="position:absolute;left:4052;top:6018;width:1348;height:589" coordorigin="4052,6018" coordsize="1348,589">
              <v:shape style="position:absolute;left:4052;top:6018;width:1348;height:589" coordorigin="4052,6018" coordsize="1348,589" path="m4052,6018l5400,6607e" filled="f" stroked="t" strokeweight=".06pt" strokecolor="#000000">
                <v:path arrowok="t"/>
              </v:shape>
            </v:group>
            <v:group style="position:absolute;left:5274;top:6481;width:126;height:126" coordorigin="5274,6481" coordsize="126,126">
              <v:shape style="position:absolute;left:5274;top:6481;width:126;height:126" coordorigin="5274,6481" coordsize="126,126" path="m5400,6607l5274,6481e" filled="f" stroked="t" strokeweight=".06pt" strokecolor="#000000">
                <v:path arrowok="t"/>
              </v:shape>
            </v:group>
            <v:group style="position:absolute;left:5218;top:6607;width:182;height:2" coordorigin="5218,6607" coordsize="182,2">
              <v:shape style="position:absolute;left:5218;top:6607;width:182;height:2" coordorigin="5218,6607" coordsize="182,0" path="m5400,6607l5218,6607e" filled="f" stroked="t" strokeweight=".06pt" strokecolor="#000000">
                <v:path arrowok="t"/>
              </v:shape>
            </v:group>
            <v:group style="position:absolute;left:5400;top:5065;width:982;height:517" coordorigin="5400,5065" coordsize="982,517">
              <v:shape style="position:absolute;left:5400;top:5065;width:982;height:517" coordorigin="5400,5065" coordsize="982,517" path="m6382,5323l6367,5261,6327,5205,6263,5155,6210,5127,6149,5104,6081,5086,6008,5073,5931,5066,5891,5065,5851,5066,5773,5073,5700,5086,5632,5104,5571,5127,5518,5155,5455,5205,5414,5261,5400,5323,5402,5345,5425,5405,5474,5460,5544,5507,5601,5533,5665,5554,5736,5569,5811,5579,5891,5583,5931,5582,6008,5575,6081,5562,6149,5544,6210,5520,6263,5492,6327,5442,6367,5386,6382,5323xe" filled="f" stroked="t" strokeweight=".06pt" strokecolor="#000000">
                <v:path arrowok="t"/>
              </v:shape>
            </v:group>
            <v:group style="position:absolute;left:2704;top:5317;width:2696;height:2" coordorigin="2704,5317" coordsize="2696,2">
              <v:shape style="position:absolute;left:2704;top:5317;width:2696;height:2" coordorigin="2704,5317" coordsize="2696,0" path="m2704,5317l5400,5317e" filled="f" stroked="t" strokeweight=".06pt" strokecolor="#000000">
                <v:path arrowok="t"/>
              </v:shape>
            </v:group>
            <v:group style="position:absolute;left:5232;top:5317;width:168;height:70" coordorigin="5232,5317" coordsize="168,70">
              <v:shape style="position:absolute;left:5232;top:5317;width:168;height:70" coordorigin="5232,5317" coordsize="168,70" path="m5232,5387l5400,5387,5400,5317,5232,5317,5232,5387xe" filled="t" fillcolor="#000000" stroked="f">
                <v:path arrowok="t"/>
                <v:fill/>
              </v:shape>
            </v:group>
            <v:group style="position:absolute;left:5232;top:5247;width:168;height:71" coordorigin="5232,5247" coordsize="168,71">
              <v:shape style="position:absolute;left:5232;top:5247;width:168;height:71" coordorigin="5232,5247" coordsize="168,71" path="m5232,5317l5400,5317,5400,5247,5232,5247,5232,5317xe" filled="t" fillcolor="#000000" stroked="f">
                <v:path arrowok="t"/>
                <v:fill/>
              </v:shape>
            </v:group>
            <v:group style="position:absolute;left:2620;top:3634;width:716;height:1333" coordorigin="2620,3634" coordsize="716,1333">
              <v:shape style="position:absolute;left:2620;top:3634;width:716;height:1333" coordorigin="2620,3634" coordsize="716,1333" path="m3336,3634l2620,4967e" filled="f" stroked="t" strokeweight=".06pt" strokecolor="#000000">
                <v:path arrowok="t"/>
              </v:shape>
            </v:group>
            <v:group style="position:absolute;left:3336;top:2302;width:730;height:1332" coordorigin="3336,2302" coordsize="730,1332">
              <v:shape style="position:absolute;left:3336;top:2302;width:730;height:1332" coordorigin="3336,2302" coordsize="730,1332" path="m3336,3634l4066,2302e" filled="f" stroked="t" strokeweight=".06pt" strokecolor="#000000">
                <v:path arrowok="t"/>
              </v:shape>
            </v:group>
            <v:group style="position:absolute;left:4052;top:2302;width:2;height:168" coordorigin="4052,2302" coordsize="2,168">
              <v:shape style="position:absolute;left:4052;top:2302;width:2;height:168" coordorigin="4052,2302" coordsize="0,168" path="m4052,2302l4052,2470e" filled="f" stroked="t" strokeweight="1.38pt" strokecolor="#000000">
                <v:path arrowok="t"/>
              </v:shape>
            </v:group>
            <v:group style="position:absolute;left:3925;top:2302;width:140;height:113" coordorigin="3925,2302" coordsize="140,113">
              <v:shape style="position:absolute;left:3925;top:2302;width:140;height:113" coordorigin="3925,2302" coordsize="140,113" path="m4066,2302l3925,2415e" filled="f" stroked="t" strokeweight=".06pt" strokecolor="#000000">
                <v:path arrowok="t"/>
              </v:shape>
            </v:group>
            <v:group style="position:absolute;left:2704;top:5527;width:1418;height:1164" coordorigin="2704,5527" coordsize="1418,1164">
              <v:shape style="position:absolute;left:2704;top:5527;width:1418;height:1164" coordorigin="2704,5527" coordsize="1418,1164" path="m4122,6691l2704,5527e" filled="f" stroked="t" strokeweight=".06pt" strokecolor="#000000">
                <v:path arrowok="t"/>
              </v:shape>
            </v:group>
            <v:group style="position:absolute;left:5400;top:7870;width:982;height:504" coordorigin="5400,7870" coordsize="982,504">
              <v:shape style="position:absolute;left:5400;top:7870;width:982;height:504" coordorigin="5400,7870" coordsize="982,504" path="m6382,8122l6367,8061,6327,8006,6263,7958,6180,7918,6116,7898,6046,7883,5970,7873,5891,7870,5851,7871,5773,7877,5700,7890,5632,7908,5571,7930,5495,7973,5439,8024,5406,8081,5400,8122,5402,8142,5425,8201,5474,8254,5544,8300,5601,8325,5665,8345,5736,8361,5811,8371,5891,8374,5931,8373,6008,8366,6081,8354,6149,8336,6210,8313,6287,8270,6343,8219,6375,8162,6382,8122xe" filled="f" stroked="t" strokeweight=".06pt" strokecolor="#000000">
                <v:path arrowok="t"/>
              </v:shape>
            </v:group>
            <v:group style="position:absolute;left:6383;top:8122;width:1967;height:2" coordorigin="6383,8122" coordsize="1967,2">
              <v:shape style="position:absolute;left:6383;top:8122;width:1967;height:2" coordorigin="6383,8122" coordsize="1967,0" path="m6383,8122l8350,8122e" filled="f" stroked="t" strokeweight=".06pt" strokecolor="#000000">
                <v:path arrowok="t"/>
              </v:shape>
            </v:group>
            <v:group style="position:absolute;left:8180;top:8122;width:169;height:71" coordorigin="8180,8122" coordsize="169,71">
              <v:shape style="position:absolute;left:8180;top:8122;width:169;height:71" coordorigin="8180,8122" coordsize="169,71" path="m8180,8193l8350,8193,8350,8122,8180,8122,8180,8193xe" filled="t" fillcolor="#000000" stroked="f">
                <v:path arrowok="t"/>
                <v:fill/>
              </v:shape>
            </v:group>
            <v:group style="position:absolute;left:8180;top:8052;width:169;height:70" coordorigin="8180,8052" coordsize="169,70">
              <v:shape style="position:absolute;left:8180;top:8052;width:169;height:70" coordorigin="8180,8052" coordsize="169,70" path="m8180,8122l8350,8122,8350,8052,8180,8052,8180,8122xe" filled="t" fillcolor="#000000" stroked="f">
                <v:path arrowok="t"/>
                <v:fill/>
              </v:shape>
            </v:group>
            <v:group style="position:absolute;left:4122;top:6691;width:1433;height:1164" coordorigin="4122,6691" coordsize="1433,1164">
              <v:shape style="position:absolute;left:4122;top:6691;width:1433;height:1164" coordorigin="4122,6691" coordsize="1433,1164" path="m4122,6691l5555,7855e" filled="f" stroked="t" strokeweight=".06pt" strokecolor="#000000">
                <v:path arrowok="t"/>
              </v:shape>
            </v:group>
            <v:group style="position:absolute;left:5471;top:7702;width:84;height:154" coordorigin="5471,7702" coordsize="84,154">
              <v:shape style="position:absolute;left:5471;top:7702;width:84;height:154" coordorigin="5471,7702" coordsize="84,154" path="m5555,7855l5471,7702e" filled="f" stroked="t" strokeweight=".06pt" strokecolor="#000000">
                <v:path arrowok="t"/>
              </v:shape>
            </v:group>
            <v:group style="position:absolute;left:5400;top:7828;width:155;height:2" coordorigin="5400,7828" coordsize="155,2">
              <v:shape style="position:absolute;left:5400;top:7828;width:155;height:2" coordorigin="5400,7828" coordsize="155,0" path="m5400,7828l5555,7828e" filled="f" stroked="t" strokeweight="2.7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28.130005pt;margin-top:-30.078133pt;width:176.94pt;height:51.24pt;mso-position-horizontal-relative:page;mso-position-vertical-relative:paragraph;z-index:-4792" coordorigin="2563,-602" coordsize="3539,1025">
            <v:group style="position:absolute;left:5119;top:-601;width:982;height:517" coordorigin="5119,-601" coordsize="982,517">
              <v:shape style="position:absolute;left:5119;top:-601;width:982;height:517" coordorigin="5119,-601" coordsize="982,517" path="m6101,-343l6086,-405,6046,-462,5982,-511,5929,-539,5868,-562,5801,-581,5728,-593,5650,-600,5610,-601,5570,-600,5492,-593,5419,-581,5351,-562,5291,-539,5237,-511,5174,-462,5133,-405,5119,-343,5121,-322,5144,-261,5193,-207,5263,-160,5320,-134,5384,-113,5455,-97,5530,-87,5610,-84,5650,-85,5728,-91,5801,-104,5868,-123,5929,-146,5982,-174,6046,-224,6086,-281,6101,-343xe" filled="f" stroked="t" strokeweight=".06pt" strokecolor="#000000">
                <v:path arrowok="t"/>
              </v:shape>
            </v:group>
            <v:group style="position:absolute;left:2563;top:100;width:1264;height:323" coordorigin="2563,100" coordsize="1264,323">
              <v:shape style="position:absolute;left:2563;top:100;width:1264;height:323" coordorigin="2563,100" coordsize="1264,323" path="m3827,100l2563,423e" filled="f" stroked="t" strokeweight=".06pt" strokecolor="#000000">
                <v:path arrowok="t"/>
              </v:shape>
            </v:group>
            <v:group style="position:absolute;left:3827;top:-236;width:1278;height:336" coordorigin="3827,-236" coordsize="1278,336">
              <v:shape style="position:absolute;left:3827;top:-236;width:1278;height:336" coordorigin="3827,-236" coordsize="1278,336" path="m3827,100l5105,-236e" filled="f" stroked="t" strokeweight=".06pt" strokecolor="#000000">
                <v:path arrowok="t"/>
              </v:shape>
            </v:group>
            <v:group style="position:absolute;left:4964;top:-236;width:140;height:112" coordorigin="4964,-236" coordsize="140,112">
              <v:shape style="position:absolute;left:4964;top:-236;width:140;height:112" coordorigin="4964,-236" coordsize="140,112" path="m5105,-236l4964,-125e" filled="f" stroked="t" strokeweight=".06pt" strokecolor="#000000">
                <v:path arrowok="t"/>
              </v:shape>
            </v:group>
            <v:group style="position:absolute;left:4922;top:-251;width:182;height:2" coordorigin="4922,-251" coordsize="182,2">
              <v:shape style="position:absolute;left:4922;top:-251;width:182;height:2" coordorigin="4922,-251" coordsize="182,0" path="m4922,-251l5105,-251e" filled="f" stroked="t" strokeweight="1.4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6.119995pt;margin-top:34.421867pt;width:218.01pt;height:46.29pt;mso-position-horizontal-relative:page;mso-position-vertical-relative:paragraph;z-index:-4791" coordorigin="3722,688" coordsize="4360,926">
            <v:group style="position:absolute;left:5050;top:689;width:982;height:518" coordorigin="5050,689" coordsize="982,518">
              <v:shape style="position:absolute;left:5050;top:689;width:982;height:518" coordorigin="5050,689" coordsize="982,518" path="m6031,948l6017,886,5976,829,5913,779,5859,751,5798,728,5731,709,5658,697,5581,690,5540,689,5500,690,5422,697,5349,709,5282,728,5221,751,5168,779,5104,829,5064,886,5050,948,5051,969,5075,1030,5123,1085,5193,1131,5250,1157,5315,1178,5385,1194,5461,1204,5540,1207,5581,1207,5658,1200,5731,1187,5798,1169,5859,1145,5913,1117,5976,1067,6017,1010,6031,948xe" filled="f" stroked="t" strokeweight=".06pt" strokecolor="#000000">
                <v:path arrowok="t"/>
              </v:shape>
            </v:group>
            <v:group style="position:absolute;left:6018;top:1054;width:1025;height:266" coordorigin="6018,1054" coordsize="1025,266">
              <v:shape style="position:absolute;left:6018;top:1054;width:1025;height:266" coordorigin="6018,1054" coordsize="1025,266" path="m7043,1320l6018,1054e" filled="f" stroked="t" strokeweight=".06pt" strokecolor="#000000">
                <v:path arrowok="t"/>
              </v:shape>
            </v:group>
            <v:group style="position:absolute;left:7043;top:1320;width:1026;height:266" coordorigin="7043,1320" coordsize="1026,266">
              <v:shape style="position:absolute;left:7043;top:1320;width:1026;height:266" coordorigin="7043,1320" coordsize="1026,266" path="m7043,1320l8069,1587e" filled="f" stroked="t" strokeweight=".06pt" strokecolor="#000000">
                <v:path arrowok="t"/>
              </v:shape>
            </v:group>
            <v:group style="position:absolute;left:7928;top:1488;width:140;height:98" coordorigin="7928,1488" coordsize="140,98">
              <v:shape style="position:absolute;left:7928;top:1488;width:140;height:98" coordorigin="7928,1488" coordsize="140,98" path="m8069,1587l7928,1488e" filled="f" stroked="t" strokeweight=".06pt" strokecolor="#000000">
                <v:path arrowok="t"/>
              </v:shape>
            </v:group>
            <v:group style="position:absolute;left:7900;top:1600;width:169;height:2" coordorigin="7900,1600" coordsize="169,2">
              <v:shape style="position:absolute;left:7900;top:1600;width:169;height:2" coordorigin="7900,1600" coordsize="169,0" path="m7900,1600l8069,1600e" filled="f" stroked="t" strokeweight="1.38pt" strokecolor="#000000">
                <v:path arrowok="t"/>
              </v:shape>
            </v:group>
            <v:group style="position:absolute;left:3799;top:780;width:1236;height:2" coordorigin="3799,780" coordsize="1236,2">
              <v:shape style="position:absolute;left:3799;top:780;width:1236;height:2" coordorigin="3799,780" coordsize="1236,0" path="m3799,780l5035,780e" filled="f" stroked="t" strokeweight="7.68pt" strokecolor="#000000">
                <v:path arrowok="t"/>
              </v:shape>
            </v:group>
            <v:group style="position:absolute;left:4880;top:773;width:155;height:84" coordorigin="4880,773" coordsize="155,84">
              <v:shape style="position:absolute;left:4880;top:773;width:155;height:84" coordorigin="4880,773" coordsize="155,84" path="m5035,857l4880,773e" filled="f" stroked="t" strokeweight=".06pt" strokecolor="#000000">
                <v:path arrowok="t"/>
              </v:shape>
            </v:group>
            <v:group style="position:absolute;left:4866;top:885;width:169;height:2" coordorigin="4866,885" coordsize="169,2">
              <v:shape style="position:absolute;left:4866;top:885;width:169;height:2" coordorigin="4866,885" coordsize="169,0" path="m4866,885l5035,885e" filled="f" stroked="t" strokeweight="2.8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w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ep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1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39" w:after="0" w:line="240" w:lineRule="auto"/>
        <w:ind w:left="647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6"/>
          <w:w w:val="101"/>
        </w:rPr>
        <w:t>S</w:t>
      </w:r>
      <w:r>
        <w:rPr>
          <w:rFonts w:ascii="Arial" w:hAnsi="Arial" w:cs="Arial" w:eastAsia="Arial"/>
          <w:sz w:val="18"/>
          <w:szCs w:val="18"/>
          <w:spacing w:val="6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-4"/>
          <w:w w:val="101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dent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eg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100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1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ou</w:t>
      </w:r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7"/>
          <w:w w:val="101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11"/>
          <w:w w:val="101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1271" w:space="2101"/>
            <w:col w:w="6108"/>
          </w:cols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3" w:lineRule="exact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Log</w:t>
      </w:r>
      <w:r>
        <w:rPr>
          <w:rFonts w:ascii="Arial" w:hAnsi="Arial" w:cs="Arial" w:eastAsia="Arial"/>
          <w:sz w:val="18"/>
          <w:szCs w:val="18"/>
          <w:spacing w:val="1"/>
          <w:w w:val="101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9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ou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1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spacing w:val="6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l</w:t>
      </w:r>
      <w:r>
        <w:rPr>
          <w:rFonts w:ascii="Arial" w:hAnsi="Arial" w:cs="Arial" w:eastAsia="Arial"/>
          <w:sz w:val="18"/>
          <w:szCs w:val="18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3193" w:space="3169"/>
            <w:col w:w="311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03" w:lineRule="exact"/>
        <w:ind w:left="3226" w:right="4155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4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1"/>
        </w:rPr>
        <w:t>l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7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101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7"/>
          <w:w w:val="101"/>
          <w:position w:val="-1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9" w:after="0" w:line="203" w:lineRule="exact"/>
        <w:ind w:left="71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4"/>
          <w:w w:val="101"/>
          <w:position w:val="-1"/>
        </w:rPr>
        <w:t>P</w:t>
      </w:r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-9"/>
          <w:w w:val="101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7"/>
          <w:w w:val="101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7"/>
          <w:w w:val="101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9" w:after="0" w:line="203" w:lineRule="exact"/>
        <w:ind w:left="3689" w:right="449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ub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1"/>
          <w:w w:val="101"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ades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3" w:lineRule="exact"/>
        <w:ind w:left="746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eg</w:t>
      </w:r>
      <w:r>
        <w:rPr>
          <w:rFonts w:ascii="Arial" w:hAnsi="Arial" w:cs="Arial" w:eastAsia="Arial"/>
          <w:sz w:val="18"/>
          <w:szCs w:val="18"/>
          <w:spacing w:val="1"/>
          <w:w w:val="101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7"/>
          <w:w w:val="101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5"/>
          <w:w w:val="101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9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3"/>
          <w:w w:val="101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-3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00"/>
        </w:rPr>
        <w:t>P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11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-17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9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10"/>
          <w:w w:val="101"/>
        </w:rPr>
        <w:t>n</w:t>
      </w:r>
      <w:r>
        <w:rPr>
          <w:rFonts w:ascii="Arial" w:hAnsi="Arial" w:cs="Arial" w:eastAsia="Arial"/>
          <w:sz w:val="18"/>
          <w:szCs w:val="18"/>
          <w:spacing w:val="-22"/>
          <w:w w:val="101"/>
        </w:rPr>
        <w:t>f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o</w:t>
      </w:r>
      <w:r>
        <w:rPr>
          <w:rFonts w:ascii="Arial" w:hAnsi="Arial" w:cs="Arial" w:eastAsia="Arial"/>
          <w:sz w:val="18"/>
          <w:szCs w:val="18"/>
          <w:spacing w:val="9"/>
          <w:w w:val="101"/>
        </w:rPr>
        <w:t>r</w:t>
      </w:r>
      <w:r>
        <w:rPr>
          <w:rFonts w:ascii="Arial" w:hAnsi="Arial" w:cs="Arial" w:eastAsia="Arial"/>
          <w:sz w:val="18"/>
          <w:szCs w:val="18"/>
          <w:spacing w:val="-11"/>
          <w:w w:val="101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spacing w:val="6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11"/>
          <w:w w:val="10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1481" w:space="1835"/>
            <w:col w:w="6164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9" w:after="0" w:line="203" w:lineRule="exact"/>
        <w:ind w:left="3366" w:right="3721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11"/>
          <w:w w:val="101"/>
          <w:position w:val="-1"/>
        </w:rPr>
        <w:t>M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-1"/>
        </w:rPr>
        <w:t>u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-1"/>
        </w:rPr>
        <w:t>den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101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-17"/>
          <w:w w:val="101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6"/>
          <w:w w:val="101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-19"/>
          <w:w w:val="10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m</w:t>
      </w:r>
      <w:r>
        <w:rPr>
          <w:rFonts w:ascii="Arial" w:hAnsi="Arial" w:cs="Arial" w:eastAsia="Arial"/>
          <w:sz w:val="18"/>
          <w:szCs w:val="18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-9"/>
          <w:w w:val="101"/>
          <w:position w:val="-1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i</w:t>
      </w:r>
      <w:r>
        <w:rPr>
          <w:rFonts w:ascii="Arial" w:hAnsi="Arial" w:cs="Arial" w:eastAsia="Arial"/>
          <w:sz w:val="18"/>
          <w:szCs w:val="18"/>
          <w:spacing w:val="-34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101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9" w:after="0" w:line="240" w:lineRule="auto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418.109985pt;margin-top:-35.632133pt;width:26.04pt;height:35.794131pt;mso-position-horizontal-relative:page;mso-position-vertical-relative:paragraph;z-index:-4790" coordorigin="8362,-713" coordsize="521,716">
            <v:group style="position:absolute;left:8504;top:-712;width:251;height:250" coordorigin="8504,-712" coordsize="251,250">
              <v:shape style="position:absolute;left:8504;top:-712;width:251;height:250" coordorigin="8504,-712" coordsize="251,250" path="m8755,-588l8738,-652,8692,-697,8650,-712,8623,-711,8557,-688,8516,-642,8504,-603,8506,-578,8530,-514,8578,-473,8618,-462,8643,-464,8706,-490,8745,-539,8755,-588xe" filled="f" stroked="t" strokeweight=".06pt" strokecolor="#000000">
                <v:path arrowok="t"/>
              </v:shape>
            </v:group>
            <v:group style="position:absolute;left:8616;top:-475;width:2;height:224" coordorigin="8616,-475" coordsize="2,224">
              <v:shape style="position:absolute;left:8616;top:-475;width:2;height:224" coordorigin="8616,-475" coordsize="0,224" path="m8616,-475l8616,-251e" filled="f" stroked="t" strokeweight=".06pt" strokecolor="#000000">
                <v:path arrowok="t"/>
              </v:shape>
            </v:group>
            <v:group style="position:absolute;left:8434;top:-404;width:379;height:2" coordorigin="8434,-404" coordsize="379,2">
              <v:shape style="position:absolute;left:8434;top:-404;width:379;height:2" coordorigin="8434,-404" coordsize="379,0" path="m8434,-404l8813,-404e" filled="f" stroked="t" strokeweight=".06pt" strokecolor="#000000">
                <v:path arrowok="t"/>
              </v:shape>
            </v:group>
            <v:group style="position:absolute;left:8363;top:-251;width:253;height:253" coordorigin="8363,-251" coordsize="253,253">
              <v:shape style="position:absolute;left:8363;top:-251;width:253;height:253" coordorigin="8363,-251" coordsize="253,253" path="m8363,3l8616,-251e" filled="f" stroked="t" strokeweight=".06pt" strokecolor="#000000">
                <v:path arrowok="t"/>
              </v:shape>
            </v:group>
            <v:group style="position:absolute;left:8616;top:-251;width:266;height:253" coordorigin="8616,-251" coordsize="266,253">
              <v:shape style="position:absolute;left:8616;top:-251;width:266;height:253" coordorigin="8616,-251" coordsize="266,253" path="m8616,-251l8882,3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7"/>
          <w:w w:val="10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6"/>
          <w:w w:val="10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eg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7"/>
          <w:w w:val="101"/>
        </w:rPr>
        <w:t>s</w:t>
      </w:r>
      <w:r>
        <w:rPr>
          <w:rFonts w:ascii="Arial" w:hAnsi="Arial" w:cs="Arial" w:eastAsia="Arial"/>
          <w:sz w:val="18"/>
          <w:szCs w:val="18"/>
          <w:spacing w:val="6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-6"/>
          <w:w w:val="101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a</w:t>
      </w:r>
      <w:r>
        <w:rPr>
          <w:rFonts w:ascii="Arial" w:hAnsi="Arial" w:cs="Arial" w:eastAsia="Arial"/>
          <w:sz w:val="18"/>
          <w:szCs w:val="18"/>
          <w:spacing w:val="6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101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4"/>
          <w:w w:val="101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101"/>
        </w:rPr>
        <w:t>l</w:t>
      </w:r>
      <w:r>
        <w:rPr>
          <w:rFonts w:ascii="Arial" w:hAnsi="Arial" w:cs="Arial" w:eastAsia="Arial"/>
          <w:sz w:val="18"/>
          <w:szCs w:val="18"/>
          <w:spacing w:val="1"/>
          <w:w w:val="101"/>
        </w:rPr>
        <w:t>l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i</w:t>
      </w:r>
      <w:r>
        <w:rPr>
          <w:rFonts w:ascii="Arial" w:hAnsi="Arial" w:cs="Arial" w:eastAsia="Arial"/>
          <w:sz w:val="18"/>
          <w:szCs w:val="18"/>
          <w:spacing w:val="-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101"/>
        </w:rPr>
        <w:t>S</w:t>
      </w:r>
      <w:r>
        <w:rPr>
          <w:rFonts w:ascii="Arial" w:hAnsi="Arial" w:cs="Arial" w:eastAsia="Arial"/>
          <w:sz w:val="18"/>
          <w:szCs w:val="18"/>
          <w:spacing w:val="7"/>
          <w:w w:val="101"/>
        </w:rPr>
        <w:t>y</w:t>
      </w:r>
      <w:r>
        <w:rPr>
          <w:rFonts w:ascii="Arial" w:hAnsi="Arial" w:cs="Arial" w:eastAsia="Arial"/>
          <w:sz w:val="18"/>
          <w:szCs w:val="18"/>
          <w:spacing w:val="7"/>
          <w:w w:val="101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t</w:t>
      </w:r>
      <w:r>
        <w:rPr>
          <w:rFonts w:ascii="Arial" w:hAnsi="Arial" w:cs="Arial" w:eastAsia="Arial"/>
          <w:sz w:val="18"/>
          <w:szCs w:val="18"/>
          <w:spacing w:val="-3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7"/>
          <w:w w:val="10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5296" w:space="1390"/>
            <w:col w:w="279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Close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Re</w:t>
      </w:r>
      <w:r>
        <w:rPr>
          <w:rFonts w:ascii="Arial" w:hAnsi="Arial" w:cs="Arial" w:eastAsia="Arial"/>
          <w:sz w:val="24"/>
          <w:szCs w:val="24"/>
          <w:spacing w:val="1"/>
          <w:w w:val="103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25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stration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10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162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progres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rminates.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ress.</w:t>
      </w:r>
    </w:p>
    <w:p>
      <w:pPr>
        <w:spacing w:before="0" w:after="0" w:line="250" w:lineRule="auto"/>
        <w:ind w:left="480" w:right="109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checks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commits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</w:p>
    <w:p>
      <w:pPr>
        <w:spacing w:before="0" w:after="0" w:line="250" w:lineRule="auto"/>
        <w:ind w:left="480" w:right="77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“levels”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axi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lternates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alternates.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0" w:after="0" w:line="250" w:lineRule="auto"/>
        <w:ind w:left="480" w:right="485" w:firstLine="-360"/>
        <w:jc w:val="both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ling),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</w:p>
    <w:p>
      <w:pPr>
        <w:spacing w:before="0" w:after="0" w:line="250" w:lineRule="auto"/>
        <w:ind w:left="480" w:right="65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Profess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Offering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4"/>
        </w:rPr>
        <w:t>Billing</w:t>
      </w:r>
      <w:r>
        <w:rPr>
          <w:rFonts w:ascii="Arial" w:hAnsi="Arial" w:cs="Arial" w:eastAsia="Arial"/>
          <w:sz w:val="20"/>
          <w:szCs w:val="20"/>
          <w:spacing w:val="-8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aila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68" w:after="0" w:line="250" w:lineRule="auto"/>
        <w:ind w:left="840" w:right="44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re-send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available.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8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1"/>
        </w:rPr>
        <w:t>Login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his/h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Name/Pas</w:t>
      </w:r>
      <w:r>
        <w:rPr>
          <w:rFonts w:ascii="Arial" w:hAnsi="Arial" w:cs="Arial" w:eastAsia="Arial"/>
          <w:sz w:val="20"/>
          <w:szCs w:val="20"/>
          <w:spacing w:val="-4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7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Maintain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9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ofessor</w:t>
      </w:r>
      <w:r>
        <w:rPr>
          <w:rFonts w:ascii="Arial" w:hAnsi="Arial" w:cs="Arial" w:eastAsia="Arial"/>
          <w:sz w:val="24"/>
          <w:szCs w:val="24"/>
          <w:spacing w:val="-8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Information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6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erform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r)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uted.</w:t>
      </w:r>
    </w:p>
    <w:p>
      <w:pPr>
        <w:spacing w:before="10" w:after="0" w:line="250" w:lineRule="auto"/>
        <w:ind w:left="460" w:right="167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Prof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includes: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birth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320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ofe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743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Professor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verifies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Profe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sor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1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sub-flows,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56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cancelled,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12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Maintain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udent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In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ormation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14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60" w:right="103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erform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50" w:lineRule="auto"/>
        <w:ind w:left="460" w:right="18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Stu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birth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dua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240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830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verifies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68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Stude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70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2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re-star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5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70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Register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3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Courses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779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d/d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9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844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50" w:lineRule="auto"/>
        <w:ind w:left="100" w:right="5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istin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262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):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“Create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hedule”,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50" w:lineRule="auto"/>
        <w:ind w:left="460" w:right="186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“Update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hedule”,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“Delete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hedule”,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180" w:right="201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hedule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180" w:right="466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t’s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ester).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201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486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76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s/her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180" w:right="466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t’s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ester).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nfirm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244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Select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ffer</w:t>
      </w:r>
      <w:r>
        <w:rPr>
          <w:rFonts w:ascii="Arial" w:hAnsi="Arial" w:cs="Arial" w:eastAsia="Arial"/>
          <w:sz w:val="20"/>
          <w:szCs w:val="20"/>
          <w:spacing w:val="-2"/>
          <w:w w:val="11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ngs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36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50" w:lineRule="auto"/>
        <w:ind w:left="840" w:right="21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s/her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Submit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Sch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1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nrolled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verifi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uisites,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Schedule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75" w:lineRule="auto"/>
        <w:ind w:left="840" w:right="141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“selected”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9"/>
        </w:rPr>
        <w:t>Unfulfilled</w:t>
      </w:r>
      <w:r>
        <w:rPr>
          <w:rFonts w:ascii="Arial" w:hAnsi="Arial" w:cs="Arial" w:eastAsia="Arial"/>
          <w:sz w:val="20"/>
          <w:szCs w:val="20"/>
          <w:spacing w:val="1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Prerequis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tes,</w:t>
      </w:r>
      <w:r>
        <w:rPr>
          <w:rFonts w:ascii="Arial" w:hAnsi="Arial" w:cs="Arial" w:eastAsia="Arial"/>
          <w:sz w:val="20"/>
          <w:szCs w:val="20"/>
          <w:spacing w:val="-2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Schedule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Conflicts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sub-f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determines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sati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requisites,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nflicts,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ontinu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re-star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etrieve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beginning.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8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inates.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gistr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tion</w:t>
      </w:r>
      <w:r>
        <w:rPr>
          <w:rFonts w:ascii="Arial" w:hAnsi="Arial" w:cs="Arial" w:eastAsia="Arial"/>
          <w:sz w:val="20"/>
          <w:szCs w:val="20"/>
          <w:spacing w:val="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Clo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44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inates.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registrati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8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decides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cancelled,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2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2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Select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Courses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Teach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1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catalog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eligible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382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previously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480" w:right="689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de-selects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47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verifies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nflict,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urse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fferi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4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knowledges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Schedule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nflict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nflict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tryi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flict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flicti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urses.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rings),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log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8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inates.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gistr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tion</w:t>
      </w:r>
      <w:r>
        <w:rPr>
          <w:rFonts w:ascii="Arial" w:hAnsi="Arial" w:cs="Arial" w:eastAsia="Arial"/>
          <w:sz w:val="20"/>
          <w:szCs w:val="20"/>
          <w:spacing w:val="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Clo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35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terminates.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jc w:val="left"/>
        <w:spacing w:after="0"/>
        <w:sectPr>
          <w:pgMar w:header="753" w:footer="972" w:top="940" w:bottom="1160" w:left="132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5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hedul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Submit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ades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7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50" w:lineRule="auto"/>
        <w:ind w:left="120" w:right="5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62" w:firstLine="-360"/>
        <w:jc w:val="both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gistered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480" w:right="136" w:firstLine="-360"/>
        <w:jc w:val="both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rticular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urse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fferi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Ta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ght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4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semester,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nowled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5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successful,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View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Report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Card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semester.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semester.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60" w:right="91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he/she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inates.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Grade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Information</w:t>
      </w:r>
      <w:r>
        <w:rPr>
          <w:rFonts w:ascii="Arial" w:hAnsi="Arial" w:cs="Arial" w:eastAsia="Arial"/>
          <w:sz w:val="20"/>
          <w:szCs w:val="20"/>
          <w:spacing w:val="-6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acknow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inates.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5" w:after="0" w:line="406" w:lineRule="exact"/>
        <w:ind w:left="528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70.5pt;margin-top:50.16pt;width:471pt;height:.1pt;mso-position-horizontal-relative:page;mso-position-vertical-relative:page;z-index:-4789" coordorigin="1410,1003" coordsize="9420,2">
            <v:shape style="position:absolute;left:1410;top:1003;width:9420;height:2" coordorigin="1410,1003" coordsize="9420,0" path="m1410,1003l10830,1003e" filled="f" stroked="t" strokeweight=".82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101.220001pt;width:471pt;height:.1pt;mso-position-horizontal-relative:page;mso-position-vertical-relative:page;z-index:-4788" coordorigin="1410,2024" coordsize="9420,2">
            <v:shape style="position:absolute;left:1410;top:2024;width:9420;height:2" coordorigin="1410,2024" coordsize="9420,0" path="m1410,2024l10830,2024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IBM</w:t>
      </w:r>
      <w:r>
        <w:rPr>
          <w:rFonts w:ascii="Arial" w:hAnsi="Arial" w:cs="Arial" w:eastAsia="Arial"/>
          <w:sz w:val="36"/>
          <w:szCs w:val="36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Rational</w:t>
      </w:r>
      <w:r>
        <w:rPr>
          <w:rFonts w:ascii="Arial" w:hAnsi="Arial" w:cs="Arial" w:eastAsia="Arial"/>
          <w:sz w:val="36"/>
          <w:szCs w:val="36"/>
          <w:spacing w:val="9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  <w:position w:val="-1"/>
        </w:rPr>
        <w:t>Software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right="81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Section</w:t>
      </w:r>
      <w:r>
        <w:rPr>
          <w:rFonts w:ascii="Arial" w:hAnsi="Arial" w:cs="Arial" w:eastAsia="Arial"/>
          <w:sz w:val="36"/>
          <w:szCs w:val="36"/>
          <w:spacing w:val="9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2: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Payroll</w:t>
      </w:r>
      <w:r>
        <w:rPr>
          <w:rFonts w:ascii="Arial" w:hAnsi="Arial" w:cs="Arial" w:eastAsia="Arial"/>
          <w:sz w:val="36"/>
          <w:szCs w:val="36"/>
          <w:spacing w:val="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2"/>
          <w:w w:val="100"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quirements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8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Version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</w:rPr>
        <w:t>2004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right"/>
        <w:spacing w:after="0"/>
        <w:sectPr>
          <w:pgNumType w:start="21"/>
          <w:pgMar w:header="0" w:footer="972" w:top="1260" w:bottom="1160" w:left="1720" w:right="1340"/>
          <w:headerReference w:type="default" r:id="rId7"/>
          <w:footerReference w:type="default" r:id="rId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0" w:lineRule="auto"/>
        <w:ind w:left="3158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Problem</w:t>
      </w:r>
      <w:r>
        <w:rPr>
          <w:rFonts w:ascii="Arial" w:hAnsi="Arial" w:cs="Arial" w:eastAsia="Arial"/>
          <w:sz w:val="36"/>
          <w:szCs w:val="36"/>
          <w:spacing w:val="94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6"/>
        </w:rPr>
        <w:t>Statement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chnology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task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replace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elessly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electronically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paychecks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ees).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34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dows-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auditing,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purchase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11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world-w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ount,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later).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IBM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10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8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salary.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arg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onth.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30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commission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15%,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25%,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35%.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3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year-to-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etc.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yment.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hecks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34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classification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(hourly,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issioned),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always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20" w:right="1360"/>
          <w:headerReference w:type="default" r:id="rId9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1"/>
          <w:position w:val="-1"/>
        </w:rPr>
        <w:t>Introduction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br w:type="column"/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Glossary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1500" w:space="2510"/>
            <w:col w:w="5470"/>
          </w:cols>
        </w:sectPr>
      </w:pPr>
      <w:rPr/>
    </w:p>
    <w:p>
      <w:pPr>
        <w:spacing w:before="75" w:after="0" w:line="250" w:lineRule="auto"/>
        <w:ind w:left="820" w:right="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inol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plaini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scripti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efinitions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use-c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0"/>
        </w:rPr>
        <w:t>Definitio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Bank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stem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transact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.)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Administr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Project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geme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tabase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Clo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13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atica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Period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P</w:t>
      </w:r>
      <w:r>
        <w:rPr>
          <w:rFonts w:ascii="Arial" w:hAnsi="Arial" w:cs="Arial" w:eastAsia="Arial"/>
          <w:sz w:val="20"/>
          <w:szCs w:val="20"/>
          <w:spacing w:val="1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heck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6"/>
        </w:rPr>
        <w:t>Timecard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Purcha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Salaried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alary.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Commissio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ed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6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alary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issions.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12"/>
        </w:rPr>
        <w:t>plo</w:t>
      </w:r>
      <w:r>
        <w:rPr>
          <w:rFonts w:ascii="Arial" w:hAnsi="Arial" w:cs="Arial" w:eastAsia="Arial"/>
          <w:sz w:val="20"/>
          <w:szCs w:val="20"/>
          <w:spacing w:val="-3"/>
          <w:w w:val="11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</w:p>
    <w:p>
      <w:pPr>
        <w:spacing w:before="68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8"/>
          <w:position w:val="-1"/>
        </w:rPr>
        <w:t>Objectives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br w:type="column"/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Supplementary</w:t>
      </w:r>
      <w:r>
        <w:rPr>
          <w:rFonts w:ascii="Arial" w:hAnsi="Arial" w:cs="Arial" w:eastAsia="Arial"/>
          <w:sz w:val="36"/>
          <w:szCs w:val="36"/>
          <w:spacing w:val="-7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9"/>
        </w:rPr>
        <w:t>Specification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  <w:cols w:num="2" w:equalWidth="0">
            <w:col w:w="1315" w:space="995"/>
            <w:col w:w="7250"/>
          </w:cols>
        </w:sectPr>
      </w:pPr>
      <w:rPr/>
    </w:p>
    <w:p>
      <w:pPr>
        <w:spacing w:before="75" w:after="0" w:line="250" w:lineRule="auto"/>
        <w:ind w:left="820" w:right="8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captur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e-case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entary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fications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use-c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</w:sectPr>
      </w:pPr>
      <w:rPr/>
    </w:p>
    <w:p>
      <w:pPr>
        <w:spacing w:before="29" w:after="0" w:line="240" w:lineRule="auto"/>
        <w:ind w:left="10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5"/>
        </w:rPr>
        <w:t>Scope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1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nts.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right="6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on-f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cases.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functional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fications.).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  <w:cols w:num="2" w:equalWidth="0">
            <w:col w:w="819" w:space="1"/>
            <w:col w:w="8740"/>
          </w:cols>
        </w:sectPr>
      </w:pPr>
      <w:rPr/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4"/>
        </w:rPr>
        <w:t>Referenc</w:t>
      </w:r>
      <w:r>
        <w:rPr>
          <w:rFonts w:ascii="Arial" w:hAnsi="Arial" w:cs="Arial" w:eastAsia="Arial"/>
          <w:sz w:val="24"/>
          <w:szCs w:val="24"/>
          <w:spacing w:val="1"/>
          <w:w w:val="10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Functionality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Usability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0"/>
        </w:rPr>
        <w:t>Reliability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50" w:lineRule="auto"/>
        <w:ind w:left="820" w:right="5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Friday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th).</w:t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6"/>
        </w:rPr>
        <w:t>Performance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50" w:lineRule="auto"/>
        <w:ind w:left="820" w:right="15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ltaneo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0"/>
        </w:rPr>
        <w:t>Supportabili</w:t>
      </w:r>
      <w:r>
        <w:rPr>
          <w:rFonts w:ascii="Arial" w:hAnsi="Arial" w:cs="Arial" w:eastAsia="Arial"/>
          <w:sz w:val="24"/>
          <w:szCs w:val="24"/>
          <w:spacing w:val="2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08"/>
        </w:rPr>
        <w:t>Securi</w:t>
      </w:r>
      <w:r>
        <w:rPr>
          <w:rFonts w:ascii="Arial" w:hAnsi="Arial" w:cs="Arial" w:eastAsia="Arial"/>
          <w:sz w:val="24"/>
          <w:szCs w:val="24"/>
          <w:spacing w:val="2"/>
          <w:w w:val="108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50" w:lineRule="auto"/>
        <w:ind w:left="820" w:right="13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Additionally,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exception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delivery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ethod.</w:t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Design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Constraints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integrate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820" w:right="8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electron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ERFACES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DEFINI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COURSE.)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ndow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3374" w:right="3215"/>
        <w:jc w:val="center"/>
        <w:rPr>
          <w:rFonts w:ascii="Arial" w:hAnsi="Arial" w:cs="Arial" w:eastAsia="Arial"/>
          <w:sz w:val="35"/>
          <w:szCs w:val="35"/>
        </w:rPr>
      </w:pPr>
      <w:rPr/>
      <w:r>
        <w:rPr>
          <w:rFonts w:ascii="Arial" w:hAnsi="Arial" w:cs="Arial" w:eastAsia="Arial"/>
          <w:sz w:val="35"/>
          <w:szCs w:val="35"/>
          <w:spacing w:val="0"/>
          <w:w w:val="100"/>
          <w:b/>
          <w:bCs/>
        </w:rPr>
        <w:t>Use-Case</w:t>
      </w:r>
      <w:r>
        <w:rPr>
          <w:rFonts w:ascii="Arial" w:hAnsi="Arial" w:cs="Arial" w:eastAsia="Arial"/>
          <w:sz w:val="35"/>
          <w:szCs w:val="35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35"/>
          <w:szCs w:val="35"/>
          <w:spacing w:val="0"/>
          <w:w w:val="104"/>
          <w:b/>
          <w:bCs/>
        </w:rPr>
        <w:t>Model</w:t>
      </w:r>
      <w:r>
        <w:rPr>
          <w:rFonts w:ascii="Arial" w:hAnsi="Arial" w:cs="Arial" w:eastAsia="Arial"/>
          <w:sz w:val="35"/>
          <w:szCs w:val="35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Payroll</w:t>
      </w:r>
      <w:r>
        <w:rPr>
          <w:rFonts w:ascii="Arial" w:hAnsi="Arial" w:cs="Arial" w:eastAsia="Arial"/>
          <w:sz w:val="25"/>
          <w:szCs w:val="25"/>
          <w:spacing w:val="9"/>
          <w:w w:val="95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Syste</w:t>
      </w:r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m</w:t>
      </w:r>
      <w:r>
        <w:rPr>
          <w:rFonts w:ascii="Arial" w:hAnsi="Arial" w:cs="Arial" w:eastAsia="Arial"/>
          <w:sz w:val="25"/>
          <w:szCs w:val="25"/>
          <w:spacing w:val="-17"/>
          <w:w w:val="95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Use-Case</w:t>
      </w:r>
      <w:r>
        <w:rPr>
          <w:rFonts w:ascii="Arial" w:hAnsi="Arial" w:cs="Arial" w:eastAsia="Arial"/>
          <w:sz w:val="25"/>
          <w:szCs w:val="25"/>
          <w:spacing w:val="19"/>
          <w:w w:val="95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Model</w:t>
      </w:r>
      <w:r>
        <w:rPr>
          <w:rFonts w:ascii="Arial" w:hAnsi="Arial" w:cs="Arial" w:eastAsia="Arial"/>
          <w:sz w:val="25"/>
          <w:szCs w:val="25"/>
          <w:spacing w:val="-22"/>
          <w:w w:val="95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95"/>
          <w:b/>
          <w:bCs/>
        </w:rPr>
        <w:t>Main</w:t>
      </w:r>
      <w:r>
        <w:rPr>
          <w:rFonts w:ascii="Arial" w:hAnsi="Arial" w:cs="Arial" w:eastAsia="Arial"/>
          <w:sz w:val="25"/>
          <w:szCs w:val="25"/>
          <w:spacing w:val="-34"/>
          <w:w w:val="95"/>
          <w:b/>
          <w:bCs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b/>
          <w:bCs/>
        </w:rPr>
        <w:t>Diagram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921" w:right="-20"/>
        <w:jc w:val="left"/>
        <w:rPr>
          <w:rFonts w:ascii="Times New Roman" w:hAnsi="Times New Roman" w:cs="Times New Roman" w:eastAsia="Times New Roman"/>
          <w:sz w:val="92"/>
          <w:szCs w:val="92"/>
        </w:rPr>
      </w:pPr>
      <w:rPr/>
      <w:r>
        <w:rPr/>
        <w:pict>
          <v:shape style="position:absolute;margin-left:144pt;margin-top:46.695313pt;width:247.5pt;height:145.5pt;mso-position-horizontal-relative:page;mso-position-vertical-relative:paragraph;z-index:-4787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92"/>
          <w:szCs w:val="92"/>
          <w:spacing w:val="0"/>
          <w:w w:val="144"/>
        </w:rPr>
        <w:t>----Q.</w:t>
      </w:r>
      <w:r>
        <w:rPr>
          <w:rFonts w:ascii="Times New Roman" w:hAnsi="Times New Roman" w:cs="Times New Roman" w:eastAsia="Times New Roman"/>
          <w:sz w:val="92"/>
          <w:szCs w:val="92"/>
          <w:spacing w:val="0"/>
          <w:w w:val="100"/>
        </w:rPr>
      </w:r>
    </w:p>
    <w:p>
      <w:pPr>
        <w:spacing w:before="52" w:after="0" w:line="203" w:lineRule="exact"/>
        <w:ind w:left="139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1"/>
          <w:position w:val="-1"/>
        </w:rPr>
        <w:t>Employee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26"/>
          <w:pgMar w:footer="972" w:header="753" w:top="940" w:bottom="1160" w:left="1320" w:right="1420"/>
          <w:footerReference w:type="default" r:id="rId10"/>
          <w:pgSz w:w="12240" w:h="15840"/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3" w:lineRule="exact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Creat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position w:val="-1"/>
        </w:rPr>
        <w:t>Employee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7" w:after="0" w:line="240" w:lineRule="auto"/>
        <w:ind w:left="9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Project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1"/>
        </w:rPr>
        <w:t>Database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5744" w:space="166"/>
            <w:col w:w="3590"/>
          </w:cols>
        </w:sectPr>
      </w:pPr>
      <w:rPr/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37" w:after="0" w:line="240" w:lineRule="auto"/>
        <w:ind w:left="1179" w:right="-56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1"/>
        </w:rPr>
        <w:t>Commissioned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5" w:lineRule="exact"/>
        <w:ind w:left="1376" w:right="13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1"/>
        </w:rPr>
        <w:t>Employee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5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Maintai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1"/>
        </w:rPr>
        <w:t>Purchase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03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42"/>
          <w:position w:val="-1"/>
        </w:rPr>
        <w:t>------0-rd-er-------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2418" w:space="807"/>
            <w:col w:w="6275"/>
          </w:cols>
        </w:sectPr>
      </w:pPr>
      <w:rPr/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7" w:after="0" w:line="203" w:lineRule="exact"/>
        <w:ind w:left="2090" w:right="-20"/>
        <w:jc w:val="left"/>
        <w:tabs>
          <w:tab w:pos="56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00"/>
          <w:position w:val="-1"/>
        </w:rPr>
        <w:t>--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5"/>
          <w:position w:val="-1"/>
        </w:rPr>
        <w:t>Login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82" w:after="0" w:line="240" w:lineRule="auto"/>
        <w:ind w:left="1494" w:right="20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2"/>
        </w:rPr>
        <w:t>Payroll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3" w:after="0" w:line="240" w:lineRule="auto"/>
        <w:ind w:left="1226" w:right="-5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2"/>
        </w:rPr>
        <w:t>Administrator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7" w:after="0" w:line="240" w:lineRule="auto"/>
        <w:ind w:left="-36" w:right="3852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Administrative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95" w:lineRule="exact"/>
        <w:ind w:left="551" w:right="441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5"/>
        </w:rPr>
        <w:t>Report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exact"/>
        <w:ind w:left="180" w:right="-20"/>
        <w:jc w:val="left"/>
        <w:tabs>
          <w:tab w:pos="2220" w:val="left"/>
        </w:tabs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178.5pt;margin-top:-56.616211pt;width:150pt;height:64.5pt;mso-position-horizontal-relative:page;mso-position-vertical-relative:paragraph;z-index:-4786" coordorigin="3570,-1132" coordsize="3000,1290">
            <v:shape style="position:absolute;left:3570;top:-1132;width:3000;height:1290" type="#_x0000_t75">
              <v:imagedata r:id="rId12" o:title=""/>
            </v:shape>
            <v:shape style="position:absolute;left:5580;top:-1072;width:900;height:150" type="#_x0000_t75">
              <v:imagedata r:id="rId13" o:title=""/>
            </v:shape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7"/>
        </w:rPr>
        <w:t>Maintai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7"/>
        </w:rPr>
        <w:t>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-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7"/>
        </w:rPr>
        <w:t>Employee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7"/>
        </w:rPr>
      </w:r>
      <w:r>
        <w:rPr>
          <w:rFonts w:ascii="Arial" w:hAnsi="Arial" w:cs="Arial" w:eastAsia="Arial"/>
          <w:sz w:val="36"/>
          <w:szCs w:val="36"/>
          <w:spacing w:val="0"/>
          <w:w w:val="133"/>
          <w:i/>
          <w:position w:val="-7"/>
        </w:rPr>
        <w:t>Q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360" w:lineRule="exact"/>
        <w:ind w:left="795" w:right="-20"/>
        <w:jc w:val="left"/>
        <w:tabs>
          <w:tab w:pos="2160" w:val="left"/>
        </w:tabs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  <w:t>Info</w:t>
      </w:r>
      <w:r>
        <w:rPr>
          <w:rFonts w:ascii="Arial" w:hAnsi="Arial" w:cs="Arial" w:eastAsia="Arial"/>
          <w:sz w:val="18"/>
          <w:szCs w:val="18"/>
          <w:spacing w:val="-44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50"/>
          <w:position w:val="1"/>
        </w:rPr>
        <w:t>A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2352" w:space="1518"/>
            <w:col w:w="5630"/>
          </w:cols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5" w:after="0" w:line="214" w:lineRule="exact"/>
        <w:ind w:left="156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253.125pt;margin-top:8.410889pt;width:138.375pt;height:51pt;mso-position-horizontal-relative:page;mso-position-vertical-relative:paragraph;z-index:-4785" coordorigin="5063,168" coordsize="2768,1020">
            <v:shape style="position:absolute;left:5880;top:168;width:1950;height:1020" type="#_x0000_t75">
              <v:imagedata r:id="rId14" o:title=""/>
            </v:shape>
            <v:group style="position:absolute;left:5070;top:483;width:810;height:2" coordorigin="5070,483" coordsize="810,2">
              <v:shape style="position:absolute;left:5070;top:483;width:810;height:2" coordorigin="5070,483" coordsize="810,0" path="m5070,483l5880,483e" filled="f" stroked="t" strokeweight=".7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spacing w:val="0"/>
          <w:w w:val="329"/>
          <w:position w:val="-1"/>
        </w:rPr>
        <w:t>-----+</w:t>
      </w:r>
      <w:r>
        <w:rPr>
          <w:rFonts w:ascii="Arial" w:hAnsi="Arial" w:cs="Arial" w:eastAsia="Arial"/>
          <w:sz w:val="19"/>
          <w:szCs w:val="19"/>
          <w:spacing w:val="0"/>
          <w:w w:val="329"/>
          <w:position w:val="-1"/>
        </w:rPr>
        <w:t>(</w:t>
      </w:r>
      <w:r>
        <w:rPr>
          <w:rFonts w:ascii="Arial" w:hAnsi="Arial" w:cs="Arial" w:eastAsia="Arial"/>
          <w:sz w:val="19"/>
          <w:szCs w:val="19"/>
          <w:spacing w:val="-73"/>
          <w:w w:val="329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366"/>
          <w:position w:val="-1"/>
        </w:rPr>
        <w:t>---</w:t>
      </w:r>
      <w:r>
        <w:rPr>
          <w:rFonts w:ascii="Arial" w:hAnsi="Arial" w:cs="Arial" w:eastAsia="Arial"/>
          <w:sz w:val="19"/>
          <w:szCs w:val="19"/>
          <w:spacing w:val="34"/>
          <w:w w:val="366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366"/>
          <w:position w:val="-1"/>
        </w:rPr>
        <w:t>Printer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67" w:after="0" w:line="240" w:lineRule="auto"/>
        <w:ind w:right="-20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2"/>
        </w:rPr>
        <w:t>System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8" w:after="0" w:line="203" w:lineRule="exact"/>
        <w:ind w:right="46"/>
        <w:jc w:val="righ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6"/>
          <w:position w:val="-1"/>
        </w:rPr>
        <w:t>Clock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7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Run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2"/>
        </w:rPr>
        <w:t>Payroll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2118" w:space="1587"/>
            <w:col w:w="5795"/>
          </w:cols>
        </w:sectPr>
      </w:pPr>
      <w:rPr/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7" w:after="0" w:line="240" w:lineRule="auto"/>
        <w:ind w:left="6054" w:right="2920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5"/>
        </w:rPr>
        <w:t>Bank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40" w:lineRule="auto"/>
        <w:ind w:left="5952" w:right="284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2"/>
        </w:rPr>
        <w:t>System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Create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8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ministrative</w:t>
      </w:r>
      <w:r>
        <w:rPr>
          <w:rFonts w:ascii="Arial" w:hAnsi="Arial" w:cs="Arial" w:eastAsia="Arial"/>
          <w:sz w:val="24"/>
          <w:szCs w:val="24"/>
          <w:spacing w:val="31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Report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Year-to-Date”</w:t>
      </w:r>
    </w:p>
    <w:p>
      <w:pPr>
        <w:spacing w:before="1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nistrat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inistrative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criteria: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ear-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e),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rt,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e(s)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tisfyi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91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480" w:right="91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nfir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ested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Inform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ion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3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Insufficient</w:t>
      </w:r>
      <w:r>
        <w:rPr>
          <w:rFonts w:ascii="Arial" w:hAnsi="Arial" w:cs="Arial" w:eastAsia="Arial"/>
          <w:sz w:val="20"/>
          <w:szCs w:val="20"/>
          <w:spacing w:val="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4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begin.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NumType w:start="27"/>
          <w:pgMar w:footer="972" w:header="753" w:top="940" w:bottom="1160" w:left="1320" w:right="1340"/>
          <w:footerReference w:type="default" r:id="rId15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87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Create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Empl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Report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80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“Total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“Tota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ect”,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“Vacation/Si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r-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“Total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Worked,”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</w:p>
    <w:p>
      <w:pPr>
        <w:spacing w:before="1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ation/Sick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r-to-Date”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criteria: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rked,”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oject”,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ation/Sick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“Total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ar-to-Date”)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73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480" w:right="627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satisfyi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48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confir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526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Req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ested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Inform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ion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4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ailable,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47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Insufficient</w:t>
      </w:r>
      <w:r>
        <w:rPr>
          <w:rFonts w:ascii="Arial" w:hAnsi="Arial" w:cs="Arial" w:eastAsia="Arial"/>
          <w:sz w:val="20"/>
          <w:szCs w:val="20"/>
          <w:spacing w:val="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4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port,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11"/>
        </w:rPr>
        <w:t>Login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his/h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Name/Pas</w:t>
      </w:r>
      <w:r>
        <w:rPr>
          <w:rFonts w:ascii="Arial" w:hAnsi="Arial" w:cs="Arial" w:eastAsia="Arial"/>
          <w:sz w:val="20"/>
          <w:szCs w:val="20"/>
          <w:spacing w:val="-4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7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Maintain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plo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9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formati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22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50" w:lineRule="auto"/>
        <w:ind w:left="100" w:right="6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e/s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rform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ee)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ployee“,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ted.</w:t>
      </w:r>
    </w:p>
    <w:p>
      <w:pPr>
        <w:spacing w:before="10" w:after="0" w:line="250" w:lineRule="auto"/>
        <w:ind w:left="460" w:right="3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“Upd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ployee“,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Employee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“Dele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ployee“,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Add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es: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ed)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dress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dical)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ees)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ees)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ees)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84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fault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“pic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ee</w:t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367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185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279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record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ee</w:t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id.</w:t>
      </w:r>
    </w:p>
    <w:p>
      <w:pPr>
        <w:jc w:val="left"/>
        <w:spacing w:after="0"/>
        <w:sectPr>
          <w:pgMar w:header="753" w:footer="972" w:top="940" w:bottom="1160" w:left="134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50" w:lineRule="auto"/>
        <w:ind w:left="1200" w:right="308" w:firstLine="-36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nfirm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rifies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200" w:right="197" w:firstLine="-36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6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Upd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Emplo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oyee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b-flows,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3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re-started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656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Maintain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rchase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Order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779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45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commission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799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844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50" w:lineRule="auto"/>
        <w:ind w:left="100" w:right="79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he/she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r)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6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10" w:after="0" w:line="250" w:lineRule="auto"/>
        <w:ind w:left="460" w:right="16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“Create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0" w:after="0" w:line="250" w:lineRule="auto"/>
        <w:ind w:left="460" w:right="6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bflow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0" w:after="0" w:line="250" w:lineRule="auto"/>
        <w:ind w:left="460" w:right="20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hase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180" w:right="521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ntact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address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uct(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</w:p>
    <w:p>
      <w:pPr>
        <w:spacing w:before="10" w:after="0" w:line="240" w:lineRule="auto"/>
        <w:ind w:left="11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480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ique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rcha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Ord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248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543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sired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rcha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52" w:firstLine="-36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hase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40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mmission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200" w:right="248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40" w:right="-20"/>
        <w:jc w:val="left"/>
        <w:tabs>
          <w:tab w:pos="12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rifies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eletion.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4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Purcha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19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Access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hase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</w:p>
    <w:p>
      <w:pPr>
        <w:spacing w:before="0" w:after="0" w:line="250" w:lineRule="auto"/>
        <w:ind w:left="840" w:right="29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Purcha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Clos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mmission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Cancelled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60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Purchase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ancelled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20" w:right="73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Maintain</w:t>
      </w:r>
      <w:r>
        <w:rPr>
          <w:rFonts w:ascii="Arial" w:hAnsi="Arial" w:cs="Arial" w:eastAsia="Arial"/>
          <w:sz w:val="24"/>
          <w:szCs w:val="24"/>
          <w:spacing w:val="6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Timecard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4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salaried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weekly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week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mecard.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60" w:right="94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60" w:right="6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propriate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(wit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ecard).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Submit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Timecard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106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assigns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“submitted.”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rmitted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180" w:right="469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validates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established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worked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20" w:right="-2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1180" w:right="347" w:firstLine="-360"/>
        <w:jc w:val="left"/>
        <w:tabs>
          <w:tab w:pos="11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read-only,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lid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Hours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20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(&gt;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exceeds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Employee,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cancel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Timecard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Submi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ted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7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ployee’s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displays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read-only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copy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itted,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essage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ds.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Project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geme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tabase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ilable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5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messa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acknowledges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selectable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</w:p>
    <w:p>
      <w:pPr>
        <w:spacing w:before="0" w:after="0" w:line="250" w:lineRule="auto"/>
        <w:ind w:left="820" w:right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/she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charge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listed.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30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nged.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40" w:right="14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Run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Pa</w:t>
      </w:r>
      <w:r>
        <w:rPr>
          <w:rFonts w:ascii="Arial" w:hAnsi="Arial" w:cs="Arial" w:eastAsia="Arial"/>
          <w:sz w:val="24"/>
          <w:szCs w:val="24"/>
          <w:spacing w:val="-2"/>
          <w:w w:val="103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roll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onth.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50" w:lineRule="auto"/>
        <w:ind w:left="480" w:right="50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it’s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onth.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retrieves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0" w:lineRule="auto"/>
        <w:ind w:left="480" w:right="361" w:firstLine="-36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etc.)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</w:p>
    <w:p>
      <w:pPr>
        <w:spacing w:before="1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processing.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receiving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Bank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stem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Una</w:t>
      </w:r>
      <w:r>
        <w:rPr>
          <w:rFonts w:ascii="Arial" w:hAnsi="Arial" w:cs="Arial" w:eastAsia="Arial"/>
          <w:sz w:val="20"/>
          <w:szCs w:val="20"/>
          <w:spacing w:val="-2"/>
          <w:w w:val="10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aila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68" w:after="0" w:line="250" w:lineRule="auto"/>
        <w:ind w:left="840" w:right="3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Deleted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Em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ees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40" w:right="2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arked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deleti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Select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Payment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Method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Brief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ription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29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paid.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deposited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account.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5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Basic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ow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“pick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ail”,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</w:p>
    <w:p>
      <w:pPr>
        <w:spacing w:before="1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“direct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deposi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”).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method.</w:t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k-up”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required.</w:t>
      </w:r>
    </w:p>
    <w:p>
      <w:pPr>
        <w:spacing w:before="10" w:after="0" w:line="250" w:lineRule="auto"/>
        <w:ind w:left="460" w:right="1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ail”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to.</w:t>
      </w:r>
    </w:p>
    <w:p>
      <w:pPr>
        <w:spacing w:before="0" w:after="0" w:line="250" w:lineRule="auto"/>
        <w:ind w:left="460" w:right="3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460" w:right="56" w:firstLine="-36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reflect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Alternative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Flows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Empl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Found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820" w:right="53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message,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ends.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Special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irements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8"/>
        </w:rPr>
        <w:t>Pre-Conditi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6"/>
        </w:rPr>
        <w:t>Post-Co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ditions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0" w:lineRule="auto"/>
        <w:ind w:left="100" w:right="53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Otherwise,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Extensi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2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Points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ne.</w:t>
      </w:r>
    </w:p>
    <w:p>
      <w:pPr>
        <w:jc w:val="left"/>
        <w:spacing w:after="0"/>
        <w:sectPr>
          <w:pgMar w:header="753" w:footer="972" w:top="940" w:bottom="1160" w:left="1340" w:right="13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5" w:after="0" w:line="406" w:lineRule="exact"/>
        <w:ind w:left="528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v:group style="position:absolute;margin-left:70.5pt;margin-top:50.16pt;width:471pt;height:.1pt;mso-position-horizontal-relative:page;mso-position-vertical-relative:page;z-index:-4784" coordorigin="1410,1003" coordsize="9420,2">
            <v:shape style="position:absolute;left:1410;top:1003;width:9420;height:2" coordorigin="1410,1003" coordsize="9420,0" path="m1410,1003l10830,1003e" filled="f" stroked="t" strokeweight=".82pt" strokecolor="#000000">
              <v:path arrowok="t"/>
            </v:shape>
          </v:group>
          <w10:wrap type="none"/>
        </w:pict>
      </w:r>
      <w:r>
        <w:rPr/>
        <w:pict>
          <v:group style="position:absolute;margin-left:70.5pt;margin-top:101.220001pt;width:471pt;height:.1pt;mso-position-horizontal-relative:page;mso-position-vertical-relative:page;z-index:-4783" coordorigin="1410,2024" coordsize="9420,2">
            <v:shape style="position:absolute;left:1410;top:2024;width:9420;height:2" coordorigin="1410,2024" coordsize="9420,0" path="m1410,2024l10830,2024e" filled="f" stroked="t" strokeweight=".8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IBM</w:t>
      </w:r>
      <w:r>
        <w:rPr>
          <w:rFonts w:ascii="Arial" w:hAnsi="Arial" w:cs="Arial" w:eastAsia="Arial"/>
          <w:sz w:val="36"/>
          <w:szCs w:val="36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Rational</w:t>
      </w:r>
      <w:r>
        <w:rPr>
          <w:rFonts w:ascii="Arial" w:hAnsi="Arial" w:cs="Arial" w:eastAsia="Arial"/>
          <w:sz w:val="36"/>
          <w:szCs w:val="36"/>
          <w:spacing w:val="92"/>
          <w:w w:val="100"/>
          <w:position w:val="-1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  <w:position w:val="-1"/>
        </w:rPr>
        <w:t>Software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right="101"/>
        <w:jc w:val="righ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</w:rPr>
        <w:t>Section</w:t>
      </w:r>
      <w:r>
        <w:rPr>
          <w:rFonts w:ascii="Arial" w:hAnsi="Arial" w:cs="Arial" w:eastAsia="Arial"/>
          <w:sz w:val="36"/>
          <w:szCs w:val="36"/>
          <w:spacing w:val="96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3:</w:t>
      </w:r>
      <w:r>
        <w:rPr>
          <w:rFonts w:ascii="Arial" w:hAnsi="Arial" w:cs="Arial" w:eastAsia="Arial"/>
          <w:sz w:val="36"/>
          <w:szCs w:val="36"/>
          <w:spacing w:val="18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Payroll</w:t>
      </w:r>
      <w:r>
        <w:rPr>
          <w:rFonts w:ascii="Arial" w:hAnsi="Arial" w:cs="Arial" w:eastAsia="Arial"/>
          <w:sz w:val="36"/>
          <w:szCs w:val="36"/>
          <w:spacing w:val="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2"/>
          <w:w w:val="107"/>
        </w:rPr>
        <w:t>A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chitecture</w:t>
      </w:r>
      <w:r>
        <w:rPr>
          <w:rFonts w:ascii="Arial" w:hAnsi="Arial" w:cs="Arial" w:eastAsia="Arial"/>
          <w:sz w:val="36"/>
          <w:szCs w:val="36"/>
          <w:spacing w:val="53"/>
          <w:w w:val="107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7"/>
        </w:rPr>
        <w:t>Handbook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99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</w:rPr>
        <w:t>Version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</w:rPr>
        <w:t>2004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jc w:val="right"/>
        <w:spacing w:after="0"/>
        <w:sectPr>
          <w:pgNumType w:start="39"/>
          <w:pgMar w:header="0" w:footer="972" w:top="1260" w:bottom="1160" w:left="1720" w:right="1320"/>
          <w:headerReference w:type="default" r:id="rId16"/>
          <w:footerReference w:type="default" r:id="rId17"/>
          <w:pgSz w:w="12240" w:h="15840"/>
        </w:sectPr>
      </w:pPr>
      <w:rPr/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220" w:right="1340"/>
          <w:headerReference w:type="default" r:id="rId1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22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9"/>
          <w:position w:val="-1"/>
        </w:rPr>
        <w:t>Description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br w:type="column"/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Payroll</w:t>
      </w:r>
      <w:r>
        <w:rPr>
          <w:rFonts w:ascii="Arial" w:hAnsi="Arial" w:cs="Arial" w:eastAsia="Arial"/>
          <w:sz w:val="36"/>
          <w:szCs w:val="36"/>
          <w:spacing w:val="99"/>
          <w:w w:val="100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Architecture</w:t>
      </w:r>
      <w:r>
        <w:rPr>
          <w:rFonts w:ascii="Arial" w:hAnsi="Arial" w:cs="Arial" w:eastAsia="Arial"/>
          <w:sz w:val="36"/>
          <w:szCs w:val="36"/>
          <w:spacing w:val="30"/>
          <w:w w:val="108"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8"/>
        </w:rPr>
        <w:t>Handbook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220" w:right="1340"/>
          <w:cols w:num="2" w:equalWidth="0">
            <w:col w:w="1540" w:space="720"/>
            <w:col w:w="7420"/>
          </w:cols>
        </w:sectPr>
      </w:pPr>
      <w:rPr/>
    </w:p>
    <w:p>
      <w:pPr>
        <w:spacing w:before="75" w:after="0" w:line="250" w:lineRule="auto"/>
        <w:ind w:left="220" w:right="28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aterial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ercise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ct-Ori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velop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cises.</w:t>
      </w:r>
    </w:p>
    <w:p>
      <w:pPr>
        <w:spacing w:before="0" w:after="0" w:line="250" w:lineRule="auto"/>
        <w:ind w:left="220" w:right="8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onstrating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affec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rchitecture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preciation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220" w:right="34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cume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sented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textual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rcises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UML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UML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architecture,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ercise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220" w:right="53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Maintain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cases.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8"/>
        </w:rPr>
        <w:t>Architectural</w:t>
      </w:r>
      <w:r>
        <w:rPr>
          <w:rFonts w:ascii="Arial" w:hAnsi="Arial" w:cs="Arial" w:eastAsia="Arial"/>
          <w:sz w:val="24"/>
          <w:szCs w:val="24"/>
          <w:spacing w:val="35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Mechanisms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Anal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Mechanisms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Persistency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exist).</w:t>
      </w:r>
    </w:p>
    <w:p>
      <w:pPr>
        <w:spacing w:before="10" w:after="0" w:line="250" w:lineRule="auto"/>
        <w:ind w:left="220" w:right="271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Distributio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ent.</w:t>
      </w:r>
    </w:p>
    <w:p>
      <w:pPr>
        <w:spacing w:before="0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rface.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26" w:lineRule="exact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Anal</w:t>
      </w:r>
      <w:r>
        <w:rPr>
          <w:rFonts w:ascii="Arial" w:hAnsi="Arial" w:cs="Arial" w:eastAsia="Arial"/>
          <w:sz w:val="20"/>
          <w:szCs w:val="20"/>
          <w:spacing w:val="-3"/>
          <w:w w:val="106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is-to-Desig</w:t>
      </w:r>
      <w:r>
        <w:rPr>
          <w:rFonts w:ascii="Arial" w:hAnsi="Arial" w:cs="Arial" w:eastAsia="Arial"/>
          <w:sz w:val="20"/>
          <w:szCs w:val="20"/>
          <w:spacing w:val="-1"/>
          <w:w w:val="106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-to-I</w:t>
      </w:r>
      <w:r>
        <w:rPr>
          <w:rFonts w:ascii="Arial" w:hAnsi="Arial" w:cs="Arial" w:eastAsia="Arial"/>
          <w:sz w:val="20"/>
          <w:szCs w:val="20"/>
          <w:spacing w:val="-2"/>
          <w:w w:val="106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plement</w:t>
      </w:r>
      <w:r>
        <w:rPr>
          <w:rFonts w:ascii="Arial" w:hAnsi="Arial" w:cs="Arial" w:eastAsia="Arial"/>
          <w:sz w:val="20"/>
          <w:szCs w:val="20"/>
          <w:spacing w:val="-1"/>
          <w:w w:val="106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6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6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Mechani</w:t>
      </w:r>
      <w:r>
        <w:rPr>
          <w:rFonts w:ascii="Arial" w:hAnsi="Arial" w:cs="Arial" w:eastAsia="Arial"/>
          <w:sz w:val="20"/>
          <w:szCs w:val="20"/>
          <w:spacing w:val="-1"/>
          <w:w w:val="106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ms</w:t>
      </w:r>
      <w:r>
        <w:rPr>
          <w:rFonts w:ascii="Arial" w:hAnsi="Arial" w:cs="Arial" w:eastAsia="Arial"/>
          <w:sz w:val="20"/>
          <w:szCs w:val="20"/>
          <w:spacing w:val="2"/>
          <w:w w:val="106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  <w:position w:val="-1"/>
        </w:rPr>
        <w:t>Map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599998" w:type="dxa"/>
      </w:tblPr>
      <w:tblGrid/>
      <w:tr>
        <w:trPr>
          <w:trHeight w:val="256" w:hRule="exact"/>
        </w:trPr>
        <w:tc>
          <w:tcPr>
            <w:tcW w:w="208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9" w:after="0" w:line="229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Analysis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3"/>
              </w:rPr>
              <w:t>Me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3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1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anism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9" w:after="0" w:line="229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Design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Mecha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7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</w:p>
        </w:tc>
        <w:tc>
          <w:tcPr>
            <w:tcW w:w="288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9" w:after="0" w:line="229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p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io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6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5"/>
              </w:rPr>
              <w:t>Mechani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5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7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</w:p>
        </w:tc>
      </w:tr>
      <w:tr>
        <w:trPr>
          <w:trHeight w:val="254" w:hRule="exact"/>
        </w:trPr>
        <w:tc>
          <w:tcPr>
            <w:tcW w:w="208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Persiste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cy</w:t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OODBMS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ew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ata)</w:t>
            </w:r>
          </w:p>
        </w:tc>
        <w:tc>
          <w:tcPr>
            <w:tcW w:w="288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9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ectStore</w:t>
            </w:r>
          </w:p>
        </w:tc>
      </w:tr>
      <w:tr>
        <w:trPr>
          <w:trHeight w:val="496" w:hRule="exact"/>
        </w:trPr>
        <w:tc>
          <w:tcPr>
            <w:tcW w:w="208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Persiste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cy</w:t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50" w:lineRule="auto"/>
              <w:ind w:left="100" w:right="310" w:firstLine="-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RDBMS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ata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legacy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dat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ba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e)</w:t>
            </w:r>
          </w:p>
        </w:tc>
        <w:tc>
          <w:tcPr>
            <w:tcW w:w="288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JDBC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gres</w:t>
            </w:r>
          </w:p>
        </w:tc>
      </w:tr>
      <w:tr>
        <w:trPr>
          <w:trHeight w:val="494" w:hRule="exact"/>
        </w:trPr>
        <w:tc>
          <w:tcPr>
            <w:tcW w:w="208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Distrib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9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Met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od</w:t>
            </w:r>
          </w:p>
          <w:p>
            <w:pPr>
              <w:spacing w:before="1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cation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I)</w:t>
            </w:r>
          </w:p>
        </w:tc>
        <w:tc>
          <w:tcPr>
            <w:tcW w:w="288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Java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</w:t>
            </w:r>
          </w:p>
        </w:tc>
      </w:tr>
      <w:tr>
        <w:trPr>
          <w:trHeight w:val="736" w:hRule="exact"/>
        </w:trPr>
        <w:tc>
          <w:tcPr>
            <w:tcW w:w="208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Security</w:t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88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50" w:lineRule="auto"/>
              <w:ind w:left="100" w:right="125" w:firstLine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Reverse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Engineered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Se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re.j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ont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tRe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oteObj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co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2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pon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nts</w:t>
            </w:r>
          </w:p>
        </w:tc>
      </w:tr>
      <w:tr>
        <w:trPr>
          <w:trHeight w:val="255" w:hRule="exact"/>
        </w:trPr>
        <w:tc>
          <w:tcPr>
            <w:tcW w:w="2088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Legacy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Interf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ce</w:t>
            </w:r>
          </w:p>
        </w:tc>
        <w:tc>
          <w:tcPr>
            <w:tcW w:w="2070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880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</w:tbl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50" w:lineRule="auto"/>
        <w:ind w:left="220" w:right="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(RMI)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clie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invo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local.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Java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</w:t>
      </w:r>
    </w:p>
    <w:p>
      <w:pPr>
        <w:jc w:val="left"/>
        <w:spacing w:after="0"/>
        <w:sectPr>
          <w:type w:val="continuous"/>
          <w:pgSz w:w="12240" w:h="15840"/>
          <w:pgMar w:top="1260" w:bottom="280" w:left="122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Implementation</w:t>
      </w:r>
      <w:r>
        <w:rPr>
          <w:rFonts w:ascii="Arial" w:hAnsi="Arial" w:cs="Arial" w:eastAsia="Arial"/>
          <w:sz w:val="20"/>
          <w:szCs w:val="20"/>
          <w:spacing w:val="-4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Mechan</w:t>
      </w:r>
      <w:r>
        <w:rPr>
          <w:rFonts w:ascii="Arial" w:hAnsi="Arial" w:cs="Arial" w:eastAsia="Arial"/>
          <w:sz w:val="20"/>
          <w:szCs w:val="20"/>
          <w:spacing w:val="-2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rity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6" w:lineRule="exact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rity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8" w:right="-5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2"/>
        </w:rPr>
        <w:t>M</w:t>
      </w:r>
      <w:r>
        <w:rPr>
          <w:rFonts w:ascii="Arial" w:hAnsi="Arial" w:cs="Arial" w:eastAsia="Arial"/>
          <w:sz w:val="14"/>
          <w:szCs w:val="14"/>
          <w:spacing w:val="-2"/>
        </w:rPr>
        <w:t>a</w:t>
      </w:r>
      <w:r>
        <w:rPr>
          <w:rFonts w:ascii="Arial" w:hAnsi="Arial" w:cs="Arial" w:eastAsia="Arial"/>
          <w:sz w:val="14"/>
          <w:szCs w:val="14"/>
          <w:spacing w:val="1"/>
        </w:rPr>
        <w:t>i</w:t>
      </w:r>
      <w:r>
        <w:rPr>
          <w:rFonts w:ascii="Arial" w:hAnsi="Arial" w:cs="Arial" w:eastAsia="Arial"/>
          <w:sz w:val="14"/>
          <w:szCs w:val="14"/>
          <w:spacing w:val="-2"/>
        </w:rPr>
        <w:t>n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li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</w:p>
    <w:p>
      <w:pPr>
        <w:spacing w:before="41" w:after="0" w:line="240" w:lineRule="auto"/>
        <w:ind w:left="480" w:right="65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4"/>
          <w:w w:val="100"/>
        </w:rPr>
        <w:t>(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1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4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-6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7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G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14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m</w:t>
      </w:r>
      <w:r>
        <w:rPr>
          <w:rFonts w:ascii="Arial" w:hAnsi="Arial" w:cs="Arial" w:eastAsia="Arial"/>
          <w:sz w:val="10"/>
          <w:szCs w:val="10"/>
          <w:spacing w:val="-2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w</w:t>
      </w:r>
      <w:r>
        <w:rPr>
          <w:rFonts w:ascii="Arial" w:hAnsi="Arial" w:cs="Arial" w:eastAsia="Arial"/>
          <w:sz w:val="10"/>
          <w:szCs w:val="10"/>
          <w:spacing w:val="-6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-5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21"/>
          <w:w w:val="107"/>
        </w:rPr>
        <w:t>k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8" w:lineRule="exact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open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2" w:after="0" w:line="240" w:lineRule="auto"/>
        <w:ind w:left="184" w:right="4322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-2"/>
        </w:rPr>
        <w:t>Log</w:t>
      </w:r>
      <w:r>
        <w:rPr>
          <w:rFonts w:ascii="Arial" w:hAnsi="Arial" w:cs="Arial" w:eastAsia="Arial"/>
          <w:sz w:val="14"/>
          <w:szCs w:val="14"/>
          <w:spacing w:val="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</w:p>
    <w:p>
      <w:pPr>
        <w:spacing w:before="41" w:after="0" w:line="240" w:lineRule="auto"/>
        <w:ind w:left="-28" w:right="4102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3"/>
          <w:w w:val="100"/>
        </w:rPr>
        <w:t>(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5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G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I</w:t>
      </w:r>
      <w:r>
        <w:rPr>
          <w:rFonts w:ascii="Arial" w:hAnsi="Arial" w:cs="Arial" w:eastAsia="Arial"/>
          <w:sz w:val="10"/>
          <w:szCs w:val="10"/>
          <w:spacing w:val="19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2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a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-4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2"/>
          <w:w w:val="107"/>
        </w:rPr>
        <w:t>w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o</w:t>
      </w:r>
      <w:r>
        <w:rPr>
          <w:rFonts w:ascii="Arial" w:hAnsi="Arial" w:cs="Arial" w:eastAsia="Arial"/>
          <w:sz w:val="10"/>
          <w:szCs w:val="10"/>
          <w:spacing w:val="-3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-11"/>
          <w:w w:val="107"/>
        </w:rPr>
        <w:t>k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3" w:equalWidth="0">
            <w:col w:w="1702" w:space="1660"/>
            <w:col w:w="522" w:space="373"/>
            <w:col w:w="5243"/>
          </w:cols>
        </w:sectPr>
      </w:pPr>
      <w:rPr/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21" w:lineRule="exact"/>
        <w:ind w:left="152" w:right="-74"/>
        <w:jc w:val="left"/>
        <w:tabs>
          <w:tab w:pos="200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5"/>
        </w:rPr>
        <w:t>s</w:t>
      </w:r>
      <w:r>
        <w:rPr>
          <w:rFonts w:ascii="Arial" w:hAnsi="Arial" w:cs="Arial" w:eastAsia="Arial"/>
          <w:sz w:val="14"/>
          <w:szCs w:val="14"/>
          <w:spacing w:val="3"/>
          <w:w w:val="100"/>
          <w:position w:val="5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5"/>
        </w:rPr>
        <w:t>a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5"/>
        </w:rPr>
        <w:t>r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5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5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)</w:t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13" w:lineRule="exact"/>
        <w:ind w:left="15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1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1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1"/>
        </w:rPr>
        <w:t>up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1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1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1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1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1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1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1"/>
        </w:rPr>
        <w:t>y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1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1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1"/>
        </w:rPr>
        <w:t>n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1"/>
        </w:rPr>
        <w:t>x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1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0" w:after="0" w:line="154" w:lineRule="exact"/>
        <w:ind w:left="15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p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y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-16"/>
          <w:w w:val="100"/>
          <w:position w:val="-1"/>
        </w:rPr>
        <w:t>v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pe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on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136" w:lineRule="exact"/>
        <w:ind w:right="43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1</w:t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26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</w:rPr>
        <w:t>0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..1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..1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3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en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da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ean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en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og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up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x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x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58" w:lineRule="exact"/>
        <w:ind w:left="119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0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..1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3" w:equalWidth="0">
            <w:col w:w="2084" w:space="924"/>
            <w:col w:w="245" w:space="111"/>
            <w:col w:w="6136"/>
          </w:cols>
        </w:sectPr>
      </w:pPr>
      <w:rPr/>
    </w:p>
    <w:p>
      <w:pPr>
        <w:spacing w:before="25" w:after="0" w:line="255" w:lineRule="auto"/>
        <w:ind w:left="1735" w:right="138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5"/>
          <w:w w:val="99"/>
        </w:rPr>
        <w:t>&lt;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&lt;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&gt;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&gt;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</w:p>
    <w:p>
      <w:pPr>
        <w:spacing w:before="30" w:after="0" w:line="240" w:lineRule="auto"/>
        <w:ind w:left="1557" w:right="-48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3"/>
          <w:w w:val="100"/>
        </w:rPr>
        <w:t>(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27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4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I</w:t>
      </w:r>
      <w:r>
        <w:rPr>
          <w:rFonts w:ascii="Arial" w:hAnsi="Arial" w:cs="Arial" w:eastAsia="Arial"/>
          <w:sz w:val="10"/>
          <w:szCs w:val="10"/>
          <w:spacing w:val="4"/>
          <w:w w:val="107"/>
        </w:rPr>
        <w:t>n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t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3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f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a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c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11"/>
          <w:w w:val="107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36" w:after="0" w:line="240" w:lineRule="auto"/>
        <w:ind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0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</w:t>
      </w:r>
    </w:p>
    <w:p>
      <w:pPr>
        <w:spacing w:before="25" w:after="0" w:line="240" w:lineRule="auto"/>
        <w:ind w:left="1316" w:right="1361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-4"/>
        </w:rPr>
        <w:t>U</w:t>
      </w:r>
      <w:r>
        <w:rPr>
          <w:rFonts w:ascii="Arial" w:hAnsi="Arial" w:cs="Arial" w:eastAsia="Arial"/>
          <w:sz w:val="14"/>
          <w:szCs w:val="14"/>
          <w:spacing w:val="6"/>
        </w:rPr>
        <w:t>s</w:t>
      </w:r>
      <w:r>
        <w:rPr>
          <w:rFonts w:ascii="Arial" w:hAnsi="Arial" w:cs="Arial" w:eastAsia="Arial"/>
          <w:sz w:val="14"/>
          <w:szCs w:val="14"/>
          <w:spacing w:val="-2"/>
        </w:rPr>
        <w:t>e</w:t>
      </w:r>
      <w:r>
        <w:rPr>
          <w:rFonts w:ascii="Arial" w:hAnsi="Arial" w:cs="Arial" w:eastAsia="Arial"/>
          <w:sz w:val="14"/>
          <w:szCs w:val="14"/>
          <w:spacing w:val="-3"/>
        </w:rPr>
        <w:t>r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n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9" w:after="0" w:line="240" w:lineRule="auto"/>
        <w:ind w:left="1362" w:right="1381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4"/>
          <w:w w:val="107"/>
        </w:rPr>
        <w:t>(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f</w:t>
      </w:r>
      <w:r>
        <w:rPr>
          <w:rFonts w:ascii="Arial" w:hAnsi="Arial" w:cs="Arial" w:eastAsia="Arial"/>
          <w:sz w:val="10"/>
          <w:szCs w:val="10"/>
          <w:spacing w:val="-15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-3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m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4"/>
          <w:w w:val="107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1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c</w:t>
      </w:r>
      <w:r>
        <w:rPr>
          <w:rFonts w:ascii="Arial" w:hAnsi="Arial" w:cs="Arial" w:eastAsia="Arial"/>
          <w:sz w:val="10"/>
          <w:szCs w:val="10"/>
          <w:spacing w:val="-6"/>
          <w:w w:val="107"/>
        </w:rPr>
        <w:t>u</w:t>
      </w:r>
      <w:r>
        <w:rPr>
          <w:rFonts w:ascii="Arial" w:hAnsi="Arial" w:cs="Arial" w:eastAsia="Arial"/>
          <w:sz w:val="10"/>
          <w:szCs w:val="10"/>
          <w:spacing w:val="7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i</w:t>
      </w:r>
      <w:r>
        <w:rPr>
          <w:rFonts w:ascii="Arial" w:hAnsi="Arial" w:cs="Arial" w:eastAsia="Arial"/>
          <w:sz w:val="10"/>
          <w:szCs w:val="10"/>
          <w:spacing w:val="-19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t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y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7"/>
          <w:w w:val="107"/>
        </w:rPr>
        <w:t>M</w:t>
      </w:r>
      <w:r>
        <w:rPr>
          <w:rFonts w:ascii="Arial" w:hAnsi="Arial" w:cs="Arial" w:eastAsia="Arial"/>
          <w:sz w:val="10"/>
          <w:szCs w:val="10"/>
          <w:spacing w:val="-6"/>
          <w:w w:val="107"/>
        </w:rPr>
        <w:t>a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n</w:t>
      </w:r>
      <w:r>
        <w:rPr>
          <w:rFonts w:ascii="Arial" w:hAnsi="Arial" w:cs="Arial" w:eastAsia="Arial"/>
          <w:sz w:val="10"/>
          <w:szCs w:val="10"/>
          <w:spacing w:val="-1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a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g</w:t>
      </w:r>
      <w:r>
        <w:rPr>
          <w:rFonts w:ascii="Arial" w:hAnsi="Arial" w:cs="Arial" w:eastAsia="Arial"/>
          <w:sz w:val="10"/>
          <w:szCs w:val="10"/>
          <w:spacing w:val="-6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7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-2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8" w:lineRule="exact"/>
        <w:ind w:left="-31" w:right="17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99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cc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3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4"/>
          <w:szCs w:val="1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14"/>
          <w:szCs w:val="1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4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3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99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5"/>
          <w:w w:val="100"/>
          <w:position w:val="-1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-2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3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3" w:equalWidth="0">
            <w:col w:w="2786" w:space="427"/>
            <w:col w:w="239" w:space="2001"/>
            <w:col w:w="4047"/>
          </w:cols>
        </w:sectPr>
      </w:pPr>
      <w:rPr/>
    </w:p>
    <w:p>
      <w:pPr>
        <w:spacing w:before="15" w:after="0" w:line="240" w:lineRule="auto"/>
        <w:ind w:left="152"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2" w:after="0" w:line="240" w:lineRule="auto"/>
        <w:ind w:left="15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</w:p>
    <w:p>
      <w:pPr>
        <w:spacing w:before="10" w:after="0" w:line="240" w:lineRule="auto"/>
        <w:ind w:left="15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q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ue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</w:p>
    <w:p>
      <w:pPr>
        <w:spacing w:before="12" w:after="0" w:line="158" w:lineRule="exact"/>
        <w:ind w:left="15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ew(</w:t>
      </w:r>
      <w:r>
        <w:rPr>
          <w:rFonts w:ascii="Arial" w:hAnsi="Arial" w:cs="Arial" w:eastAsia="Arial"/>
          <w:sz w:val="14"/>
          <w:szCs w:val="14"/>
          <w:spacing w:val="-7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rU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er</w:t>
      </w:r>
      <w:r>
        <w:rPr>
          <w:rFonts w:ascii="Arial" w:hAnsi="Arial" w:cs="Arial" w:eastAsia="Arial"/>
          <w:sz w:val="14"/>
          <w:szCs w:val="14"/>
          <w:spacing w:val="-7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cc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qu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</w:p>
    <w:p>
      <w:pPr>
        <w:spacing w:before="1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x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q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</w:p>
    <w:p>
      <w:pPr>
        <w:spacing w:before="12" w:after="0" w:line="158" w:lineRule="exact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h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6"/>
          <w:w w:val="100"/>
          <w:position w:val="-1"/>
        </w:rPr>
        <w:t>k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4"/>
          <w:szCs w:val="14"/>
          <w:spacing w:val="-10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ab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4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4002" w:space="1451"/>
            <w:col w:w="4047"/>
          </w:cols>
        </w:sectPr>
      </w:pPr>
      <w:rPr/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55" w:lineRule="auto"/>
        <w:ind w:left="550" w:right="8033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9.079987pt;margin-top:5.035910pt;width:127.14pt;height:91.56pt;mso-position-horizontal-relative:page;mso-position-vertical-relative:paragraph;z-index:-478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15" w:hRule="exact"/>
                    </w:trPr>
                    <w:tc>
                      <w:tcPr>
                        <w:tcW w:w="140" w:type="dxa"/>
                        <w:tcBorders>
                          <w:top w:val="nil" w:sz="6" w:space="0" w:color="auto"/>
                          <w:bottom w:val="single" w:sz="8.64" w:space="0" w:color="000000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1" w:type="dxa"/>
                        <w:vMerge w:val="restart"/>
                        <w:tcBorders>
                          <w:top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>
                          <w:spacing w:before="37" w:after="0" w:line="240" w:lineRule="auto"/>
                          <w:ind w:left="679" w:right="653"/>
                          <w:jc w:val="center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7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14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7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7"/>
                            <w:w w:val="99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99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7"/>
                            <w:w w:val="99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  <w:w w:val="99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s</w:t>
                        </w:r>
                      </w:p>
                      <w:p>
                        <w:pPr>
                          <w:spacing w:before="39" w:after="0" w:line="240" w:lineRule="auto"/>
                          <w:ind w:left="575" w:right="550"/>
                          <w:jc w:val="center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4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5"/>
                            <w:w w:val="10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7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5"/>
                            <w:w w:val="107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7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5"/>
                            <w:w w:val="107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3"/>
                            <w:w w:val="107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2"/>
                            <w:w w:val="107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5"/>
                            <w:w w:val="107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7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4"/>
                            <w:w w:val="107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-11"/>
                            <w:w w:val="107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7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0"/>
                            <w:szCs w:val="1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140" w:type="dxa"/>
                        <w:tcBorders>
                          <w:top w:val="single" w:sz="8.64" w:space="0" w:color="000000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1" w:type="dxa"/>
                        <w:vMerge/>
                        <w:tcBorders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86" w:hRule="exact"/>
                    </w:trPr>
                    <w:tc>
                      <w:tcPr>
                        <w:tcW w:w="14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1" w:type="dxa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367" w:hRule="exact"/>
                    </w:trPr>
                    <w:tc>
                      <w:tcPr>
                        <w:tcW w:w="140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401" w:type="dxa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>
                          <w:spacing w:before="2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eada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ean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ean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12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3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n</w:t>
                        </w:r>
                      </w:p>
                      <w:p>
                        <w:pPr>
                          <w:spacing w:before="10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  <w:w w:val="10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dab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2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  <w:w w:val="10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2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6"/>
                            <w:w w:val="10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eab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5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0" w:after="0" w:line="240" w:lineRule="auto"/>
                          <w:ind w:left="32" w:right="-2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4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-3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4"/>
                            <w:szCs w:val="14"/>
                            <w:spacing w:val="0"/>
                            <w:w w:val="100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4"/>
          <w:szCs w:val="14"/>
          <w:spacing w:val="5"/>
          <w:w w:val="99"/>
        </w:rPr>
        <w:t>&lt;&lt;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5"/>
          <w:w w:val="99"/>
        </w:rPr>
        <w:t>&gt;&gt;</w:t>
      </w:r>
      <w:r>
        <w:rPr>
          <w:rFonts w:ascii="Arial" w:hAnsi="Arial" w:cs="Arial" w:eastAsia="Arial"/>
          <w:sz w:val="14"/>
          <w:szCs w:val="14"/>
          <w:spacing w:val="5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</w:p>
    <w:p>
      <w:pPr>
        <w:spacing w:before="30" w:after="0" w:line="240" w:lineRule="auto"/>
        <w:ind w:left="372" w:right="7852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3"/>
          <w:w w:val="100"/>
        </w:rPr>
        <w:t>(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4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I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n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t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3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f</w:t>
      </w:r>
      <w:r>
        <w:rPr>
          <w:rFonts w:ascii="Arial" w:hAnsi="Arial" w:cs="Arial" w:eastAsia="Arial"/>
          <w:sz w:val="10"/>
          <w:szCs w:val="10"/>
          <w:spacing w:val="4"/>
          <w:w w:val="107"/>
        </w:rPr>
        <w:t>a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c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11"/>
          <w:w w:val="107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58" w:lineRule="exact"/>
        <w:ind w:left="154" w:right="764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g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qu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que</w:t>
      </w:r>
      <w:r>
        <w:rPr>
          <w:rFonts w:ascii="Arial" w:hAnsi="Arial" w:cs="Arial" w:eastAsia="Arial"/>
          <w:sz w:val="14"/>
          <w:szCs w:val="14"/>
          <w:spacing w:val="-7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358" w:right="-44" w:firstLine="3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5"/>
          <w:w w:val="100"/>
        </w:rPr>
        <w:t>&lt;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&lt;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&gt;&gt;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8" w:lineRule="exact"/>
        <w:ind w:left="28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4"/>
          <w:szCs w:val="14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  <w:position w:val="-1"/>
        </w:rPr>
        <w:t>g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q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ue</w:t>
      </w:r>
      <w:r>
        <w:rPr>
          <w:rFonts w:ascii="Arial" w:hAnsi="Arial" w:cs="Arial" w:eastAsia="Arial"/>
          <w:sz w:val="14"/>
          <w:szCs w:val="14"/>
          <w:spacing w:val="-7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2" w:after="0" w:line="240" w:lineRule="auto"/>
        <w:ind w:left="508" w:right="6246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</w:p>
    <w:p>
      <w:pPr>
        <w:spacing w:before="41" w:after="0" w:line="240" w:lineRule="auto"/>
        <w:ind w:left="188" w:right="5913"/>
        <w:jc w:val="center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5"/>
          <w:w w:val="100"/>
        </w:rPr>
        <w:t>(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f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o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m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1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4"/>
          <w:w w:val="100"/>
        </w:rPr>
        <w:t>S</w:t>
      </w:r>
      <w:r>
        <w:rPr>
          <w:rFonts w:ascii="Arial" w:hAnsi="Arial" w:cs="Arial" w:eastAsia="Arial"/>
          <w:sz w:val="10"/>
          <w:szCs w:val="10"/>
          <w:spacing w:val="5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c</w:t>
      </w:r>
      <w:r>
        <w:rPr>
          <w:rFonts w:ascii="Arial" w:hAnsi="Arial" w:cs="Arial" w:eastAsia="Arial"/>
          <w:sz w:val="10"/>
          <w:szCs w:val="10"/>
          <w:spacing w:val="4"/>
          <w:w w:val="100"/>
        </w:rPr>
        <w:t>u</w:t>
      </w:r>
      <w:r>
        <w:rPr>
          <w:rFonts w:ascii="Arial" w:hAnsi="Arial" w:cs="Arial" w:eastAsia="Arial"/>
          <w:sz w:val="10"/>
          <w:szCs w:val="10"/>
          <w:spacing w:val="-3"/>
          <w:w w:val="100"/>
        </w:rPr>
        <w:t>r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e</w:t>
      </w:r>
      <w:r>
        <w:rPr>
          <w:rFonts w:ascii="Arial" w:hAnsi="Arial" w:cs="Arial" w:eastAsia="Arial"/>
          <w:sz w:val="10"/>
          <w:szCs w:val="10"/>
          <w:spacing w:val="0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3"/>
          <w:w w:val="100"/>
        </w:rPr>
        <w:t> 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I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n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t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3"/>
          <w:w w:val="107"/>
        </w:rPr>
        <w:t>r</w:t>
      </w:r>
      <w:r>
        <w:rPr>
          <w:rFonts w:ascii="Arial" w:hAnsi="Arial" w:cs="Arial" w:eastAsia="Arial"/>
          <w:sz w:val="10"/>
          <w:szCs w:val="10"/>
          <w:spacing w:val="2"/>
          <w:w w:val="107"/>
        </w:rPr>
        <w:t>f</w:t>
      </w:r>
      <w:r>
        <w:rPr>
          <w:rFonts w:ascii="Arial" w:hAnsi="Arial" w:cs="Arial" w:eastAsia="Arial"/>
          <w:sz w:val="10"/>
          <w:szCs w:val="10"/>
          <w:spacing w:val="4"/>
          <w:w w:val="107"/>
        </w:rPr>
        <w:t>a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c</w:t>
      </w:r>
      <w:r>
        <w:rPr>
          <w:rFonts w:ascii="Arial" w:hAnsi="Arial" w:cs="Arial" w:eastAsia="Arial"/>
          <w:sz w:val="10"/>
          <w:szCs w:val="10"/>
          <w:spacing w:val="5"/>
          <w:w w:val="107"/>
        </w:rPr>
        <w:t>e</w:t>
      </w:r>
      <w:r>
        <w:rPr>
          <w:rFonts w:ascii="Arial" w:hAnsi="Arial" w:cs="Arial" w:eastAsia="Arial"/>
          <w:sz w:val="10"/>
          <w:szCs w:val="10"/>
          <w:spacing w:val="-11"/>
          <w:w w:val="107"/>
        </w:rPr>
        <w:t>s</w:t>
      </w:r>
      <w:r>
        <w:rPr>
          <w:rFonts w:ascii="Arial" w:hAnsi="Arial" w:cs="Arial" w:eastAsia="Arial"/>
          <w:sz w:val="10"/>
          <w:szCs w:val="10"/>
          <w:spacing w:val="0"/>
          <w:w w:val="107"/>
        </w:rPr>
        <w:t>)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q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</w:p>
    <w:p>
      <w:pPr>
        <w:spacing w:before="12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2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St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</w:t>
      </w:r>
    </w:p>
    <w:p>
      <w:pPr>
        <w:spacing w:before="12" w:after="0" w:line="240" w:lineRule="auto"/>
        <w:ind w:left="-31" w:right="576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+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: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ng)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1623" w:space="501"/>
            <w:col w:w="7376"/>
          </w:cols>
        </w:sectPr>
      </w:pPr>
      <w:rPr/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71.970001pt;margin-top:-323.310486pt;width:467.58pt;height:312.960pt;mso-position-horizontal-relative:page;mso-position-vertical-relative:paragraph;z-index:-4782" coordorigin="1439,-6466" coordsize="9352,6259">
            <v:group style="position:absolute;left:1472;top:-2555;width:1680;height:990" coordorigin="1472,-2555" coordsize="1680,990">
              <v:shape style="position:absolute;left:1472;top:-2555;width:1680;height:990" coordorigin="1472,-2555" coordsize="1680,990" path="m1472,-1565l3152,-1565,3152,-2555,1472,-2555,1472,-1565xe" filled="f" stroked="t" strokeweight=".06pt" strokecolor="#000000">
                <v:path arrowok="t"/>
              </v:shape>
            </v:group>
            <v:group style="position:absolute;left:1472;top:-1994;width:1680;height:430" coordorigin="1472,-1994" coordsize="1680,430">
              <v:shape style="position:absolute;left:1472;top:-1994;width:1680;height:430" coordorigin="1472,-1994" coordsize="1680,430" path="m1472,-1565l3152,-1565,3152,-1994,1472,-1994,1472,-1565xe" filled="f" stroked="t" strokeweight=".06pt" strokecolor="#000000">
                <v:path arrowok="t"/>
              </v:shape>
            </v:group>
            <v:group style="position:absolute;left:1472;top:-1908;width:1680;height:343" coordorigin="1472,-1908" coordsize="1680,343">
              <v:shape style="position:absolute;left:1472;top:-1908;width:1680;height:343" coordorigin="1472,-1908" coordsize="1680,343" path="m1472,-1565l3152,-1565,3152,-1908,1472,-1908,1472,-1565xe" filled="f" stroked="t" strokeweight=".06pt" strokecolor="#000000">
                <v:path arrowok="t"/>
              </v:shape>
            </v:group>
            <v:group style="position:absolute;left:1571;top:-1045;width:1474;height:838" coordorigin="1571,-1045" coordsize="1474,838">
              <v:shape style="position:absolute;left:1571;top:-1045;width:1474;height:838" coordorigin="1571,-1045" coordsize="1474,838" path="m1571,-1045l3044,-1045,3044,-208,1571,-208,1571,-1045e" filled="t" fillcolor="#FFFFCC" stroked="f">
                <v:path arrowok="t"/>
                <v:fill/>
              </v:shape>
            </v:group>
            <v:group style="position:absolute;left:1570;top:-1046;width:1475;height:839" coordorigin="1570,-1046" coordsize="1475,839">
              <v:shape style="position:absolute;left:1570;top:-1046;width:1475;height:839" coordorigin="1570,-1046" coordsize="1475,839" path="m1570,-208l3044,-208,3044,-1046,1570,-1046,1570,-208xe" filled="f" stroked="t" strokeweight=".06pt" strokecolor="#000000">
                <v:path arrowok="t"/>
              </v:shape>
            </v:group>
            <v:group style="position:absolute;left:1570;top:-637;width:1475;height:430" coordorigin="1570,-637" coordsize="1475,430">
              <v:shape style="position:absolute;left:1570;top:-637;width:1475;height:430" coordorigin="1570,-637" coordsize="1475,430" path="m1570,-208l3044,-208,3044,-637,1570,-637,1570,-208xe" filled="f" stroked="t" strokeweight=".06pt" strokecolor="#000000">
                <v:path arrowok="t"/>
              </v:shape>
            </v:group>
            <v:group style="position:absolute;left:1570;top:-551;width:1475;height:343" coordorigin="1570,-551" coordsize="1475,343">
              <v:shape style="position:absolute;left:1570;top:-551;width:1475;height:343" coordorigin="1570,-551" coordsize="1475,343" path="m1570,-208l3044,-208,3044,-551,1570,-551,1570,-208xe" filled="f" stroked="t" strokeweight=".06pt" strokecolor="#000000">
                <v:path arrowok="t"/>
              </v:shape>
            </v:group>
            <v:group style="position:absolute;left:2312;top:-1553;width:2;height:506" coordorigin="2312,-1553" coordsize="2,506">
              <v:shape style="position:absolute;left:2312;top:-1553;width:2;height:506" coordorigin="2312,-1553" coordsize="0,506" path="m2312,-1046l2312,-1553e" filled="f" stroked="t" strokeweight=".06pt" strokecolor="#000000">
                <v:path arrowok="t"/>
                <v:stroke dashstyle="dash"/>
              </v:shape>
            </v:group>
            <v:group style="position:absolute;left:2237;top:-1553;width:151;height:204" coordorigin="2237,-1553" coordsize="151,204">
              <v:shape style="position:absolute;left:2237;top:-1553;width:151;height:204" coordorigin="2237,-1553" coordsize="151,204" path="m2312,-1553l2237,-1349,2388,-1349,2312,-1553e" filled="t" fillcolor="#FFFFFF" stroked="f">
                <v:path arrowok="t"/>
                <v:fill/>
              </v:shape>
            </v:group>
            <v:group style="position:absolute;left:2237;top:-1553;width:151;height:204" coordorigin="2237,-1553" coordsize="151,204">
              <v:shape style="position:absolute;left:2237;top:-1553;width:151;height:204" coordorigin="2237,-1553" coordsize="151,204" path="m2312,-1553l2388,-1349,2237,-1349,2312,-1553xe" filled="f" stroked="t" strokeweight=".06pt" strokecolor="#000000">
                <v:path arrowok="t"/>
              </v:shape>
            </v:group>
            <v:group style="position:absolute;left:3401;top:-1412;width:1702;height:1140" coordorigin="3401,-1412" coordsize="1702,1140">
              <v:shape style="position:absolute;left:3401;top:-1412;width:1702;height:1140" coordorigin="3401,-1412" coordsize="1702,1140" path="m3401,-272l5102,-272,5102,-1412,3401,-1412,3401,-272xe" filled="f" stroked="t" strokeweight=".06pt" strokecolor="#000000">
                <v:path arrowok="t"/>
              </v:shape>
            </v:group>
            <v:group style="position:absolute;left:3401;top:-1025;width:1702;height:752" coordorigin="3401,-1025" coordsize="1702,752">
              <v:shape style="position:absolute;left:3401;top:-1025;width:1702;height:752" coordorigin="3401,-1025" coordsize="1702,752" path="m3401,-272l5102,-272,5102,-1025,3401,-1025,3401,-272xe" filled="f" stroked="t" strokeweight=".06pt" strokecolor="#000000">
                <v:path arrowok="t"/>
              </v:shape>
            </v:group>
            <v:group style="position:absolute;left:3401;top:-938;width:1702;height:666" coordorigin="3401,-938" coordsize="1702,666">
              <v:shape style="position:absolute;left:3401;top:-938;width:1702;height:666" coordorigin="3401,-938" coordsize="1702,666" path="m3401,-272l5102,-272,5102,-938,3401,-938,3401,-272xe" filled="f" stroked="t" strokeweight=".06pt" strokecolor="#000000">
                <v:path arrowok="t"/>
              </v:shape>
            </v:group>
            <v:group style="position:absolute;left:3110;top:-1553;width:290;height:182" coordorigin="3110,-1553" coordsize="290,182">
              <v:shape style="position:absolute;left:3110;top:-1553;width:290;height:182" coordorigin="3110,-1553" coordsize="290,182" path="m3110,-1553l3401,-1370e" filled="f" stroked="t" strokeweight=".06pt" strokecolor="#000000">
                <v:path arrowok="t"/>
                <v:stroke dashstyle="dash"/>
              </v:shape>
            </v:group>
            <v:group style="position:absolute;left:3325;top:-1477;width:76;height:107" coordorigin="3325,-1477" coordsize="76,107">
              <v:shape style="position:absolute;left:3325;top:-1477;width:76;height:107" coordorigin="3325,-1477" coordsize="76,107" path="m3401,-1370l3325,-1477e" filled="f" stroked="t" strokeweight=".06pt" strokecolor="#000000">
                <v:path arrowok="t"/>
              </v:shape>
            </v:group>
            <v:group style="position:absolute;left:3271;top:-1381;width:130;height:2" coordorigin="3271,-1381" coordsize="130,2">
              <v:shape style="position:absolute;left:3271;top:-1381;width:130;height:2" coordorigin="3271,-1381" coordsize="130,0" path="m3271,-1381l3401,-1381e" filled="f" stroked="t" strokeweight="1.08pt" strokecolor="#000000">
                <v:path arrowok="t"/>
              </v:shape>
            </v:group>
            <v:group style="position:absolute;left:1440;top:-4364;width:4126;height:1507" coordorigin="1440,-4364" coordsize="4126,1507">
              <v:shape style="position:absolute;left:1440;top:-4364;width:4126;height:1507" coordorigin="1440,-4364" coordsize="4126,1507" path="m1440,-2857l5566,-2857,5566,-4364,1440,-4364,1440,-2857xe" filled="f" stroked="t" strokeweight=".06pt" strokecolor="#000000">
                <v:path arrowok="t"/>
              </v:shape>
            </v:group>
            <v:group style="position:absolute;left:1440;top:-3805;width:4126;height:948" coordorigin="1440,-3805" coordsize="4126,948">
              <v:shape style="position:absolute;left:1440;top:-3805;width:4126;height:948" coordorigin="1440,-3805" coordsize="4126,948" path="m1440,-2857l5566,-2857,5566,-3805,1440,-3805,1440,-2857xe" filled="f" stroked="t" strokeweight=".06pt" strokecolor="#000000">
                <v:path arrowok="t"/>
              </v:shape>
            </v:group>
            <v:group style="position:absolute;left:1440;top:-3719;width:4126;height:862" coordorigin="1440,-3719" coordsize="4126,862">
              <v:shape style="position:absolute;left:1440;top:-3719;width:4126;height:862" coordorigin="1440,-3719" coordsize="4126,862" path="m1440,-2857l5566,-2857,5566,-3719,1440,-3719,1440,-2857xe" filled="f" stroked="t" strokeweight=".06pt" strokecolor="#000000">
                <v:path arrowok="t"/>
              </v:shape>
            </v:group>
            <v:group style="position:absolute;left:2689;top:-2845;width:227;height:290" coordorigin="2689,-2845" coordsize="227,290">
              <v:shape style="position:absolute;left:2689;top:-2845;width:227;height:290" coordorigin="2689,-2845" coordsize="227,290" path="m2916,-2845l2689,-2555e" filled="f" stroked="t" strokeweight=".06pt" strokecolor="#000000">
                <v:path arrowok="t"/>
                <v:stroke dashstyle="dash"/>
              </v:shape>
            </v:group>
            <v:group style="position:absolute;left:2689;top:-2620;width:119;height:65" coordorigin="2689,-2620" coordsize="119,65">
              <v:shape style="position:absolute;left:2689;top:-2620;width:119;height:65" coordorigin="2689,-2620" coordsize="119,65" path="m2689,-2555l2808,-2620e" filled="f" stroked="t" strokeweight=".06pt" strokecolor="#000000">
                <v:path arrowok="t"/>
              </v:shape>
            </v:group>
            <v:group style="position:absolute;left:2705;top:-2684;width:2;height:130" coordorigin="2705,-2684" coordsize="2,130">
              <v:shape style="position:absolute;left:2705;top:-2684;width:2;height:130" coordorigin="2705,-2684" coordsize="0,130" path="m2705,-2684l2705,-2555e" filled="f" stroked="t" strokeweight="1.62pt" strokecolor="#000000">
                <v:path arrowok="t"/>
              </v:shape>
            </v:group>
            <v:group style="position:absolute;left:4834;top:-2845;width:1088;height:613" coordorigin="4834,-2845" coordsize="1088,613">
              <v:shape style="position:absolute;left:4834;top:-2845;width:1088;height:613" coordorigin="4834,-2845" coordsize="1088,613" path="m4834,-2845l5922,-2232e" filled="f" stroked="t" strokeweight=".06pt" strokecolor="#000000">
                <v:path arrowok="t"/>
                <v:stroke dashstyle="dash"/>
              </v:shape>
            </v:group>
            <v:group style="position:absolute;left:5836;top:-2340;width:86;height:108" coordorigin="5836,-2340" coordsize="86,108">
              <v:shape style="position:absolute;left:5836;top:-2340;width:86;height:108" coordorigin="5836,-2340" coordsize="86,108" path="m5922,-2232l5836,-2340e" filled="f" stroked="t" strokeweight=".06pt" strokecolor="#000000">
                <v:path arrowok="t"/>
              </v:shape>
            </v:group>
            <v:group style="position:absolute;left:6730;top:-4364;width:4061;height:1486" coordorigin="6730,-4364" coordsize="4061,1486">
              <v:shape style="position:absolute;left:6730;top:-4364;width:4061;height:1486" coordorigin="6730,-4364" coordsize="4061,1486" path="m6730,-2879l10790,-2879,10790,-4364,6730,-4364,6730,-2879xe" filled="f" stroked="t" strokeweight=".06pt" strokecolor="#000000">
                <v:path arrowok="t"/>
              </v:shape>
            </v:group>
            <v:group style="position:absolute;left:6730;top:-3977;width:4061;height:1098" coordorigin="6730,-3977" coordsize="4061,1098">
              <v:shape style="position:absolute;left:6730;top:-3977;width:4061;height:1098" coordorigin="6730,-3977" coordsize="4061,1098" path="m6730,-2879l10790,-2879,10790,-3977,6730,-3977,6730,-2879xe" filled="f" stroked="t" strokeweight=".06pt" strokecolor="#000000">
                <v:path arrowok="t"/>
              </v:shape>
            </v:group>
            <v:group style="position:absolute;left:6730;top:-3890;width:4061;height:1012" coordorigin="6730,-3890" coordsize="4061,1012">
              <v:shape style="position:absolute;left:6730;top:-3890;width:4061;height:1012" coordorigin="6730,-3890" coordsize="4061,1012" path="m6730,-2879l10790,-2879,10790,-3890,6730,-3890,6730,-2879xe" filled="f" stroked="t" strokeweight=".06pt" strokecolor="#000000">
                <v:path arrowok="t"/>
              </v:shape>
            </v:group>
            <v:group style="position:absolute;left:5567;top:-3611;width:1163;height:2" coordorigin="5567,-3611" coordsize="1163,2">
              <v:shape style="position:absolute;left:5567;top:-3611;width:1163;height:2" coordorigin="5567,-3611" coordsize="1163,0" path="m6730,-3611l5567,-3611e" filled="f" stroked="t" strokeweight=".06pt" strokecolor="#000000">
                <v:path arrowok="t"/>
                <v:stroke dashstyle="dash"/>
              </v:shape>
            </v:group>
            <v:group style="position:absolute;left:5567;top:-3686;width:204;height:151" coordorigin="5567,-3686" coordsize="204,151">
              <v:shape style="position:absolute;left:5567;top:-3686;width:204;height:151" coordorigin="5567,-3686" coordsize="204,151" path="m5771,-3686l5567,-3611,5771,-3535,5771,-3686e" filled="t" fillcolor="#FFFFFF" stroked="f">
                <v:path arrowok="t"/>
                <v:fill/>
              </v:shape>
            </v:group>
            <v:group style="position:absolute;left:5567;top:-3686;width:204;height:151" coordorigin="5567,-3686" coordsize="204,151">
              <v:shape style="position:absolute;left:5567;top:-3686;width:204;height:151" coordorigin="5567,-3686" coordsize="204,151" path="m5567,-3611l5771,-3535,5771,-3686,5567,-3611xe" filled="f" stroked="t" strokeweight=".06pt" strokecolor="#000000">
                <v:path arrowok="t"/>
              </v:shape>
            </v:group>
            <v:group style="position:absolute;left:3702;top:-2845;width:389;height:1433" coordorigin="3702,-2845" coordsize="389,1433">
              <v:shape style="position:absolute;left:3702;top:-2845;width:389;height:1433" coordorigin="3702,-2845" coordsize="389,1433" path="m3702,-2845l4091,-1412e" filled="f" stroked="t" strokeweight=".06pt" strokecolor="#000000">
                <v:path arrowok="t"/>
                <v:stroke dashstyle="dash"/>
              </v:shape>
            </v:group>
            <v:group style="position:absolute;left:4102;top:-1542;width:2;height:130" coordorigin="4102,-1542" coordsize="2,130">
              <v:shape style="position:absolute;left:4102;top:-1542;width:2;height:130" coordorigin="4102,-1542" coordsize="0,130" path="m4102,-1542l4102,-1412e" filled="f" stroked="t" strokeweight="1.08pt" strokecolor="#000000">
                <v:path arrowok="t"/>
              </v:shape>
            </v:group>
            <v:group style="position:absolute;left:4015;top:-1520;width:76;height:108" coordorigin="4015,-1520" coordsize="76,108">
              <v:shape style="position:absolute;left:4015;top:-1520;width:76;height:108" coordorigin="4015,-1520" coordsize="76,108" path="m4091,-1412l4015,-1520e" filled="f" stroked="t" strokeweight=".06pt" strokecolor="#000000">
                <v:path arrowok="t"/>
              </v:shape>
            </v:group>
            <v:group style="position:absolute;left:2873;top:-4667;width:184;height:302" coordorigin="2873,-4667" coordsize="184,302">
              <v:shape style="position:absolute;left:2873;top:-4667;width:184;height:302" coordorigin="2873,-4667" coordsize="184,302" path="m2873,-4667l3056,-4364e" filled="f" stroked="t" strokeweight=".06pt" strokecolor="#000000">
                <v:path arrowok="t"/>
              </v:shape>
            </v:group>
            <v:group style="position:absolute;left:3046;top:-4494;width:2;height:130" coordorigin="3046,-4494" coordsize="2,130">
              <v:shape style="position:absolute;left:3046;top:-4494;width:2;height:130" coordorigin="3046,-4494" coordsize="0,130" path="m3046,-4494l3046,-4364e" filled="f" stroked="t" strokeweight="1.08pt" strokecolor="#000000">
                <v:path arrowok="t"/>
              </v:shape>
            </v:group>
            <v:group style="position:absolute;left:2948;top:-4440;width:108;height:76" coordorigin="2948,-4440" coordsize="108,76">
              <v:shape style="position:absolute;left:2948;top:-4440;width:108;height:76" coordorigin="2948,-4440" coordsize="108,76" path="m3056,-4364l2948,-4440e" filled="f" stroked="t" strokeweight=".06pt" strokecolor="#000000">
                <v:path arrowok="t"/>
              </v:shape>
            </v:group>
            <v:group style="position:absolute;left:1440;top:-6110;width:1852;height:1141" coordorigin="1440,-6110" coordsize="1852,1141">
              <v:shape style="position:absolute;left:1440;top:-6110;width:1852;height:1141" coordorigin="1440,-6110" coordsize="1852,1141" path="m1440,-4969l3292,-4969,3292,-6110,1440,-6110,1440,-4969xe" filled="f" stroked="t" strokeweight=".06pt" strokecolor="#000000">
                <v:path arrowok="t"/>
              </v:shape>
            </v:group>
            <v:group style="position:absolute;left:1440;top:-5734;width:1852;height:764" coordorigin="1440,-5734" coordsize="1852,764">
              <v:shape style="position:absolute;left:1440;top:-5734;width:1852;height:764" coordorigin="1440,-5734" coordsize="1852,764" path="m1440,-4969l3292,-4969,3292,-5734,1440,-5734,1440,-4969xe" filled="f" stroked="t" strokeweight=".06pt" strokecolor="#000000">
                <v:path arrowok="t"/>
              </v:shape>
            </v:group>
            <v:group style="position:absolute;left:1440;top:-5647;width:1852;height:678" coordorigin="1440,-5647" coordsize="1852,678">
              <v:shape style="position:absolute;left:1440;top:-5647;width:1852;height:678" coordorigin="1440,-5647" coordsize="1852,678" path="m1440,-4969l3292,-4969,3292,-5647,1440,-5647,1440,-4969xe" filled="f" stroked="t" strokeweight=".06pt" strokecolor="#000000">
                <v:path arrowok="t"/>
              </v:shape>
            </v:group>
            <v:group style="position:absolute;left:2700;top:-4968;width:173;height:301" coordorigin="2700,-4968" coordsize="173,301">
              <v:shape style="position:absolute;left:2700;top:-4968;width:173;height:301" coordorigin="2700,-4968" coordsize="173,301" path="m2873,-4667l2700,-4968e" filled="f" stroked="t" strokeweight=".06pt" strokecolor="#000000">
                <v:path arrowok="t"/>
              </v:shape>
            </v:group>
            <v:group style="position:absolute;left:2700;top:-4968;width:97;height:162" coordorigin="2700,-4968" coordsize="97,162">
              <v:shape style="position:absolute;left:2700;top:-4968;width:97;height:162" coordorigin="2700,-4968" coordsize="97,162" path="m2700,-4968l2700,-4860,2797,-4806,2786,-4914,2700,-4968e" filled="t" fillcolor="#000000" stroked="f">
                <v:path arrowok="t"/>
                <v:fill/>
              </v:shape>
            </v:group>
            <v:group style="position:absolute;left:2700;top:-4968;width:97;height:162" coordorigin="2700,-4968" coordsize="97,162">
              <v:shape style="position:absolute;left:2700;top:-4968;width:97;height:162" coordorigin="2700,-4968" coordsize="97,162" path="m2700,-4968l2786,-4914,2797,-4806,2700,-4860,2700,-4968xe" filled="f" stroked="t" strokeweight=".06pt" strokecolor="#000000">
                <v:path arrowok="t"/>
              </v:shape>
            </v:group>
            <v:group style="position:absolute;left:4651;top:-6466;width:2940;height:1830" coordorigin="4651,-6466" coordsize="2940,1830">
              <v:shape style="position:absolute;left:4651;top:-6466;width:2940;height:1830" coordorigin="4651,-6466" coordsize="2940,1830" path="m4651,-4636l7591,-4636,7591,-6466,4651,-6466,4651,-4636xe" filled="f" stroked="t" strokeweight=".06pt" strokecolor="#000000">
                <v:path arrowok="t"/>
              </v:shape>
            </v:group>
            <v:group style="position:absolute;left:4651;top:-6089;width:2940;height:1453" coordorigin="4651,-6089" coordsize="2940,1453">
              <v:shape style="position:absolute;left:4651;top:-6089;width:2940;height:1453" coordorigin="4651,-6089" coordsize="2940,1453" path="m4651,-4636l7591,-4636,7591,-6089,4651,-6089,4651,-4636xe" filled="f" stroked="t" strokeweight=".06pt" strokecolor="#000000">
                <v:path arrowok="t"/>
              </v:shape>
            </v:group>
            <v:group style="position:absolute;left:4651;top:-6002;width:2940;height:1367" coordorigin="4651,-6002" coordsize="2940,1367">
              <v:shape style="position:absolute;left:4651;top:-6002;width:2940;height:1367" coordorigin="4651,-6002" coordsize="2940,1367" path="m4651,-4636l7591,-4636,7591,-6002,4651,-6002,4651,-4636xe" filled="f" stroked="t" strokeweight=".06pt" strokecolor="#000000">
                <v:path arrowok="t"/>
              </v:shape>
            </v:group>
            <v:group style="position:absolute;left:3293;top:-5542;width:1358;height:2" coordorigin="3293,-5542" coordsize="1358,2">
              <v:shape style="position:absolute;left:3293;top:-5542;width:1358;height:2" coordorigin="3293,-5542" coordsize="1358,0" path="m3293,-5542l4651,-5542e" filled="f" stroked="t" strokeweight=".33pt" strokecolor="#000000">
                <v:path arrowok="t"/>
              </v:shape>
            </v:group>
            <v:group style="position:absolute;left:4522;top:-5550;width:130;height:54" coordorigin="4522,-5550" coordsize="130,54">
              <v:shape style="position:absolute;left:4522;top:-5550;width:130;height:54" coordorigin="4522,-5550" coordsize="130,54" path="m4522,-5496l4651,-5496,4651,-5550,4522,-5550,4522,-5496xe" filled="t" fillcolor="#000000" stroked="f">
                <v:path arrowok="t"/>
                <v:fill/>
              </v:shape>
            </v:group>
            <v:group style="position:absolute;left:4522;top:-5593;width:130;height:43" coordorigin="4522,-5593" coordsize="130,43">
              <v:shape style="position:absolute;left:4522;top:-5593;width:130;height:43" coordorigin="4522,-5593" coordsize="130,43" path="m4522,-5550l4651,-5550,4651,-5593,4522,-5593,4522,-5550xe" filled="t" fillcolor="#000000" stroked="f">
                <v:path arrowok="t"/>
                <v:fill/>
              </v:shape>
            </v:group>
            <v:group style="position:absolute;left:3293;top:-5593;width:184;height:108" coordorigin="3293,-5593" coordsize="184,108">
              <v:shape style="position:absolute;left:3293;top:-5593;width:184;height:108" coordorigin="3293,-5593" coordsize="184,108" path="m3390,-5593l3293,-5539,3390,-5485,3476,-5539,3390,-5593e" filled="t" fillcolor="#000000" stroked="f">
                <v:path arrowok="t"/>
                <v:fill/>
              </v:shape>
            </v:group>
            <v:group style="position:absolute;left:3293;top:-5593;width:184;height:108" coordorigin="3293,-5593" coordsize="184,108">
              <v:shape style="position:absolute;left:3293;top:-5593;width:184;height:108" coordorigin="3293,-5593" coordsize="184,108" path="m3293,-5539l3390,-5485,3476,-5539,3390,-5593,3293,-5539xe" filled="f" stroked="t" strokeweight=".06pt" strokecolor="#000000">
                <v:path arrowok="t"/>
              </v:shape>
            </v:group>
            <v:group style="position:absolute;left:4511;top:-4494;width:182;height:130" coordorigin="4511,-4494" coordsize="182,130">
              <v:shape style="position:absolute;left:4511;top:-4494;width:182;height:130" coordorigin="4511,-4494" coordsize="182,130" path="m4693,-4494l4511,-4364e" filled="f" stroked="t" strokeweight=".06pt" strokecolor="#000000">
                <v:path arrowok="t"/>
              </v:shape>
            </v:group>
            <v:group style="position:absolute;left:4511;top:-4381;width:130;height:2" coordorigin="4511,-4381" coordsize="130,2">
              <v:shape style="position:absolute;left:4511;top:-4381;width:130;height:2" coordorigin="4511,-4381" coordsize="130,0" path="m4511,-4381l4640,-4381e" filled="f" stroked="t" strokeweight="1.62pt" strokecolor="#000000">
                <v:path arrowok="t"/>
              </v:shape>
            </v:group>
            <v:group style="position:absolute;left:4511;top:-4472;width:65;height:108" coordorigin="4511,-4472" coordsize="65,108">
              <v:shape style="position:absolute;left:4511;top:-4472;width:65;height:108" coordorigin="4511,-4472" coordsize="65,108" path="m4511,-4364l4576,-4472e" filled="f" stroked="t" strokeweight=".06pt" strokecolor="#000000">
                <v:path arrowok="t"/>
              </v:shape>
            </v:group>
            <v:group style="position:absolute;left:4693;top:-4634;width:184;height:140" coordorigin="4693,-4634" coordsize="184,140">
              <v:shape style="position:absolute;left:4693;top:-4634;width:184;height:140" coordorigin="4693,-4634" coordsize="184,140" path="m4693,-4494l4877,-4634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ISecur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SecurityAcce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Mechanis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Secur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UserSe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urityCont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xt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Mechani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Mechan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inApplic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nF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Req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Tracea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ility: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ility: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ser-i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/98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ISecur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ogi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Require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Traceability: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ility: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ser-i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/98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User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Set-Up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55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88.290001pt;margin-top:-49.465591pt;width:29.28pt;height:41.273461pt;mso-position-horizontal-relative:page;mso-position-vertical-relative:paragraph;z-index:-4780" coordorigin="1766,-989" coordsize="586,825">
            <v:group style="position:absolute;left:1922;top:-989;width:290;height:289" coordorigin="1922,-989" coordsize="290,289">
              <v:shape style="position:absolute;left:1922;top:-989;width:290;height:289" coordorigin="1922,-989" coordsize="290,289" path="m2212,-844l2196,-909,2155,-959,2095,-986,2073,-989,2048,-987,1985,-963,1941,-917,1922,-855,1923,-830,1946,-766,1991,-720,2051,-699,2077,-701,2142,-723,2188,-767,2210,-825,2212,-844xe" filled="f" stroked="t" strokeweight=".06pt" strokecolor="#000000">
                <v:path arrowok="t"/>
              </v:shape>
            </v:group>
            <v:group style="position:absolute;left:2058;top:-714;width:2;height:257" coordorigin="2058,-714" coordsize="2,257">
              <v:shape style="position:absolute;left:2058;top:-714;width:2;height:257" coordorigin="2058,-714" coordsize="0,257" path="m2058,-714l2058,-457e" filled="f" stroked="t" strokeweight=".06pt" strokecolor="#000000">
                <v:path arrowok="t"/>
              </v:shape>
            </v:group>
            <v:group style="position:absolute;left:1835;top:-646;width:430;height:2" coordorigin="1835,-646" coordsize="430,2">
              <v:shape style="position:absolute;left:1835;top:-646;width:430;height:2" coordorigin="1835,-646" coordsize="430,0" path="m1835,-646l2264,-646e" filled="f" stroked="t" strokeweight=".06pt" strokecolor="#000000">
                <v:path arrowok="t"/>
              </v:shape>
            </v:group>
            <v:group style="position:absolute;left:1766;top:-457;width:292;height:293" coordorigin="1766,-457" coordsize="292,293">
              <v:shape style="position:absolute;left:1766;top:-457;width:292;height:293" coordorigin="1766,-457" coordsize="292,293" path="m1766,-164l2058,-457e" filled="f" stroked="t" strokeweight=".06pt" strokecolor="#000000">
                <v:path arrowok="t"/>
              </v:shape>
            </v:group>
            <v:group style="position:absolute;left:2058;top:-457;width:293;height:293" coordorigin="2058,-457" coordsize="293,293">
              <v:shape style="position:absolute;left:2058;top:-457;width:293;height:293" coordorigin="2058,-457" coordsize="293,293" path="m2058,-457l2351,-164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0"/>
          <w:u w:val="single" w:color="0000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40" w:lineRule="auto"/>
        <w:ind w:left="944" w:right="-78"/>
        <w:jc w:val="left"/>
        <w:tabs>
          <w:tab w:pos="30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5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Log</w:t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2" w:after="0" w:line="24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95.260010pt;margin-top:-15.702139pt;width:82.38pt;height:32.58pt;mso-position-horizontal-relative:page;mso-position-vertical-relative:paragraph;z-index:-4777" coordorigin="5905,-314" coordsize="1648,652">
            <v:shape style="position:absolute;left:5905;top:-314;width:1648;height:652" coordorigin="5905,-314" coordsize="1648,652" path="m5905,338l7553,338,7553,-314,5905,-314,5905,338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w w:val="101"/>
          <w:position w:val="-1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"/>
          <w:w w:val="101"/>
          <w:u w:val="single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10"/>
          <w:w w:val="101"/>
          <w:u w:val="single" w:color="0000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10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4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-1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0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24"/>
          <w:w w:val="100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-2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8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4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24"/>
          <w:w w:val="100"/>
          <w:u w:val="single" w:color="000000"/>
        </w:rPr>
        <w:t>U</w:t>
      </w:r>
      <w:r>
        <w:rPr>
          <w:rFonts w:ascii="Arial" w:hAnsi="Arial" w:cs="Arial" w:eastAsia="Arial"/>
          <w:sz w:val="22"/>
          <w:szCs w:val="22"/>
          <w:spacing w:val="-2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6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3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1188" w:space="544"/>
            <w:col w:w="4290" w:space="655"/>
            <w:col w:w="2803"/>
          </w:cols>
        </w:sectPr>
      </w:pPr>
      <w:rPr/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4" w:after="0" w:line="240" w:lineRule="auto"/>
        <w:ind w:left="1286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5.389999pt;margin-top:4.5479pt;width:462.06pt;height:502.44pt;mso-position-horizontal-relative:page;mso-position-vertical-relative:paragraph;z-index:-4779" coordorigin="1508,91" coordsize="9241,10049">
            <v:group style="position:absolute;left:2058;top:92;width:2;height:311" coordorigin="2058,92" coordsize="2,311">
              <v:shape style="position:absolute;left:2058;top:92;width:2;height:311" coordorigin="2058,92" coordsize="0,311" path="m2058,92l2058,402e" filled="f" stroked="t" strokeweight=".06pt" strokecolor="#000000">
                <v:path arrowok="t"/>
                <v:stroke dashstyle="dash"/>
              </v:shape>
            </v:group>
            <v:group style="position:absolute;left:2058;top:6582;width:2;height:3557" coordorigin="2058,6582" coordsize="2,3557">
              <v:shape style="position:absolute;left:2058;top:6582;width:2;height:3557" coordorigin="2058,6582" coordsize="0,3557" path="m2058,6582l2058,10139e" filled="f" stroked="t" strokeweight=".06pt" strokecolor="#000000">
                <v:path arrowok="t"/>
                <v:stroke dashstyle="dash"/>
              </v:shape>
            </v:group>
            <v:group style="position:absolute;left:1973;top:401;width:154;height:6181" coordorigin="1973,401" coordsize="154,6181">
              <v:shape style="position:absolute;left:1973;top:401;width:154;height:6181" coordorigin="1973,401" coordsize="154,6181" path="m1973,6582l2126,6582,2126,401,1973,401,1973,6582xe" filled="f" stroked="t" strokeweight=".06pt" strokecolor="#9A0033">
                <v:path arrowok="t"/>
              </v:shape>
            </v:group>
            <v:group style="position:absolute;left:4120;top:92;width:2;height:311" coordorigin="4120,92" coordsize="2,311">
              <v:shape style="position:absolute;left:4120;top:92;width:2;height:311" coordorigin="4120,92" coordsize="0,311" path="m4120,92l4120,402e" filled="f" stroked="t" strokeweight=".06pt" strokecolor="#000000">
                <v:path arrowok="t"/>
                <v:stroke dashstyle="dash"/>
              </v:shape>
            </v:group>
            <v:group style="position:absolute;left:4120;top:1361;width:2;height:5052" coordorigin="4120,1361" coordsize="2,5052">
              <v:shape style="position:absolute;left:4120;top:1361;width:2;height:5052" coordorigin="4120,1361" coordsize="0,5052" path="m4120,1361l4120,6413e" filled="f" stroked="t" strokeweight=".06pt" strokecolor="#000000">
                <v:path arrowok="t"/>
                <v:stroke dashstyle="dash"/>
              </v:shape>
            </v:group>
            <v:group style="position:absolute;left:4033;top:401;width:154;height:960" coordorigin="4033,401" coordsize="154,960">
              <v:shape style="position:absolute;left:4033;top:401;width:154;height:960" coordorigin="4033,401" coordsize="154,960" path="m4033,1361l4187,1361,4187,401,4033,401,4033,1361xe" filled="f" stroked="t" strokeweight=".06pt" strokecolor="#000000">
                <v:path arrowok="t"/>
              </v:shape>
            </v:group>
            <v:group style="position:absolute;left:4120;top:9090;width:2;height:1049" coordorigin="4120,9090" coordsize="2,1049">
              <v:shape style="position:absolute;left:4120;top:9090;width:2;height:1049" coordorigin="4120,9090" coordsize="0,1049" path="m4120,9090l4120,10139e" filled="f" stroked="t" strokeweight=".06pt" strokecolor="#000000">
                <v:path arrowok="t"/>
                <v:stroke dashstyle="dash"/>
              </v:shape>
            </v:group>
            <v:group style="position:absolute;left:4033;top:6412;width:154;height:2678" coordorigin="4033,6412" coordsize="154,2678">
              <v:shape style="position:absolute;left:4033;top:6412;width:154;height:2678" coordorigin="4033,6412" coordsize="154,2678" path="m4033,9090l4187,9090,4187,6412,4033,6412,4033,9090xe" filled="f" stroked="t" strokeweight=".06pt" strokecolor="#000000">
                <v:path arrowok="t"/>
              </v:shape>
            </v:group>
            <v:group style="position:absolute;left:4121;top:6413;width:151;height:1217" coordorigin="4121,6413" coordsize="151,1217">
              <v:shape style="position:absolute;left:4121;top:6413;width:151;height:1217" coordorigin="4121,6413" coordsize="151,1217" path="m4121,6413l4272,6413,4272,7630,4121,7630,4121,6413e" filled="t" fillcolor="#FFFFFF" stroked="f">
                <v:path arrowok="t"/>
                <v:fill/>
              </v:shape>
            </v:group>
            <v:group style="position:absolute;left:4120;top:6412;width:152;height:1218" coordorigin="4120,6412" coordsize="152,1218">
              <v:shape style="position:absolute;left:4120;top:6412;width:152;height:1218" coordorigin="4120,6412" coordsize="152,1218" path="m4120,7630l4272,7630,4272,6412,4120,6412,4120,7630xe" filled="f" stroked="t" strokeweight=".06pt" strokecolor="#000000">
                <v:path arrowok="t"/>
              </v:shape>
            </v:group>
            <v:group style="position:absolute;left:4121;top:8440;width:151;height:324" coordorigin="4121,8440" coordsize="151,324">
              <v:shape style="position:absolute;left:4121;top:8440;width:151;height:324" coordorigin="4121,8440" coordsize="151,324" path="m4121,8440l4272,8440,4272,8764,4121,8764,4121,8440e" filled="t" fillcolor="#FFFFFF" stroked="f">
                <v:path arrowok="t"/>
                <v:fill/>
              </v:shape>
            </v:group>
            <v:group style="position:absolute;left:4120;top:8439;width:152;height:325" coordorigin="4120,8439" coordsize="152,325">
              <v:shape style="position:absolute;left:4120;top:8439;width:152;height:325" coordorigin="4120,8439" coordsize="152,325" path="m4120,8764l4272,8764,4272,8439,4120,8439,4120,8764xe" filled="f" stroked="t" strokeweight=".06pt" strokecolor="#000000">
                <v:path arrowok="t"/>
              </v:shape>
            </v:group>
            <v:group style="position:absolute;left:2144;top:418;width:1889;height:2" coordorigin="2144,418" coordsize="1889,2">
              <v:shape style="position:absolute;left:2144;top:418;width:1889;height:2" coordorigin="2144,418" coordsize="1889,0" path="m2144,418l4033,418e" filled="f" stroked="t" strokeweight=".06pt" strokecolor="#000000">
                <v:path arrowok="t"/>
              </v:shape>
            </v:group>
            <v:group style="position:absolute;left:3845;top:418;width:188;height:86" coordorigin="3845,418" coordsize="188,86">
              <v:shape style="position:absolute;left:3845;top:418;width:188;height:86" coordorigin="3845,418" coordsize="188,86" path="m3845,504l4033,504,4033,418,3845,418,3845,504xe" filled="t" fillcolor="#000000" stroked="f">
                <v:path arrowok="t"/>
                <v:fill/>
              </v:shape>
            </v:group>
            <v:group style="position:absolute;left:3845;top:333;width:188;height:85" coordorigin="3845,333" coordsize="188,85">
              <v:shape style="position:absolute;left:3845;top:333;width:188;height:85" coordorigin="3845,333" coordsize="188,85" path="m3845,418l4033,418,4033,333,3845,333,3845,418xe" filled="t" fillcolor="#000000" stroked="f">
                <v:path arrowok="t"/>
                <v:fill/>
              </v:shape>
            </v:group>
            <v:group style="position:absolute;left:4291;top:6412;width:824;height:172" coordorigin="4291,6412" coordsize="824,172">
              <v:shape style="position:absolute;left:4291;top:6412;width:824;height:172" coordorigin="4291,6412" coordsize="824,172" path="m4291,6412l5116,6412,5116,6584,4308,6584e" filled="f" stroked="t" strokeweight=".06pt" strokecolor="#000000">
                <v:path arrowok="t"/>
              </v:shape>
            </v:group>
            <v:group style="position:absolute;left:4308;top:6584;width:190;height:86" coordorigin="4308,6584" coordsize="190,86">
              <v:shape style="position:absolute;left:4308;top:6584;width:190;height:86" coordorigin="4308,6584" coordsize="190,86" path="m4308,6670l4498,6670,4498,6584,4308,6584,4308,6670xe" filled="t" fillcolor="#000000" stroked="f">
                <v:path arrowok="t"/>
                <v:fill/>
              </v:shape>
            </v:group>
            <v:group style="position:absolute;left:4308;top:6498;width:190;height:85" coordorigin="4308,6498" coordsize="190,85">
              <v:shape style="position:absolute;left:4308;top:6498;width:190;height:85" coordorigin="4308,6498" coordsize="190,85" path="m4308,6584l4498,6584,4498,6498,4308,6498,4308,6584xe" filled="t" fillcolor="#000000" stroked="f">
                <v:path arrowok="t"/>
                <v:fill/>
              </v:shape>
            </v:group>
            <v:group style="position:absolute;left:6730;top:92;width:2;height:620" coordorigin="6730,92" coordsize="2,620">
              <v:shape style="position:absolute;left:6730;top:92;width:2;height:620" coordorigin="6730,92" coordsize="0,620" path="m6730,92l6730,712e" filled="f" stroked="t" strokeweight=".06pt" strokecolor="#000000">
                <v:path arrowok="t"/>
                <v:stroke dashstyle="dash"/>
              </v:shape>
            </v:group>
            <v:group style="position:absolute;left:6730;top:1036;width:2;height:724" coordorigin="6730,1036" coordsize="2,724">
              <v:shape style="position:absolute;left:6730;top:1036;width:2;height:724" coordorigin="6730,1036" coordsize="0,724" path="m6730,1036l6730,1760e" filled="f" stroked="t" strokeweight=".06pt" strokecolor="#000000">
                <v:path arrowok="t"/>
                <v:stroke dashstyle="dash"/>
              </v:shape>
            </v:group>
            <v:group style="position:absolute;left:6644;top:711;width:170;height:325" coordorigin="6644,711" coordsize="170,325">
              <v:shape style="position:absolute;left:6644;top:711;width:170;height:325" coordorigin="6644,711" coordsize="170,325" path="m6644,1036l6815,1036,6815,711,6644,711,6644,1036xe" filled="f" stroked="t" strokeweight=".06pt" strokecolor="#000000">
                <v:path arrowok="t"/>
              </v:shape>
            </v:group>
            <v:group style="position:absolute;left:6730;top:2084;width:2;height:191" coordorigin="6730,2084" coordsize="2,191">
              <v:shape style="position:absolute;left:6730;top:2084;width:2;height:191" coordorigin="6730,2084" coordsize="0,191" path="m6730,2084l6730,2274e" filled="f" stroked="t" strokeweight=".06pt" strokecolor="#000000">
                <v:path arrowok="t"/>
                <v:stroke dashstyle="dash"/>
              </v:shape>
            </v:group>
            <v:group style="position:absolute;left:6644;top:1758;width:170;height:325" coordorigin="6644,1758" coordsize="170,325">
              <v:shape style="position:absolute;left:6644;top:1758;width:170;height:325" coordorigin="6644,1758" coordsize="170,325" path="m6644,2084l6815,2084,6815,1758,6644,1758,6644,2084xe" filled="f" stroked="t" strokeweight=".06pt" strokecolor="#000000">
                <v:path arrowok="t"/>
              </v:shape>
            </v:group>
            <v:group style="position:absolute;left:6730;top:2598;width:2;height:226" coordorigin="6730,2598" coordsize="2,226">
              <v:shape style="position:absolute;left:6730;top:2598;width:2;height:226" coordorigin="6730,2598" coordsize="0,226" path="m6730,2598l6730,2824e" filled="f" stroked="t" strokeweight=".06pt" strokecolor="#000000">
                <v:path arrowok="t"/>
                <v:stroke dashstyle="dash"/>
              </v:shape>
            </v:group>
            <v:group style="position:absolute;left:6644;top:2273;width:170;height:325" coordorigin="6644,2273" coordsize="170,325">
              <v:shape style="position:absolute;left:6644;top:2273;width:170;height:325" coordorigin="6644,2273" coordsize="170,325" path="m6644,2598l6815,2598,6815,2273,6644,2273,6644,2598xe" filled="f" stroked="t" strokeweight=".06pt" strokecolor="#000000">
                <v:path arrowok="t"/>
              </v:shape>
            </v:group>
            <v:group style="position:absolute;left:6730;top:6256;width:2;height:724" coordorigin="6730,6256" coordsize="2,724">
              <v:shape style="position:absolute;left:6730;top:6256;width:2;height:724" coordorigin="6730,6256" coordsize="0,724" path="m6730,6256l6730,6980e" filled="f" stroked="t" strokeweight=".06pt" strokecolor="#000000">
                <v:path arrowok="t"/>
                <v:stroke dashstyle="dash"/>
              </v:shape>
            </v:group>
            <v:group style="position:absolute;left:6644;top:2823;width:170;height:3433" coordorigin="6644,2823" coordsize="170,3433">
              <v:shape style="position:absolute;left:6644;top:2823;width:170;height:3433" coordorigin="6644,2823" coordsize="170,3433" path="m6644,6256l6815,6256,6815,2823,6644,2823,6644,6256xe" filled="f" stroked="t" strokeweight=".06pt" strokecolor="#000000">
                <v:path arrowok="t"/>
              </v:shape>
            </v:group>
            <v:group style="position:absolute;left:6731;top:3442;width:152;height:324" coordorigin="6731,3442" coordsize="152,324">
              <v:shape style="position:absolute;left:6731;top:3442;width:152;height:324" coordorigin="6731,3442" coordsize="152,324" path="m6731,3442l6883,3442,6883,3766,6731,3766,6731,3442e" filled="t" fillcolor="#FFFFFF" stroked="f">
                <v:path arrowok="t"/>
                <v:fill/>
              </v:shape>
            </v:group>
            <v:group style="position:absolute;left:6730;top:3441;width:154;height:325" coordorigin="6730,3441" coordsize="154,325">
              <v:shape style="position:absolute;left:6730;top:3441;width:154;height:325" coordorigin="6730,3441" coordsize="154,325" path="m6730,3766l6883,3766,6883,3441,6730,3441,6730,3766xe" filled="f" stroked="t" strokeweight=".06pt" strokecolor="#000000">
                <v:path arrowok="t"/>
              </v:shape>
            </v:group>
            <v:group style="position:absolute;left:6731;top:4541;width:152;height:1388" coordorigin="6731,4541" coordsize="152,1388">
              <v:shape style="position:absolute;left:6731;top:4541;width:152;height:1388" coordorigin="6731,4541" coordsize="152,1388" path="m6731,4541l6883,4541,6883,5930,6731,5930,6731,4541e" filled="t" fillcolor="#FFFFFF" stroked="f">
                <v:path arrowok="t"/>
                <v:fill/>
              </v:shape>
            </v:group>
            <v:group style="position:absolute;left:6730;top:4540;width:154;height:1390" coordorigin="6730,4540" coordsize="154,1390">
              <v:shape style="position:absolute;left:6730;top:4540;width:154;height:1390" coordorigin="6730,4540" coordsize="154,1390" path="m6730,5930l6883,5930,6883,4540,6730,4540,6730,5930xe" filled="f" stroked="t" strokeweight=".06pt" strokecolor="#000000">
                <v:path arrowok="t"/>
              </v:shape>
            </v:group>
            <v:group style="position:absolute;left:6730;top:7287;width:2;height:535" coordorigin="6730,7287" coordsize="2,535">
              <v:shape style="position:absolute;left:6730;top:7287;width:2;height:535" coordorigin="6730,7287" coordsize="0,535" path="m6730,7287l6730,7822e" filled="f" stroked="t" strokeweight=".06pt" strokecolor="#000000">
                <v:path arrowok="t"/>
                <v:stroke dashstyle="dash"/>
              </v:shape>
            </v:group>
            <v:group style="position:absolute;left:6644;top:6978;width:170;height:308" coordorigin="6644,6978" coordsize="170,308">
              <v:shape style="position:absolute;left:6644;top:6978;width:170;height:308" coordorigin="6644,6978" coordsize="170,308" path="m6644,7287l6815,7287,6815,6978,6644,6978,6644,7287xe" filled="f" stroked="t" strokeweight=".06pt" strokecolor="#000000">
                <v:path arrowok="t"/>
              </v:shape>
            </v:group>
            <v:group style="position:absolute;left:6730;top:8146;width:2;height:1993" coordorigin="6730,8146" coordsize="2,1993">
              <v:shape style="position:absolute;left:6730;top:8146;width:2;height:1993" coordorigin="6730,8146" coordsize="0,1993" path="m6730,8146l6730,10139e" filled="f" stroked="t" strokeweight=".06pt" strokecolor="#000000">
                <v:path arrowok="t"/>
                <v:stroke dashstyle="dash"/>
              </v:shape>
            </v:group>
            <v:group style="position:absolute;left:6644;top:7821;width:170;height:325" coordorigin="6644,7821" coordsize="170,325">
              <v:shape style="position:absolute;left:6644;top:7821;width:170;height:325" coordorigin="6644,7821" coordsize="170,325" path="m6644,8146l6815,8146,6815,7821,6644,7821,6644,8146xe" filled="f" stroked="t" strokeweight=".06pt" strokecolor="#000000">
                <v:path arrowok="t"/>
              </v:shape>
            </v:group>
            <v:group style="position:absolute;left:4205;top:711;width:2440;height:2" coordorigin="4205,711" coordsize="2440,2">
              <v:shape style="position:absolute;left:4205;top:711;width:2440;height:2" coordorigin="4205,711" coordsize="2440,0" path="m4205,711l6644,711e" filled="f" stroked="t" strokeweight=".06pt" strokecolor="#000000">
                <v:path arrowok="t"/>
              </v:shape>
            </v:group>
            <v:group style="position:absolute;left:6455;top:711;width:190;height:85" coordorigin="6455,711" coordsize="190,85">
              <v:shape style="position:absolute;left:6455;top:711;width:190;height:85" coordorigin="6455,711" coordsize="190,85" path="m6455,796l6644,796,6644,711,6455,711,6455,796xe" filled="t" fillcolor="#000000" stroked="f">
                <v:path arrowok="t"/>
                <v:fill/>
              </v:shape>
            </v:group>
            <v:group style="position:absolute;left:6455;top:641;width:190;height:70" coordorigin="6455,641" coordsize="190,70">
              <v:shape style="position:absolute;left:6455;top:641;width:190;height:70" coordorigin="6455,641" coordsize="190,70" path="m6455,711l6644,711,6644,641,6455,641,6455,711xe" filled="t" fillcolor="#000000" stroked="f">
                <v:path arrowok="t"/>
                <v:fill/>
              </v:shape>
            </v:group>
            <v:group style="position:absolute;left:2144;top:1758;width:4500;height:2" coordorigin="2144,1758" coordsize="4500,2">
              <v:shape style="position:absolute;left:2144;top:1758;width:4500;height:2" coordorigin="2144,1758" coordsize="4500,0" path="m2144,1758l6644,1758e" filled="f" stroked="t" strokeweight=".06pt" strokecolor="#000000">
                <v:path arrowok="t"/>
              </v:shape>
            </v:group>
            <v:group style="position:absolute;left:6455;top:1758;width:190;height:85" coordorigin="6455,1758" coordsize="190,85">
              <v:shape style="position:absolute;left:6455;top:1758;width:190;height:85" coordorigin="6455,1758" coordsize="190,85" path="m6455,1844l6644,1844,6644,1758,6455,1758,6455,1844xe" filled="t" fillcolor="#000000" stroked="f">
                <v:path arrowok="t"/>
                <v:fill/>
              </v:shape>
            </v:group>
            <v:group style="position:absolute;left:6455;top:1672;width:190;height:86" coordorigin="6455,1672" coordsize="190,86">
              <v:shape style="position:absolute;left:6455;top:1672;width:190;height:86" coordorigin="6455,1672" coordsize="190,86" path="m6455,1758l6644,1758,6644,1672,6455,1672,6455,1758xe" filled="t" fillcolor="#000000" stroked="f">
                <v:path arrowok="t"/>
                <v:fill/>
              </v:shape>
            </v:group>
            <v:group style="position:absolute;left:2144;top:2273;width:4500;height:2" coordorigin="2144,2273" coordsize="4500,2">
              <v:shape style="position:absolute;left:2144;top:2273;width:4500;height:2" coordorigin="2144,2273" coordsize="4500,0" path="m2144,2273l6644,2273e" filled="f" stroked="t" strokeweight=".06pt" strokecolor="#000000">
                <v:path arrowok="t"/>
              </v:shape>
            </v:group>
            <v:group style="position:absolute;left:6455;top:2273;width:190;height:86" coordorigin="6455,2273" coordsize="190,86">
              <v:shape style="position:absolute;left:6455;top:2273;width:190;height:86" coordorigin="6455,2273" coordsize="190,86" path="m6455,2360l6644,2360,6644,2273,6455,2273,6455,2360xe" filled="t" fillcolor="#000000" stroked="f">
                <v:path arrowok="t"/>
                <v:fill/>
              </v:shape>
            </v:group>
            <v:group style="position:absolute;left:6455;top:2187;width:190;height:86" coordorigin="6455,2187" coordsize="190,86">
              <v:shape style="position:absolute;left:6455;top:2187;width:190;height:86" coordorigin="6455,2187" coordsize="190,86" path="m6455,2273l6644,2273,6644,2187,6455,2187,6455,2273xe" filled="t" fillcolor="#000000" stroked="f">
                <v:path arrowok="t"/>
                <v:fill/>
              </v:shape>
            </v:group>
            <v:group style="position:absolute;left:2144;top:2823;width:4500;height:2" coordorigin="2144,2823" coordsize="4500,2">
              <v:shape style="position:absolute;left:2144;top:2823;width:4500;height:2" coordorigin="2144,2823" coordsize="4500,0" path="m2144,2823l6644,2823e" filled="f" stroked="t" strokeweight=".06pt" strokecolor="#000000">
                <v:path arrowok="t"/>
              </v:shape>
            </v:group>
            <v:group style="position:absolute;left:6455;top:2823;width:190;height:86" coordorigin="6455,2823" coordsize="190,86">
              <v:shape style="position:absolute;left:6455;top:2823;width:190;height:86" coordorigin="6455,2823" coordsize="190,86" path="m6455,2909l6644,2909,6644,2823,6455,2823,6455,2909xe" filled="t" fillcolor="#000000" stroked="f">
                <v:path arrowok="t"/>
                <v:fill/>
              </v:shape>
            </v:group>
            <v:group style="position:absolute;left:6455;top:2736;width:190;height:86" coordorigin="6455,2736" coordsize="190,86">
              <v:shape style="position:absolute;left:6455;top:2736;width:190;height:86" coordorigin="6455,2736" coordsize="190,86" path="m6455,2823l6644,2823,6644,2736,6455,2736,6455,2823xe" filled="t" fillcolor="#000000" stroked="f">
                <v:path arrowok="t"/>
                <v:fill/>
              </v:shape>
            </v:group>
            <v:group style="position:absolute;left:8722;top:92;width:2;height:5189" coordorigin="8722,92" coordsize="2,5189">
              <v:shape style="position:absolute;left:8722;top:92;width:2;height:5189" coordorigin="8722,92" coordsize="0,5189" path="m8722,92l8722,5280e" filled="f" stroked="t" strokeweight=".06pt" strokecolor="#000000">
                <v:path arrowok="t"/>
                <v:stroke dashstyle="dash"/>
              </v:shape>
            </v:group>
            <v:group style="position:absolute;left:8722;top:5603;width:2;height:4536" coordorigin="8722,5603" coordsize="2,4536">
              <v:shape style="position:absolute;left:8722;top:5603;width:2;height:4536" coordorigin="8722,5603" coordsize="0,4536" path="m8722,5603l8722,10139e" filled="f" stroked="t" strokeweight=".06pt" strokecolor="#000000">
                <v:path arrowok="t"/>
                <v:stroke dashstyle="dash"/>
              </v:shape>
            </v:group>
            <v:group style="position:absolute;left:8636;top:5279;width:170;height:324" coordorigin="8636,5279" coordsize="170,324">
              <v:shape style="position:absolute;left:8636;top:5279;width:170;height:324" coordorigin="8636,5279" coordsize="170,324" path="m8636,5603l8807,5603,8807,5279,8636,5279,8636,5603xe" filled="f" stroked="t" strokeweight=".06pt" strokecolor="#000000">
                <v:path arrowok="t"/>
              </v:shape>
            </v:group>
            <v:group style="position:absolute;left:7537;top:1535;width:3211;height:1184" coordorigin="7537,1535" coordsize="3211,1184">
              <v:shape style="position:absolute;left:7537;top:1535;width:3211;height:1184" coordorigin="7537,1535" coordsize="3211,1184" path="m10560,1535l7537,1535,7537,2720,10748,2720,10748,1724,10560,1535e" filled="t" fillcolor="#FFFFCC" stroked="f">
                <v:path arrowok="t"/>
                <v:fill/>
              </v:shape>
            </v:group>
            <v:group style="position:absolute;left:7537;top:1535;width:3211;height:1184" coordorigin="7537,1535" coordsize="3211,1184">
              <v:shape style="position:absolute;left:7537;top:1535;width:3211;height:1184" coordorigin="7537,1535" coordsize="3211,1184" path="m7537,1535l10560,1535,10748,1724,10748,2720,7537,2720,7537,1535xe" filled="f" stroked="t" strokeweight=".06pt" strokecolor="#000000">
                <v:path arrowok="t"/>
              </v:shape>
            </v:group>
            <v:group style="position:absolute;left:7537;top:1535;width:3023;height:2" coordorigin="7537,1535" coordsize="3023,2">
              <v:shape style="position:absolute;left:7537;top:1535;width:3023;height:2" coordorigin="7537,1535" coordsize="3023,0" path="m7537,1535l10560,1535e" filled="f" stroked="t" strokeweight=".06pt" strokecolor="#000000">
                <v:path arrowok="t"/>
              </v:shape>
            </v:group>
            <v:group style="position:absolute;left:10560;top:1535;width:188;height:188" coordorigin="10560,1535" coordsize="188,188">
              <v:shape style="position:absolute;left:10560;top:1535;width:188;height:188" coordorigin="10560,1535" coordsize="188,188" path="m10560,1535l10748,1724e" filled="f" stroked="t" strokeweight=".06pt" strokecolor="#000000">
                <v:path arrowok="t"/>
              </v:shape>
            </v:group>
            <v:group style="position:absolute;left:10748;top:1724;width:2;height:996" coordorigin="10748,1724" coordsize="2,996">
              <v:shape style="position:absolute;left:10748;top:1724;width:2;height:996" coordorigin="10748,1724" coordsize="0,996" path="m10748,1724l10748,2720e" filled="f" stroked="t" strokeweight=".06pt" strokecolor="#000000">
                <v:path arrowok="t"/>
              </v:shape>
            </v:group>
            <v:group style="position:absolute;left:7537;top:2720;width:3211;height:2" coordorigin="7537,2720" coordsize="3211,2">
              <v:shape style="position:absolute;left:7537;top:2720;width:3211;height:2" coordorigin="7537,2720" coordsize="3211,0" path="m10748,2720l7537,2720e" filled="f" stroked="t" strokeweight=".06pt" strokecolor="#000000">
                <v:path arrowok="t"/>
              </v:shape>
            </v:group>
            <v:group style="position:absolute;left:7537;top:1535;width:2;height:1184" coordorigin="7537,1535" coordsize="2,1184">
              <v:shape style="position:absolute;left:7537;top:1535;width:2;height:1184" coordorigin="7537,1535" coordsize="0,1184" path="m7537,2720l7537,1535e" filled="f" stroked="t" strokeweight=".06pt" strokecolor="#000000">
                <v:path arrowok="t"/>
              </v:shape>
            </v:group>
            <v:group style="position:absolute;left:10560;top:1535;width:2;height:188" coordorigin="10560,1535" coordsize="2,188">
              <v:shape style="position:absolute;left:10560;top:1535;width:2;height:188" coordorigin="10560,1535" coordsize="0,188" path="m10560,1535l10560,1724e" filled="f" stroked="t" strokeweight=".06pt" strokecolor="#000000">
                <v:path arrowok="t"/>
              </v:shape>
            </v:group>
            <v:group style="position:absolute;left:10560;top:1724;width:188;height:2" coordorigin="10560,1724" coordsize="188,2">
              <v:shape style="position:absolute;left:10560;top:1724;width:188;height:2" coordorigin="10560,1724" coordsize="188,0" path="m10560,1724l10748,1724e" filled="f" stroked="t" strokeweight=".06pt" strokecolor="#000000">
                <v:path arrowok="t"/>
              </v:shape>
            </v:group>
            <v:group style="position:absolute;left:6901;top:4557;width:824;height:155" coordorigin="6901,4557" coordsize="824,155">
              <v:shape style="position:absolute;left:6901;top:4557;width:824;height:155" coordorigin="6901,4557" coordsize="824,155" path="m6901,4557l7726,4557,7726,4712,6919,4712e" filled="f" stroked="t" strokeweight=".06pt" strokecolor="#000000">
                <v:path arrowok="t"/>
              </v:shape>
            </v:group>
            <v:group style="position:absolute;left:6919;top:4712;width:188;height:86" coordorigin="6919,4712" coordsize="188,86">
              <v:shape style="position:absolute;left:6919;top:4712;width:188;height:86" coordorigin="6919,4712" coordsize="188,86" path="m6919,4798l7108,4798,7108,4712,6919,4712,6919,4798xe" filled="t" fillcolor="#000000" stroked="f">
                <v:path arrowok="t"/>
                <v:fill/>
              </v:shape>
            </v:group>
            <v:group style="position:absolute;left:6919;top:4626;width:188;height:85" coordorigin="6919,4626" coordsize="188,85">
              <v:shape style="position:absolute;left:6919;top:4626;width:188;height:85" coordorigin="6919,4626" coordsize="188,85" path="m6919,4712l7108,4712,7108,4626,6919,4626,6919,4712xe" filled="t" fillcolor="#000000" stroked="f">
                <v:path arrowok="t"/>
                <v:fill/>
              </v:shape>
            </v:group>
            <v:group style="position:absolute;left:4291;top:6978;width:2353;height:2" coordorigin="4291,6978" coordsize="2353,2">
              <v:shape style="position:absolute;left:4291;top:6978;width:2353;height:2" coordorigin="4291,6978" coordsize="2353,0" path="m4291,6978l6644,6978e" filled="f" stroked="t" strokeweight=".06pt" strokecolor="#000000">
                <v:path arrowok="t"/>
              </v:shape>
            </v:group>
            <v:group style="position:absolute;left:6455;top:6978;width:190;height:86" coordorigin="6455,6978" coordsize="190,86">
              <v:shape style="position:absolute;left:6455;top:6978;width:190;height:86" coordorigin="6455,6978" coordsize="190,86" path="m6455,7065l6644,7065,6644,6978,6455,6978,6455,7065xe" filled="t" fillcolor="#000000" stroked="f">
                <v:path arrowok="t"/>
                <v:fill/>
              </v:shape>
            </v:group>
            <v:group style="position:absolute;left:6455;top:6893;width:190;height:85" coordorigin="6455,6893" coordsize="190,85">
              <v:shape style="position:absolute;left:6455;top:6893;width:190;height:85" coordorigin="6455,6893" coordsize="190,85" path="m6455,6978l6644,6978,6644,6893,6455,6893,6455,6978xe" filled="t" fillcolor="#000000" stroked="f">
                <v:path arrowok="t"/>
                <v:fill/>
              </v:shape>
            </v:group>
            <v:group style="position:absolute;left:6901;top:5279;width:1735;height:2" coordorigin="6901,5279" coordsize="1735,2">
              <v:shape style="position:absolute;left:6901;top:5279;width:1735;height:2" coordorigin="6901,5279" coordsize="1735,0" path="m6901,5279l8636,5279e" filled="f" stroked="t" strokeweight=".06pt" strokecolor="#000000">
                <v:path arrowok="t"/>
              </v:shape>
            </v:group>
            <v:group style="position:absolute;left:8447;top:5279;width:190;height:85" coordorigin="8447,5279" coordsize="190,85">
              <v:shape style="position:absolute;left:8447;top:5279;width:190;height:85" coordorigin="8447,5279" coordsize="190,85" path="m8447,5364l8636,5364,8636,5279,8447,5279,8447,5364xe" filled="t" fillcolor="#000000" stroked="f">
                <v:path arrowok="t"/>
                <v:fill/>
              </v:shape>
            </v:group>
            <v:group style="position:absolute;left:8447;top:5193;width:190;height:86" coordorigin="8447,5193" coordsize="190,86">
              <v:shape style="position:absolute;left:8447;top:5193;width:190;height:86" coordorigin="8447,5193" coordsize="190,86" path="m8447,5279l8636,5279,8636,5193,8447,5193,8447,5279xe" filled="t" fillcolor="#000000" stroked="f">
                <v:path arrowok="t"/>
                <v:fill/>
              </v:shape>
            </v:group>
            <v:group style="position:absolute;left:7124;top:5811;width:2542;height:1820" coordorigin="7124,5811" coordsize="2542,1820">
              <v:shape style="position:absolute;left:7124;top:5811;width:2542;height:1820" coordorigin="7124,5811" coordsize="2542,1820" path="m9478,5811l7124,5811,7124,7631,9666,7631,9666,6017,9478,5811e" filled="t" fillcolor="#FFFFCC" stroked="f">
                <v:path arrowok="t"/>
                <v:fill/>
              </v:shape>
            </v:group>
            <v:group style="position:absolute;left:7124;top:5811;width:2542;height:1820" coordorigin="7124,5811" coordsize="2542,1820">
              <v:shape style="position:absolute;left:7124;top:5811;width:2542;height:1820" coordorigin="7124,5811" coordsize="2542,1820" path="m7124,5811l9478,5811,9666,6017,9666,7631,7124,7631,7124,5811xe" filled="f" stroked="t" strokeweight=".06pt" strokecolor="#000000">
                <v:path arrowok="t"/>
              </v:shape>
            </v:group>
            <v:group style="position:absolute;left:7124;top:5811;width:2542;height:1820" coordorigin="7124,5811" coordsize="2542,1820">
              <v:shape style="position:absolute;left:7124;top:5811;width:2542;height:1820" coordorigin="7124,5811" coordsize="2542,1820" path="m7124,5811l9478,5811,9666,6017,9666,7631,7124,7631,7124,5811e" filled="f" stroked="t" strokeweight=".06pt" strokecolor="#000000">
                <v:path arrowok="t"/>
              </v:shape>
            </v:group>
            <v:group style="position:absolute;left:9478;top:5811;width:188;height:206" coordorigin="9478,5811" coordsize="188,206">
              <v:shape style="position:absolute;left:9478;top:5811;width:188;height:206" coordorigin="9478,5811" coordsize="188,206" path="m9478,5811l9478,6017,9666,6017e" filled="f" stroked="t" strokeweight=".06pt" strokecolor="#000000">
                <v:path arrowok="t"/>
              </v:shape>
            </v:group>
            <v:group style="position:absolute;left:1508;top:6567;width:2285;height:1339" coordorigin="1508,6567" coordsize="2285,1339">
              <v:shape style="position:absolute;left:1508;top:6567;width:2285;height:1339" coordorigin="1508,6567" coordsize="2285,1339" path="m3604,6567l1508,6567,1508,7906,3793,7906,3793,6755,3604,6567e" filled="t" fillcolor="#FFFFCC" stroked="f">
                <v:path arrowok="t"/>
                <v:fill/>
              </v:shape>
            </v:group>
            <v:group style="position:absolute;left:1508;top:6567;width:2285;height:1339" coordorigin="1508,6567" coordsize="2285,1339">
              <v:shape style="position:absolute;left:1508;top:6567;width:2285;height:1339" coordorigin="1508,6567" coordsize="2285,1339" path="m1508,6567l3604,6567,3793,6755,3793,7906,1508,7906,1508,6567xe" filled="f" stroked="t" strokeweight=".06pt" strokecolor="#000000">
                <v:path arrowok="t"/>
              </v:shape>
            </v:group>
            <v:group style="position:absolute;left:1508;top:6567;width:2285;height:1339" coordorigin="1508,6567" coordsize="2285,1339">
              <v:shape style="position:absolute;left:1508;top:6567;width:2285;height:1339" coordorigin="1508,6567" coordsize="2285,1339" path="m1508,6567l3604,6567,3793,6755,3793,7906,1508,7906,1508,6567e" filled="f" stroked="t" strokeweight=".06pt" strokecolor="#000000">
                <v:path arrowok="t"/>
              </v:shape>
            </v:group>
            <v:group style="position:absolute;left:3604;top:6567;width:190;height:188" coordorigin="3604,6567" coordsize="190,188">
              <v:shape style="position:absolute;left:3604;top:6567;width:190;height:188" coordorigin="3604,6567" coordsize="190,188" path="m3604,6567l3604,6755,3793,6755e" filled="f" stroked="t" strokeweight=".06pt" strokecolor="#000000">
                <v:path arrowok="t"/>
              </v:shape>
            </v:group>
            <v:group style="position:absolute;left:6901;top:3459;width:824;height:154" coordorigin="6901,3459" coordsize="824,154">
              <v:shape style="position:absolute;left:6901;top:3459;width:824;height:154" coordorigin="6901,3459" coordsize="824,154" path="m6901,3459l7726,3459,7726,3612,6919,3612e" filled="f" stroked="t" strokeweight=".06pt" strokecolor="#000000">
                <v:path arrowok="t"/>
              </v:shape>
            </v:group>
            <v:group style="position:absolute;left:6919;top:3612;width:188;height:86" coordorigin="6919,3612" coordsize="188,86">
              <v:shape style="position:absolute;left:6919;top:3612;width:188;height:86" coordorigin="6919,3612" coordsize="188,86" path="m6919,3699l7108,3699,7108,3612,6919,3612,6919,3699xe" filled="t" fillcolor="#000000" stroked="f">
                <v:path arrowok="t"/>
                <v:fill/>
              </v:shape>
            </v:group>
            <v:group style="position:absolute;left:6919;top:3527;width:188;height:85" coordorigin="6919,3527" coordsize="188,85">
              <v:shape style="position:absolute;left:6919;top:3527;width:188;height:85" coordorigin="6919,3527" coordsize="188,85" path="m6919,3612l7108,3612,7108,3527,6919,3527,6919,3612xe" filled="t" fillcolor="#000000" stroked="f">
                <v:path arrowok="t"/>
                <v:fill/>
              </v:shape>
            </v:group>
            <v:group style="position:absolute;left:7314;top:2754;width:1048;height:704" coordorigin="7314,2754" coordsize="1048,704">
              <v:shape style="position:absolute;left:7314;top:2754;width:1048;height:704" coordorigin="7314,2754" coordsize="1048,704" path="m8362,2754l7314,3459e" filled="f" stroked="t" strokeweight=".06pt" strokecolor="#000000">
                <v:path arrowok="t"/>
                <v:stroke dashstyle="dash"/>
              </v:shape>
            </v:group>
            <v:group style="position:absolute;left:5476;top:6842;width:1649;height:137" coordorigin="5476,6842" coordsize="1649,137">
              <v:shape style="position:absolute;left:5476;top:6842;width:1649;height:137" coordorigin="5476,6842" coordsize="1649,137" path="m7124,6842l5476,6978e" filled="f" stroked="t" strokeweight=".06pt" strokecolor="#000000">
                <v:path arrowok="t"/>
                <v:stroke dashstyle="dash"/>
              </v:shape>
            </v:group>
            <v:group style="position:absolute;left:4205;top:7838;width:2440;height:2" coordorigin="4205,7838" coordsize="2440,2">
              <v:shape style="position:absolute;left:4205;top:7838;width:2440;height:2" coordorigin="4205,7838" coordsize="2440,0" path="m4205,7838l6644,7838e" filled="f" stroked="t" strokeweight=".06pt" strokecolor="#000000">
                <v:path arrowok="t"/>
              </v:shape>
            </v:group>
            <v:group style="position:absolute;left:6455;top:7838;width:190;height:86" coordorigin="6455,7838" coordsize="190,86">
              <v:shape style="position:absolute;left:6455;top:7838;width:190;height:86" coordorigin="6455,7838" coordsize="190,86" path="m6455,7924l6644,7924,6644,7838,6455,7838,6455,7924xe" filled="t" fillcolor="#000000" stroked="f">
                <v:path arrowok="t"/>
                <v:fill/>
              </v:shape>
            </v:group>
            <v:group style="position:absolute;left:6455;top:7751;width:190;height:86" coordorigin="6455,7751" coordsize="190,86">
              <v:shape style="position:absolute;left:6455;top:7751;width:190;height:86" coordorigin="6455,7751" coordsize="190,86" path="m6455,7838l6644,7838,6644,7751,6455,7751,6455,7838xe" filled="t" fillcolor="#000000" stroked="f">
                <v:path arrowok="t"/>
                <v:fill/>
              </v:shape>
            </v:group>
            <v:group style="position:absolute;left:4291;top:8439;width:824;height:172" coordorigin="4291,8439" coordsize="824,172">
              <v:shape style="position:absolute;left:4291;top:8439;width:824;height:172" coordorigin="4291,8439" coordsize="824,172" path="m4291,8439l5116,8439,5116,8610,4308,8610e" filled="f" stroked="t" strokeweight=".06pt" strokecolor="#000000">
                <v:path arrowok="t"/>
              </v:shape>
            </v:group>
            <v:group style="position:absolute;left:4308;top:8610;width:190;height:86" coordorigin="4308,8610" coordsize="190,86">
              <v:shape style="position:absolute;left:4308;top:8610;width:190;height:86" coordorigin="4308,8610" coordsize="190,86" path="m4308,8697l4498,8697,4498,8610,4308,8610,4308,8697xe" filled="t" fillcolor="#000000" stroked="f">
                <v:path arrowok="t"/>
                <v:fill/>
              </v:shape>
            </v:group>
            <v:group style="position:absolute;left:4308;top:8524;width:190;height:86" coordorigin="4308,8524" coordsize="190,86">
              <v:shape style="position:absolute;left:4308;top:8524;width:190;height:86" coordorigin="4308,8524" coordsize="190,86" path="m4308,8610l4498,8610,4498,8524,4308,8524,4308,8610xe" filled="t" fillcolor="#000000" stroked="f">
                <v:path arrowok="t"/>
                <v:fill/>
              </v:shape>
            </v:group>
            <v:group style="position:absolute;left:3742;top:7924;width:961;height:515" coordorigin="3742,7924" coordsize="961,515">
              <v:shape style="position:absolute;left:3742;top:7924;width:961;height:515" coordorigin="3742,7924" coordsize="961,515" path="m3742,7924l4703,8439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150.119995pt;margin-top:-40.062099pt;width:111.6pt;height:32.58pt;mso-position-horizontal-relative:page;mso-position-vertical-relative:paragraph;z-index:-4778" coordorigin="3002,-801" coordsize="2232,652">
            <v:shape style="position:absolute;left:3002;top:-801;width:2232;height:652" coordorigin="3002,-801" coordsize="2232,652" path="m3002,-150l5234,-150,5234,-801,3002,-801,3002,-150xe" filled="f" stroked="t" strokeweight=".06pt" strokecolor="#000000">
              <v:path arrowok="t"/>
            </v:shape>
          </v:group>
          <w10:wrap type="none"/>
        </w:pict>
      </w:r>
      <w:r>
        <w:rPr/>
        <w:pict>
          <v:group style="position:absolute;margin-left:394.859985pt;margin-top:-40.062099pt;width:81.540pt;height:32.58pt;mso-position-horizontal-relative:page;mso-position-vertical-relative:paragraph;z-index:-4776" coordorigin="7897,-801" coordsize="1631,652">
            <v:shape style="position:absolute;left:7897;top:-801;width:1631;height:652" coordorigin="7897,-801" coordsize="1631,652" path="m7897,-150l9528,-150,9528,-801,7897,-801,7897,-150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2202" w:space="1316"/>
            <w:col w:w="5962"/>
          </w:cols>
        </w:sectPr>
      </w:pPr>
      <w:rPr/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4" w:after="0" w:line="240" w:lineRule="auto"/>
        <w:ind w:left="2004" w:right="-5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-10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-23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038" w:right="-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er</w:t>
      </w:r>
      <w:r>
        <w:rPr>
          <w:rFonts w:ascii="Arial" w:hAnsi="Arial" w:cs="Arial" w:eastAsia="Arial"/>
          <w:sz w:val="22"/>
          <w:szCs w:val="22"/>
          <w:spacing w:val="5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exact"/>
        <w:ind w:left="2330" w:right="25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og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60" w:lineRule="auto"/>
        <w:ind w:right="79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en</w:t>
      </w:r>
      <w:r>
        <w:rPr>
          <w:rFonts w:ascii="Arial" w:hAnsi="Arial" w:cs="Arial" w:eastAsia="Arial"/>
          <w:sz w:val="22"/>
          <w:szCs w:val="22"/>
          <w:spacing w:val="-21"/>
          <w:w w:val="10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nee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pon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4073" w:space="2192"/>
            <w:col w:w="3215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4425" w:right="191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og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5" w:after="0" w:line="249" w:lineRule="exact"/>
        <w:ind w:left="4545" w:right="203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4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p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1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x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9" w:lineRule="exact"/>
        <w:ind w:left="55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4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2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ne</w:t>
      </w:r>
      <w:r>
        <w:rPr>
          <w:rFonts w:ascii="Arial" w:hAnsi="Arial" w:cs="Arial" w:eastAsia="Arial"/>
          <w:sz w:val="22"/>
          <w:szCs w:val="22"/>
          <w:spacing w:val="-7"/>
          <w:w w:val="101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1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01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8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7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5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70" w:lineRule="atLeast"/>
        <w:ind w:right="1477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1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pp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1359" w:space="700"/>
            <w:col w:w="3183" w:space="613"/>
            <w:col w:w="3625"/>
          </w:cols>
        </w:sectPr>
      </w:pPr>
      <w:rPr/>
    </w:p>
    <w:p>
      <w:pPr>
        <w:spacing w:before="0" w:after="0" w:line="188" w:lineRule="exact"/>
        <w:ind w:left="23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1"/>
          <w:position w:val="1"/>
        </w:rPr>
        <w:t>ope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1"/>
          <w:position w:val="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1"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1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1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1"/>
        </w:rPr>
        <w:t>/</w:t>
      </w:r>
      <w:r>
        <w:rPr>
          <w:rFonts w:ascii="Arial" w:hAnsi="Arial" w:cs="Arial" w:eastAsia="Arial"/>
          <w:sz w:val="22"/>
          <w:szCs w:val="22"/>
          <w:spacing w:val="-10"/>
          <w:w w:val="101"/>
          <w:position w:val="1"/>
        </w:rPr>
        <w:t>f</w:t>
      </w:r>
      <w:r>
        <w:rPr>
          <w:rFonts w:ascii="Arial" w:hAnsi="Arial" w:cs="Arial" w:eastAsia="Arial"/>
          <w:sz w:val="22"/>
          <w:szCs w:val="22"/>
          <w:spacing w:val="-3"/>
          <w:w w:val="101"/>
          <w:position w:val="1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1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1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1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1"/>
          <w:position w:val="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1"/>
          <w:position w:val="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2" w:after="0" w:line="260" w:lineRule="auto"/>
        <w:ind w:left="238" w:right="3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app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o</w:t>
      </w:r>
      <w:r>
        <w:rPr>
          <w:rFonts w:ascii="Arial" w:hAnsi="Arial" w:cs="Arial" w:eastAsia="Arial"/>
          <w:sz w:val="22"/>
          <w:szCs w:val="22"/>
          <w:spacing w:val="-2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de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6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2" w:after="0" w:line="260" w:lineRule="auto"/>
        <w:ind w:right="1797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2222" w:space="1364"/>
            <w:col w:w="1002" w:space="1266"/>
            <w:col w:w="3626"/>
          </w:cols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200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Data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29" w:after="0" w:line="273" w:lineRule="exact"/>
        <w:ind w:right="17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position w:val="-1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  <w:position w:val="-1"/>
        </w:rPr>
        <w:t>Secu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37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Cli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2" w:after="0" w:line="240" w:lineRule="exact"/>
        <w:ind w:left="1630" w:right="48" w:firstLine="-1630"/>
        <w:jc w:val="left"/>
        <w:tabs>
          <w:tab w:pos="22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  <w:tab/>
      </w:r>
      <w:r>
        <w:rPr>
          <w:rFonts w:ascii="Arial" w:hAnsi="Arial" w:cs="Arial" w:eastAsia="Arial"/>
          <w:sz w:val="24"/>
          <w:szCs w:val="24"/>
          <w:spacing w:val="0"/>
          <w:w w:val="99"/>
        </w:rPr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Securit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Acce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5334" w:space="1006"/>
            <w:col w:w="3140"/>
          </w:cols>
        </w:sectPr>
      </w:pPr>
      <w:rPr/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64" w:after="0" w:line="202" w:lineRule="auto"/>
        <w:ind w:left="1262" w:right="4049"/>
        <w:jc w:val="left"/>
        <w:tabs>
          <w:tab w:pos="516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282.359985pt;margin-top:-39.811306pt;width:72.3pt;height:28.74pt;mso-position-horizontal-relative:page;mso-position-vertical-relative:paragraph;z-index:-4775" coordorigin="5647,-796" coordsize="1446,575">
            <v:shape style="position:absolute;left:5647;top:-796;width:1446;height:575" coordorigin="5647,-796" coordsize="1446,575" path="m5647,-221l7093,-221,7093,-796,5647,-796,5647,-221xe" filled="f" stroked="t" strokeweight=".12pt" strokecolor="#020001">
              <v:path arrowok="t"/>
            </v:shape>
          </v:group>
          <w10:wrap type="none"/>
        </w:pict>
      </w:r>
      <w:r>
        <w:rPr/>
        <w:pict>
          <v:group style="position:absolute;margin-left:314.700012pt;margin-top:-.631306pt;width:188.58pt;height:210.42pt;mso-position-horizontal-relative:page;mso-position-vertical-relative:paragraph;z-index:-4774" coordorigin="6294,-13" coordsize="3772,4208">
            <v:group style="position:absolute;left:6370;top:-11;width:2;height:816" coordorigin="6370,-11" coordsize="2,816">
              <v:shape style="position:absolute;left:6370;top:-11;width:2;height:816" coordorigin="6370,-11" coordsize="0,816" path="m6370,-11l6370,805e" filled="f" stroked="t" strokeweight=".12pt" strokecolor="#000000">
                <v:path arrowok="t"/>
              </v:shape>
            </v:group>
            <v:group style="position:absolute;left:6370;top:3277;width:2;height:918" coordorigin="6370,3277" coordsize="2,918">
              <v:shape style="position:absolute;left:6370;top:3277;width:2;height:918" coordorigin="6370,3277" coordsize="0,918" path="m6370,3277l6370,4195e" filled="f" stroked="t" strokeweight=".12pt" strokecolor="#000000">
                <v:path arrowok="t"/>
              </v:shape>
            </v:group>
            <v:group style="position:absolute;left:6295;top:805;width:136;height:2472" coordorigin="6295,805" coordsize="136,2472">
              <v:shape style="position:absolute;left:6295;top:805;width:136;height:2472" coordorigin="6295,805" coordsize="136,2472" path="m6295,3277l6431,3277,6431,805,6295,805,6295,3277xe" filled="f" stroked="t" strokeweight=".12pt" strokecolor="#020001">
                <v:path arrowok="t"/>
              </v:shape>
            </v:group>
            <v:group style="position:absolute;left:8299;top:-11;width:2;height:816" coordorigin="8299,-11" coordsize="2,816">
              <v:shape style="position:absolute;left:8299;top:-11;width:2;height:816" coordorigin="8299,-11" coordsize="0,816" path="m8299,-11l8299,805e" filled="f" stroked="t" strokeweight=".12pt" strokecolor="#000000">
                <v:path arrowok="t"/>
              </v:shape>
            </v:group>
            <v:group style="position:absolute;left:8299;top:1091;width:2;height:3103" coordorigin="8299,1091" coordsize="2,3103">
              <v:shape style="position:absolute;left:8299;top:1091;width:2;height:3103" coordorigin="8299,1091" coordsize="0,3103" path="m8299,1091l8299,4195e" filled="f" stroked="t" strokeweight=".12pt" strokecolor="#000000">
                <v:path arrowok="t"/>
              </v:shape>
            </v:group>
            <v:group style="position:absolute;left:8222;top:805;width:152;height:287" coordorigin="8222,805" coordsize="152,287">
              <v:shape style="position:absolute;left:8222;top:805;width:152;height:287" coordorigin="8222,805" coordsize="152,287" path="m8222,1091l8375,1091,8375,805,8222,805,8222,1091xe" filled="f" stroked="t" strokeweight=".12pt" strokecolor="#020001">
                <v:path arrowok="t"/>
              </v:shape>
            </v:group>
            <v:group style="position:absolute;left:6444;top:819;width:1778;height:2" coordorigin="6444,819" coordsize="1778,2">
              <v:shape style="position:absolute;left:6444;top:819;width:1778;height:2" coordorigin="6444,819" coordsize="1778,0" path="m6444,819l8222,819e" filled="f" stroked="t" strokeweight=".12pt" strokecolor="#020001">
                <v:path arrowok="t"/>
              </v:shape>
            </v:group>
            <v:group style="position:absolute;left:8042;top:819;width:180;height:60" coordorigin="8042,819" coordsize="180,60">
              <v:shape style="position:absolute;left:8042;top:819;width:180;height:60" coordorigin="8042,819" coordsize="180,60" path="m8042,879l8222,879,8222,819,8042,819,8042,879xe" filled="t" fillcolor="#020001" stroked="f">
                <v:path arrowok="t"/>
                <v:fill/>
              </v:shape>
            </v:group>
            <v:group style="position:absolute;left:8042;top:742;width:180;height:77" coordorigin="8042,742" coordsize="180,77">
              <v:shape style="position:absolute;left:8042;top:742;width:180;height:77" coordorigin="8042,742" coordsize="180,77" path="m8042,819l8222,819,8222,742,8042,742,8042,819xe" filled="t" fillcolor="#020001" stroked="f">
                <v:path arrowok="t"/>
                <v:fill/>
              </v:shape>
            </v:group>
            <v:group style="position:absolute;left:10002;top:-11;width:2;height:1387" coordorigin="10002,-11" coordsize="2,1387">
              <v:shape style="position:absolute;left:10002;top:-11;width:2;height:1387" coordorigin="10002,-11" coordsize="0,1387" path="m10002,-11l10002,1376e" filled="f" stroked="t" strokeweight=".12pt" strokecolor="#000000">
                <v:path arrowok="t"/>
              </v:shape>
            </v:group>
            <v:group style="position:absolute;left:10002;top:1661;width:2;height:361" coordorigin="10002,1661" coordsize="2,361">
              <v:shape style="position:absolute;left:10002;top:1661;width:2;height:361" coordorigin="10002,1661" coordsize="0,361" path="m10002,1661l10002,2023e" filled="f" stroked="t" strokeweight=".12pt" strokecolor="#000000">
                <v:path arrowok="t"/>
              </v:shape>
            </v:group>
            <v:group style="position:absolute;left:9912;top:1376;width:152;height:286" coordorigin="9912,1376" coordsize="152,286">
              <v:shape style="position:absolute;left:9912;top:1376;width:152;height:286" coordorigin="9912,1376" coordsize="152,286" path="m9912,1661l10064,1661,10064,1376,9912,1376,9912,1661xe" filled="f" stroked="t" strokeweight=".12pt" strokecolor="#020001">
                <v:path arrowok="t"/>
              </v:shape>
            </v:group>
            <v:group style="position:absolute;left:10002;top:2312;width:2;height:390" coordorigin="10002,2312" coordsize="2,390">
              <v:shape style="position:absolute;left:10002;top:2312;width:2;height:390" coordorigin="10002,2312" coordsize="0,390" path="m10002,2312l10002,2702e" filled="f" stroked="t" strokeweight=".12pt" strokecolor="#000000">
                <v:path arrowok="t"/>
              </v:shape>
            </v:group>
            <v:group style="position:absolute;left:9912;top:2023;width:152;height:289" coordorigin="9912,2023" coordsize="152,289">
              <v:shape style="position:absolute;left:9912;top:2023;width:152;height:289" coordorigin="9912,2023" coordsize="152,289" path="m9912,2312l10064,2312,10064,2023,9912,2023,9912,2312xe" filled="f" stroked="t" strokeweight=".12pt" strokecolor="#020001">
                <v:path arrowok="t"/>
              </v:shape>
            </v:group>
            <v:group style="position:absolute;left:10002;top:2991;width:2;height:1204" coordorigin="10002,2991" coordsize="2,1204">
              <v:shape style="position:absolute;left:10002;top:2991;width:2;height:1204" coordorigin="10002,2991" coordsize="0,1204" path="m10002,2991l10002,4195e" filled="f" stroked="t" strokeweight=".12pt" strokecolor="#000000">
                <v:path arrowok="t"/>
              </v:shape>
            </v:group>
            <v:group style="position:absolute;left:9912;top:2702;width:152;height:289" coordorigin="9912,2702" coordsize="152,289">
              <v:shape style="position:absolute;left:9912;top:2702;width:152;height:289" coordorigin="9912,2702" coordsize="152,289" path="m9912,2991l10064,2991,10064,2702,9912,2702,9912,2991xe" filled="f" stroked="t" strokeweight=".12pt" strokecolor="#020001">
                <v:path arrowok="t"/>
              </v:shape>
            </v:group>
            <v:group style="position:absolute;left:6444;top:1376;width:3468;height:2" coordorigin="6444,1376" coordsize="3468,2">
              <v:shape style="position:absolute;left:6444;top:1376;width:3468;height:2" coordorigin="6444,1376" coordsize="3468,2" path="m6444,1376l9912,1378e" filled="f" stroked="t" strokeweight=".12pt" strokecolor="#020001">
                <v:path arrowok="t"/>
              </v:shape>
            </v:group>
            <v:group style="position:absolute;left:9746;top:1376;width:166;height:74" coordorigin="9746,1376" coordsize="166,74">
              <v:shape style="position:absolute;left:9746;top:1376;width:166;height:74" coordorigin="9746,1376" coordsize="166,74" path="m9746,1450l9912,1450,9912,1376,9746,1376,9746,1450xe" filled="t" fillcolor="#020001" stroked="f">
                <v:path arrowok="t"/>
                <v:fill/>
              </v:shape>
            </v:group>
            <v:group style="position:absolute;left:9746;top:1301;width:166;height:74" coordorigin="9746,1301" coordsize="166,74">
              <v:shape style="position:absolute;left:9746;top:1301;width:166;height:74" coordorigin="9746,1301" coordsize="166,74" path="m9746,1376l9912,1376,9912,1301,9746,1301,9746,1376xe" filled="t" fillcolor="#020001" stroked="f">
                <v:path arrowok="t"/>
                <v:fill/>
              </v:shape>
            </v:group>
            <v:group style="position:absolute;left:6444;top:2023;width:3468;height:2" coordorigin="6444,2023" coordsize="3468,2">
              <v:shape style="position:absolute;left:6444;top:2023;width:3468;height:2" coordorigin="6444,2023" coordsize="3468,2" path="m6444,2023l9912,2025e" filled="f" stroked="t" strokeweight=".12pt" strokecolor="#020001">
                <v:path arrowok="t"/>
              </v:shape>
            </v:group>
            <v:group style="position:absolute;left:9746;top:2023;width:166;height:77" coordorigin="9746,2023" coordsize="166,77">
              <v:shape style="position:absolute;left:9746;top:2023;width:166;height:77" coordorigin="9746,2023" coordsize="166,77" path="m9746,2099l9912,2099,9912,2023,9746,2023,9746,2099xe" filled="t" fillcolor="#020001" stroked="f">
                <v:path arrowok="t"/>
                <v:fill/>
              </v:shape>
            </v:group>
            <v:group style="position:absolute;left:9746;top:1963;width:166;height:60" coordorigin="9746,1963" coordsize="166,60">
              <v:shape style="position:absolute;left:9746;top:1963;width:166;height:60" coordorigin="9746,1963" coordsize="166,60" path="m9746,2023l9912,2023,9912,1963,9746,1963,9746,2023xe" filled="t" fillcolor="#020001" stroked="f">
                <v:path arrowok="t"/>
                <v:fill/>
              </v:shape>
            </v:group>
            <v:group style="position:absolute;left:6444;top:2702;width:3468;height:2" coordorigin="6444,2702" coordsize="3468,2">
              <v:shape style="position:absolute;left:6444;top:2702;width:3468;height:2" coordorigin="6444,2702" coordsize="3468,2" path="m6444,2702l9912,2704e" filled="f" stroked="t" strokeweight=".12pt" strokecolor="#020001">
                <v:path arrowok="t"/>
              </v:shape>
            </v:group>
            <v:group style="position:absolute;left:9746;top:2702;width:166;height:74" coordorigin="9746,2702" coordsize="166,74">
              <v:shape style="position:absolute;left:9746;top:2702;width:166;height:74" coordorigin="9746,2702" coordsize="166,74" path="m9746,2776l9912,2776,9912,2702,9746,2702,9746,2776xe" filled="t" fillcolor="#020001" stroked="f">
                <v:path arrowok="t"/>
                <v:fill/>
              </v:shape>
            </v:group>
            <v:group style="position:absolute;left:9746;top:2627;width:166;height:74" coordorigin="9746,2627" coordsize="166,74">
              <v:shape style="position:absolute;left:9746;top:2627;width:166;height:74" coordorigin="9746,2627" coordsize="166,74" path="m9746,2702l9912,2702,9912,2627,9746,2627,9746,2702xe" filled="t" fillcolor="#020001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78.720001pt;margin-top:-39.811306pt;width:72.42pt;height:28.74pt;mso-position-horizontal-relative:page;mso-position-vertical-relative:paragraph;z-index:-4773" coordorigin="7574,-796" coordsize="1448,575">
            <v:shape style="position:absolute;left:7574;top:-796;width:1448;height:575" coordorigin="7574,-796" coordsize="1448,575" path="m7574,-221l9023,-221,9023,-796,7574,-796,7574,-221xe" filled="f" stroked="t" strokeweight=".12pt" strokecolor="#020001">
              <v:path arrowok="t"/>
            </v:shape>
          </v:group>
          <w10:wrap type="none"/>
        </w:pict>
      </w:r>
      <w:r>
        <w:rPr/>
        <w:pict>
          <v:group style="position:absolute;margin-left:460.920013pt;margin-top:-39.811306pt;width:77.7pt;height:28.74pt;mso-position-horizontal-relative:page;mso-position-vertical-relative:paragraph;z-index:-4772" coordorigin="9218,-796" coordsize="1554,575">
            <v:shape style="position:absolute;left:9218;top:-796;width:1554;height:575" coordorigin="9218,-796" coordsize="1554,575" path="m9218,-221l10772,-221,10772,-796,9218,-796,9218,-221xe" filled="f" stroked="t" strokeweight=".12pt" strokecolor="#020001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that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eDat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inte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shou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secu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3"/>
        </w:rPr>
        <w:t>1.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secu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ob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ect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9" w:after="0" w:line="178" w:lineRule="auto"/>
        <w:ind w:left="1262" w:right="3056"/>
        <w:jc w:val="left"/>
        <w:tabs>
          <w:tab w:pos="61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use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compa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  <w:tab/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5"/>
        </w:rPr>
        <w:t>2.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5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mak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su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cu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en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use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</w:p>
    <w:p>
      <w:pPr>
        <w:spacing w:before="0" w:after="0" w:line="250" w:lineRule="exact"/>
        <w:ind w:left="1262" w:right="-20"/>
        <w:jc w:val="left"/>
        <w:tabs>
          <w:tab w:pos="51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/ed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t/de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  <w:tab/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3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>ND/O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13" w:lineRule="exact"/>
        <w:ind w:left="6108" w:right="307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  <w:position w:val="1"/>
        </w:rPr>
        <w:t>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exact"/>
        <w:ind w:left="5020" w:right="3604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  <w:position w:val="-2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2"/>
        </w:rPr>
        <w:t>ND/O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1" w:lineRule="exact"/>
        <w:ind w:left="6062" w:right="312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  <w:position w:val="1"/>
        </w:rPr>
        <w:t>4.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Pers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RDBMS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D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BC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6" w:lineRule="exact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45.350006pt;margin-top:44.389854pt;width:345.54pt;height:91.98pt;mso-position-horizontal-relative:page;mso-position-vertical-relative:paragraph;z-index:-4770" coordorigin="2907,888" coordsize="6911,1840">
            <v:group style="position:absolute;left:2908;top:888;width:6910;height:1838" coordorigin="2908,888" coordsize="6910,1838">
              <v:shape style="position:absolute;left:2908;top:888;width:6910;height:1838" coordorigin="2908,888" coordsize="6910,1838" path="m9640,888l2908,888,2908,2727,9817,2727,9817,1052,9640,888e" filled="t" fillcolor="#FFFFCC" stroked="f">
                <v:path arrowok="t"/>
                <v:fill/>
              </v:shape>
            </v:group>
            <v:group style="position:absolute;left:2908;top:888;width:6910;height:1838" coordorigin="2908,888" coordsize="6910,1838">
              <v:shape style="position:absolute;left:2908;top:888;width:6910;height:1838" coordorigin="2908,888" coordsize="6910,1838" path="m2908,888l9640,888,9817,1052,9817,2727,2908,2727,2908,888xe" filled="f" stroked="t" strokeweight=".06pt" strokecolor="#000000">
                <v:path arrowok="t"/>
              </v:shape>
            </v:group>
            <v:group style="position:absolute;left:2908;top:888;width:6732;height:2" coordorigin="2908,888" coordsize="6732,2">
              <v:shape style="position:absolute;left:2908;top:888;width:6732;height:2" coordorigin="2908,888" coordsize="6732,0" path="m2908,888l9640,888e" filled="f" stroked="t" strokeweight=".06pt" strokecolor="#000000">
                <v:path arrowok="t"/>
              </v:shape>
            </v:group>
            <v:group style="position:absolute;left:9640;top:888;width:178;height:163" coordorigin="9640,888" coordsize="178,163">
              <v:shape style="position:absolute;left:9640;top:888;width:178;height:163" coordorigin="9640,888" coordsize="178,163" path="m9640,888l9817,1052e" filled="f" stroked="t" strokeweight=".06pt" strokecolor="#000000">
                <v:path arrowok="t"/>
              </v:shape>
            </v:group>
            <v:group style="position:absolute;left:9817;top:1052;width:2;height:1675" coordorigin="9817,1052" coordsize="2,1675">
              <v:shape style="position:absolute;left:9817;top:1052;width:2;height:1675" coordorigin="9817,1052" coordsize="0,1675" path="m9817,1052l9817,2727e" filled="f" stroked="t" strokeweight=".06pt" strokecolor="#000000">
                <v:path arrowok="t"/>
              </v:shape>
            </v:group>
            <v:group style="position:absolute;left:2908;top:2727;width:6910;height:2" coordorigin="2908,2727" coordsize="6910,2">
              <v:shape style="position:absolute;left:2908;top:2727;width:6910;height:2" coordorigin="2908,2727" coordsize="6910,0" path="m9817,2727l2908,2727e" filled="f" stroked="t" strokeweight=".06pt" strokecolor="#000000">
                <v:path arrowok="t"/>
              </v:shape>
            </v:group>
            <v:group style="position:absolute;left:2908;top:888;width:2;height:1838" coordorigin="2908,888" coordsize="2,1838">
              <v:shape style="position:absolute;left:2908;top:888;width:2;height:1838" coordorigin="2908,888" coordsize="0,1838" path="m2908,2727l2908,888e" filled="f" stroked="t" strokeweight=".06pt" strokecolor="#000000">
                <v:path arrowok="t"/>
              </v:shape>
            </v:group>
            <v:group style="position:absolute;left:9640;top:888;width:2;height:163" coordorigin="9640,888" coordsize="2,163">
              <v:shape style="position:absolute;left:9640;top:888;width:2;height:163" coordorigin="9640,888" coordsize="0,163" path="m9640,888l9640,1052e" filled="f" stroked="t" strokeweight=".06pt" strokecolor="#000000">
                <v:path arrowok="t"/>
              </v:shape>
            </v:group>
            <v:group style="position:absolute;left:9640;top:1052;width:178;height:2" coordorigin="9640,1052" coordsize="178,2">
              <v:shape style="position:absolute;left:9640;top:1052;width:178;height:2" coordorigin="9640,1052" coordsize="178,0" path="m9640,1052l9817,1052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ten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JDBC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60" w:lineRule="auto"/>
        <w:ind w:left="1648" w:right="1234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78.629997pt;margin-top:103.000862pt;width:461.16pt;height:419.64pt;mso-position-horizontal-relative:page;mso-position-vertical-relative:paragraph;z-index:-4771" coordorigin="1573,2060" coordsize="9223,8393">
            <v:group style="position:absolute;left:2568;top:2596;width:2326;height:1080" coordorigin="2568,2596" coordsize="2326,1080">
              <v:shape style="position:absolute;left:2568;top:2596;width:2326;height:1080" coordorigin="2568,2596" coordsize="2326,1080" path="m2568,2596l4894,2596,4894,3676,2568,3676,2568,2596e" filled="t" fillcolor="#FFFFCC" stroked="f">
                <v:path arrowok="t"/>
                <v:fill/>
              </v:shape>
            </v:group>
            <v:group style="position:absolute;left:2567;top:2595;width:2327;height:1081" coordorigin="2567,2595" coordsize="2327,1081">
              <v:shape style="position:absolute;left:2567;top:2595;width:2327;height:1081" coordorigin="2567,2595" coordsize="2327,1081" path="m2567,3676l4894,3676,4894,2595,2567,2595,2567,3676xe" filled="f" stroked="t" strokeweight=".06pt" strokecolor="#000000">
                <v:path arrowok="t"/>
              </v:shape>
            </v:group>
            <v:group style="position:absolute;left:2567;top:3365;width:2327;height:311" coordorigin="2567,3365" coordsize="2327,311">
              <v:shape style="position:absolute;left:2567;top:3365;width:2327;height:311" coordorigin="2567,3365" coordsize="2327,311" path="m2567,3676l4894,3676,4894,3365,2567,3365,2567,3676xe" filled="f" stroked="t" strokeweight=".06pt" strokecolor="#000000">
                <v:path arrowok="t"/>
              </v:shape>
            </v:group>
            <v:group style="position:absolute;left:2567;top:3484;width:2327;height:192" coordorigin="2567,3484" coordsize="2327,192">
              <v:shape style="position:absolute;left:2567;top:3484;width:2327;height:192" coordorigin="2567,3484" coordsize="2327,192" path="m2567,3676l4894,3676,4894,3484,2567,3484,2567,3676xe" filled="f" stroked="t" strokeweight=".06pt" strokecolor="#000000">
                <v:path arrowok="t"/>
              </v:shape>
            </v:group>
            <v:group style="position:absolute;left:3280;top:4227;width:4462;height:1850" coordorigin="3280,4227" coordsize="4462,1850">
              <v:shape style="position:absolute;left:3280;top:4227;width:4462;height:1850" coordorigin="3280,4227" coordsize="4462,1850" path="m3280,4227l7741,4227,7741,6077,3280,6077,3280,4227e" filled="t" fillcolor="#FFFFCC" stroked="f">
                <v:path arrowok="t"/>
                <v:fill/>
              </v:shape>
            </v:group>
            <v:group style="position:absolute;left:3278;top:4225;width:4463;height:1852" coordorigin="3278,4225" coordsize="4463,1852">
              <v:shape style="position:absolute;left:3278;top:4225;width:4463;height:1852" coordorigin="3278,4225" coordsize="4463,1852" path="m3278,6077l7741,6077,7741,4225,3278,4225,3278,6077xe" filled="f" stroked="t" strokeweight=".06pt" strokecolor="#000000">
                <v:path arrowok="t"/>
              </v:shape>
            </v:group>
            <v:group style="position:absolute;left:3278;top:4774;width:4463;height:1303" coordorigin="3278,4774" coordsize="4463,1303">
              <v:shape style="position:absolute;left:3278;top:4774;width:4463;height:1303" coordorigin="3278,4774" coordsize="4463,1303" path="m3278,6077l7741,6077,7741,4774,3278,4774,3278,6077xe" filled="f" stroked="t" strokeweight=".06pt" strokecolor="#000000">
                <v:path arrowok="t"/>
              </v:shape>
            </v:group>
            <v:group style="position:absolute;left:3278;top:4893;width:4463;height:1184" coordorigin="3278,4893" coordsize="4463,1184">
              <v:shape style="position:absolute;left:3278;top:4893;width:4463;height:1184" coordorigin="3278,4893" coordsize="4463,1184" path="m3278,6077l7741,6077,7741,4893,3278,4893,3278,6077xe" filled="f" stroked="t" strokeweight=".06pt" strokecolor="#000000">
                <v:path arrowok="t"/>
              </v:shape>
            </v:group>
            <v:group style="position:absolute;left:4213;top:3677;width:488;height:548" coordorigin="4213,3677" coordsize="488,548">
              <v:shape style="position:absolute;left:4213;top:3677;width:488;height:548" coordorigin="4213,3677" coordsize="488,548" path="m4213,3677l4702,4225e" filled="f" stroked="t" strokeweight=".06pt" strokecolor="#000000">
                <v:path arrowok="t"/>
                <v:stroke dashstyle="dash"/>
              </v:shape>
            </v:group>
            <v:group style="position:absolute;left:4665;top:4048;width:2;height:178" coordorigin="4665,4048" coordsize="2,178">
              <v:shape style="position:absolute;left:4665;top:4048;width:2;height:178" coordorigin="4665,4048" coordsize="0,178" path="m4665,4048l4665,4225e" filled="f" stroked="t" strokeweight="3.66pt" strokecolor="#000000">
                <v:path arrowok="t"/>
              </v:shape>
            </v:group>
            <v:group style="position:absolute;left:4524;top:4188;width:178;height:2" coordorigin="4524,4188" coordsize="178,2">
              <v:shape style="position:absolute;left:4524;top:4188;width:178;height:2" coordorigin="4524,4188" coordsize="178,0" path="m4524,4188l4702,4188e" filled="f" stroked="t" strokeweight="3.72pt" strokecolor="#000000">
                <v:path arrowok="t"/>
              </v:shape>
            </v:group>
            <v:group style="position:absolute;left:8558;top:4122;width:2118;height:2059" coordorigin="8558,4122" coordsize="2118,2059">
              <v:shape style="position:absolute;left:8558;top:4122;width:2118;height:2059" coordorigin="8558,4122" coordsize="2118,2059" path="m8558,4122l10676,4122,10676,6181,8558,6181,8558,4122e" filled="t" fillcolor="#FFFFCC" stroked="f">
                <v:path arrowok="t"/>
                <v:fill/>
              </v:shape>
            </v:group>
            <v:group style="position:absolute;left:8557;top:4121;width:2119;height:2060" coordorigin="8557,4121" coordsize="2119,2060">
              <v:shape style="position:absolute;left:8557;top:4121;width:2119;height:2060" coordorigin="8557,4121" coordsize="2119,2060" path="m8557,6181l10676,6181,10676,4121,8557,4121,8557,6181xe" filled="f" stroked="t" strokeweight=".06pt" strokecolor="#000000">
                <v:path arrowok="t"/>
              </v:shape>
            </v:group>
            <v:group style="position:absolute;left:8557;top:4878;width:2119;height:1303" coordorigin="8557,4878" coordsize="2119,1303">
              <v:shape style="position:absolute;left:8557;top:4878;width:2119;height:1303" coordorigin="8557,4878" coordsize="2119,1303" path="m8557,6181l10676,6181,10676,4878,8557,4878,8557,6181xe" filled="f" stroked="t" strokeweight=".06pt" strokecolor="#000000">
                <v:path arrowok="t"/>
              </v:shape>
            </v:group>
            <v:group style="position:absolute;left:8557;top:4996;width:2119;height:1186" coordorigin="8557,4996" coordsize="2119,1186">
              <v:shape style="position:absolute;left:8557;top:4996;width:2119;height:1186" coordorigin="8557,4996" coordsize="2119,1186" path="m8557,6181l10676,6181,10676,4996,8557,4996,8557,6181xe" filled="f" stroked="t" strokeweight=".06pt" strokecolor="#000000">
                <v:path arrowok="t"/>
              </v:shape>
            </v:group>
            <v:group style="position:absolute;left:8440;top:2062;width:2356;height:1598" coordorigin="8440,2062" coordsize="2356,1598">
              <v:shape style="position:absolute;left:8440;top:2062;width:2356;height:1598" coordorigin="8440,2062" coordsize="2356,1598" path="m8440,2062l10795,2062,10795,3660,8440,3660,8440,2062e" filled="t" fillcolor="#FFFFCC" stroked="f">
                <v:path arrowok="t"/>
                <v:fill/>
              </v:shape>
            </v:group>
            <v:group style="position:absolute;left:8438;top:2061;width:2357;height:1600" coordorigin="8438,2061" coordsize="2357,1600">
              <v:shape style="position:absolute;left:8438;top:2061;width:2357;height:1600" coordorigin="8438,2061" coordsize="2357,1600" path="m8438,3660l10795,3660,10795,2061,8438,2061,8438,3660xe" filled="f" stroked="t" strokeweight=".06pt" strokecolor="#000000">
                <v:path arrowok="t"/>
              </v:shape>
            </v:group>
            <v:group style="position:absolute;left:8438;top:2817;width:2357;height:844" coordorigin="8438,2817" coordsize="2357,844">
              <v:shape style="position:absolute;left:8438;top:2817;width:2357;height:844" coordorigin="8438,2817" coordsize="2357,844" path="m8438,3660l10795,3660,10795,2817,8438,2817,8438,3660xe" filled="f" stroked="t" strokeweight=".06pt" strokecolor="#000000">
                <v:path arrowok="t"/>
              </v:shape>
            </v:group>
            <v:group style="position:absolute;left:8438;top:2935;width:2357;height:725" coordorigin="8438,2935" coordsize="2357,725">
              <v:shape style="position:absolute;left:8438;top:2935;width:2357;height:725" coordorigin="8438,2935" coordsize="2357,725" path="m8438,3660l10795,3660,10795,2935,8438,2935,8438,3660xe" filled="f" stroked="t" strokeweight=".06pt" strokecolor="#000000">
                <v:path arrowok="t"/>
              </v:shape>
            </v:group>
            <v:group style="position:absolute;left:9625;top:3661;width:2;height:460" coordorigin="9625,3661" coordsize="2,460">
              <v:shape style="position:absolute;left:9625;top:3661;width:2;height:460" coordorigin="9625,3661" coordsize="0,460" path="m9625,3661l9625,4121e" filled="f" stroked="t" strokeweight=".06pt" strokecolor="#000000">
                <v:path arrowok="t"/>
              </v:shape>
            </v:group>
            <v:group style="position:absolute;left:9625;top:3943;width:59;height:178" coordorigin="9625,3943" coordsize="59,178">
              <v:shape style="position:absolute;left:9625;top:3943;width:59;height:178" coordorigin="9625,3943" coordsize="59,178" path="m9625,4121l9684,4121,9684,3943,9625,3943,9625,4121xe" filled="t" fillcolor="#000000" stroked="f">
                <v:path arrowok="t"/>
                <v:fill/>
              </v:shape>
            </v:group>
            <v:group style="position:absolute;left:9551;top:3943;width:74;height:178" coordorigin="9551,3943" coordsize="74,178">
              <v:shape style="position:absolute;left:9551;top:3943;width:74;height:178" coordorigin="9551,3943" coordsize="74,178" path="m9551,4121l9625,4121,9625,3943,9551,3943,9551,4121xe" filled="t" fillcolor="#000000" stroked="f">
                <v:path arrowok="t"/>
                <v:fill/>
              </v:shape>
            </v:group>
            <v:group style="position:absolute;left:9551;top:3661;width:133;height:252" coordorigin="9551,3661" coordsize="133,252">
              <v:shape style="position:absolute;left:9551;top:3661;width:133;height:252" coordorigin="9551,3661" coordsize="133,252" path="m9625,3661l9551,3796,9625,3913,9684,3796,9625,3661e" filled="t" fillcolor="#FFFFFF" stroked="f">
                <v:path arrowok="t"/>
                <v:fill/>
              </v:shape>
            </v:group>
            <v:group style="position:absolute;left:9551;top:3661;width:133;height:252" coordorigin="9551,3661" coordsize="133,252">
              <v:shape style="position:absolute;left:9551;top:3661;width:133;height:252" coordorigin="9551,3661" coordsize="133,252" path="m9625,3661l9684,3796,9625,3913,9551,3796,9625,3661xe" filled="f" stroked="t" strokeweight=".06pt" strokecolor="#000000">
                <v:path arrowok="t"/>
              </v:shape>
            </v:group>
            <v:group style="position:absolute;left:7757;top:5159;width:800;height:2" coordorigin="7757,5159" coordsize="800,2">
              <v:shape style="position:absolute;left:7757;top:5159;width:800;height:2" coordorigin="7757,5159" coordsize="800,0" path="m7757,5159l8557,5159e" filled="f" stroked="t" strokeweight=".06pt" strokecolor="#000000">
                <v:path arrowok="t"/>
                <v:stroke dashstyle="dash"/>
              </v:shape>
            </v:group>
            <v:group style="position:absolute;left:8380;top:5159;width:178;height:74" coordorigin="8380,5159" coordsize="178,74">
              <v:shape style="position:absolute;left:8380;top:5159;width:178;height:74" coordorigin="8380,5159" coordsize="178,74" path="m8380,5233l8557,5233,8557,5159,8380,5159,8380,5233xe" filled="t" fillcolor="#000000" stroked="f">
                <v:path arrowok="t"/>
                <v:fill/>
              </v:shape>
            </v:group>
            <v:group style="position:absolute;left:8380;top:5086;width:178;height:73" coordorigin="8380,5086" coordsize="178,73">
              <v:shape style="position:absolute;left:8380;top:5086;width:178;height:73" coordorigin="8380,5086" coordsize="178,73" path="m8380,5159l8557,5159,8557,5086,8380,5086,8380,5159xe" filled="t" fillcolor="#000000" stroked="f">
                <v:path arrowok="t"/>
                <v:fill/>
              </v:shape>
            </v:group>
            <v:group style="position:absolute;left:7164;top:3514;width:1274;height:712" coordorigin="7164,3514" coordsize="1274,712">
              <v:shape style="position:absolute;left:7164;top:3514;width:1274;height:712" coordorigin="7164,3514" coordsize="1274,712" path="m7164,4225l8438,3514e" filled="f" stroked="t" strokeweight=".06pt" strokecolor="#000000">
                <v:path arrowok="t"/>
                <v:stroke dashstyle="dash"/>
              </v:shape>
            </v:group>
            <v:group style="position:absolute;left:8320;top:3514;width:119;height:148" coordorigin="8320,3514" coordsize="119,148">
              <v:shape style="position:absolute;left:8320;top:3514;width:119;height:148" coordorigin="8320,3514" coordsize="119,148" path="m8438,3514l8320,3661e" filled="f" stroked="t" strokeweight=".06pt" strokecolor="#000000">
                <v:path arrowok="t"/>
              </v:shape>
            </v:group>
            <v:group style="position:absolute;left:8261;top:3528;width:178;height:2" coordorigin="8261,3528" coordsize="178,2">
              <v:shape style="position:absolute;left:8261;top:3528;width:178;height:2" coordorigin="8261,3528" coordsize="178,0" path="m8261,3528l8438,3528e" filled="f" stroked="t" strokeweight="1.44pt" strokecolor="#000000">
                <v:path arrowok="t"/>
              </v:shape>
            </v:group>
            <v:group style="position:absolute;left:3397;top:8525;width:2164;height:1333" coordorigin="3397,8525" coordsize="2164,1333">
              <v:shape style="position:absolute;left:3397;top:8525;width:2164;height:1333" coordorigin="3397,8525" coordsize="2164,1333" path="m3397,9858l5561,9858,5561,8525,3397,8525,3397,9858xe" filled="f" stroked="t" strokeweight=".06pt" strokecolor="#000000">
                <v:path arrowok="t"/>
              </v:shape>
            </v:group>
            <v:group style="position:absolute;left:3397;top:9045;width:2164;height:814" coordorigin="3397,9045" coordsize="2164,814">
              <v:shape style="position:absolute;left:3397;top:9045;width:2164;height:814" coordorigin="3397,9045" coordsize="2164,814" path="m3397,9858l5561,9858,5561,9045,3397,9045,3397,9858xe" filled="f" stroked="t" strokeweight=".06pt" strokecolor="#000000">
                <v:path arrowok="t"/>
              </v:shape>
            </v:group>
            <v:group style="position:absolute;left:3397;top:9163;width:2164;height:695" coordorigin="3397,9163" coordsize="2164,695">
              <v:shape style="position:absolute;left:3397;top:9163;width:2164;height:695" coordorigin="3397,9163" coordsize="2164,695" path="m3397,9858l5561,9858,5561,9163,3397,9163,3397,9858xe" filled="f" stroked="t" strokeweight=".06pt" strokecolor="#000000">
                <v:path arrowok="t"/>
              </v:shape>
            </v:group>
            <v:group style="position:absolute;left:4657;top:6094;width:623;height:2431" coordorigin="4657,6094" coordsize="623,2431">
              <v:shape style="position:absolute;left:4657;top:6094;width:623;height:2431" coordorigin="4657,6094" coordsize="623,2431" path="m5280,6094l4657,8525e" filled="f" stroked="t" strokeweight=".06pt" strokecolor="#000000">
                <v:path arrowok="t"/>
                <v:stroke dashstyle="dash"/>
              </v:shape>
            </v:group>
            <v:group style="position:absolute;left:4657;top:8377;width:104;height:148" coordorigin="4657,8377" coordsize="104,148">
              <v:shape style="position:absolute;left:4657;top:8377;width:104;height:148" coordorigin="4657,8377" coordsize="104,148" path="m4657,8525l4762,8377e" filled="f" stroked="t" strokeweight=".06pt" strokecolor="#000000">
                <v:path arrowok="t"/>
              </v:shape>
            </v:group>
            <v:group style="position:absolute;left:4643;top:8333;width:2;height:192" coordorigin="4643,8333" coordsize="2,192">
              <v:shape style="position:absolute;left:4643;top:8333;width:2;height:192" coordorigin="4643,8333" coordsize="0,192" path="m4643,8333l4643,8525e" filled="f" stroked="t" strokeweight="1.44pt" strokecolor="#000000">
                <v:path arrowok="t"/>
              </v:shape>
            </v:group>
            <v:group style="position:absolute;left:5963;top:6094;width:266;height:548" coordorigin="5963,6094" coordsize="266,548">
              <v:shape style="position:absolute;left:5963;top:6094;width:266;height:548" coordorigin="5963,6094" coordsize="266,548" path="m6229,6642l5963,6094e" filled="f" stroked="t" strokeweight=".06pt" strokecolor="#000000">
                <v:path arrowok="t"/>
              </v:shape>
            </v:group>
            <v:group style="position:absolute;left:5592;top:7191;width:2371;height:1097" coordorigin="5592,7191" coordsize="2371,1097">
              <v:shape style="position:absolute;left:5592;top:7191;width:2371;height:1097" coordorigin="5592,7191" coordsize="2371,1097" path="m5592,8287l7963,8287,7963,7191,5592,7191,5592,8287xe" filled="f" stroked="t" strokeweight=".06pt" strokecolor="#000000">
                <v:path arrowok="t"/>
              </v:shape>
            </v:group>
            <v:group style="position:absolute;left:5592;top:7710;width:2371;height:577" coordorigin="5592,7710" coordsize="2371,577">
              <v:shape style="position:absolute;left:5592;top:7710;width:2371;height:577" coordorigin="5592,7710" coordsize="2371,577" path="m5592,8287l7963,8287,7963,7710,5592,7710,5592,8287xe" filled="f" stroked="t" strokeweight=".06pt" strokecolor="#000000">
                <v:path arrowok="t"/>
              </v:shape>
            </v:group>
            <v:group style="position:absolute;left:5592;top:7829;width:2371;height:458" coordorigin="5592,7829" coordsize="2371,458">
              <v:shape style="position:absolute;left:5592;top:7829;width:2371;height:458" coordorigin="5592,7829" coordsize="2371,458" path="m5592,8287l7963,8287,7963,7829,5592,7829,5592,8287xe" filled="f" stroked="t" strokeweight=".06pt" strokecolor="#000000">
                <v:path arrowok="t"/>
              </v:shape>
            </v:group>
            <v:group style="position:absolute;left:6229;top:6642;width:282;height:548" coordorigin="6229,6642" coordsize="282,548">
              <v:shape style="position:absolute;left:6229;top:6642;width:282;height:548" coordorigin="6229,6642" coordsize="282,548" path="m6229,6642l6511,7191e" filled="f" stroked="t" strokeweight=".06pt" strokecolor="#000000">
                <v:path arrowok="t"/>
              </v:shape>
            </v:group>
            <v:group style="position:absolute;left:6497;top:6999;width:14;height:192" coordorigin="6497,6999" coordsize="14,192">
              <v:shape style="position:absolute;left:6497;top:6999;width:14;height:192" coordorigin="6497,6999" coordsize="14,192" path="m6511,7191l6497,6999e" filled="f" stroked="t" strokeweight=".06pt" strokecolor="#000000">
                <v:path arrowok="t"/>
              </v:shape>
            </v:group>
            <v:group style="position:absolute;left:6378;top:7072;width:133;height:119" coordorigin="6378,7072" coordsize="133,119">
              <v:shape style="position:absolute;left:6378;top:7072;width:133;height:119" coordorigin="6378,7072" coordsize="133,119" path="m6511,7191l6378,7072e" filled="f" stroked="t" strokeweight=".06pt" strokecolor="#000000">
                <v:path arrowok="t"/>
              </v:shape>
            </v:group>
            <v:group style="position:absolute;left:5532;top:8289;width:371;height:236" coordorigin="5532,8289" coordsize="371,236">
              <v:shape style="position:absolute;left:5532;top:8289;width:371;height:236" coordorigin="5532,8289" coordsize="371,236" path="m5903,8289l5532,8525e" filled="f" stroked="t" strokeweight=".06pt" strokecolor="#000000">
                <v:path arrowok="t"/>
                <v:stroke dashstyle="dash"/>
              </v:shape>
            </v:group>
            <v:group style="position:absolute;left:5532;top:8511;width:193;height:2" coordorigin="5532,8511" coordsize="193,2">
              <v:shape style="position:absolute;left:5532;top:8511;width:193;height:2" coordorigin="5532,8511" coordsize="193,0" path="m5532,8511l5725,8511e" filled="f" stroked="t" strokeweight="1.44pt" strokecolor="#000000">
                <v:path arrowok="t"/>
              </v:shape>
            </v:group>
            <v:group style="position:absolute;left:5532;top:8362;width:119;height:163" coordorigin="5532,8362" coordsize="119,163">
              <v:shape style="position:absolute;left:5532;top:8362;width:119;height:163" coordorigin="5532,8362" coordsize="119,163" path="m5532,8525l5651,8362e" filled="f" stroked="t" strokeweight=".06pt" strokecolor="#000000">
                <v:path arrowok="t"/>
              </v:shape>
            </v:group>
            <v:group style="position:absolute;left:1573;top:9355;width:1378;height:1097" coordorigin="1573,9355" coordsize="1378,1097">
              <v:shape style="position:absolute;left:1573;top:9355;width:1378;height:1097" coordorigin="1573,9355" coordsize="1378,1097" path="m1573,10452l2951,10452,2951,9355,1573,9355,1573,10452xe" filled="f" stroked="t" strokeweight=".06pt" strokecolor="#000000">
                <v:path arrowok="t"/>
              </v:shape>
            </v:group>
            <v:group style="position:absolute;left:1573;top:9875;width:1378;height:577" coordorigin="1573,9875" coordsize="1378,577">
              <v:shape style="position:absolute;left:1573;top:9875;width:1378;height:577" coordorigin="1573,9875" coordsize="1378,577" path="m1573,10452l2951,10452,2951,9875,1573,9875,1573,10452xe" filled="f" stroked="t" strokeweight=".06pt" strokecolor="#000000">
                <v:path arrowok="t"/>
              </v:shape>
            </v:group>
            <v:group style="position:absolute;left:1573;top:9994;width:1378;height:458" coordorigin="1573,9994" coordsize="1378,458">
              <v:shape style="position:absolute;left:1573;top:9994;width:1378;height:458" coordorigin="1573,9994" coordsize="1378,458" path="m1573,10452l2951,10452,2951,9994,1573,9994,1573,10452xe" filled="f" stroked="t" strokeweight=".06pt" strokecolor="#000000">
                <v:path arrowok="t"/>
              </v:shape>
            </v:group>
            <v:group style="position:absolute;left:2952;top:9608;width:445;height:2" coordorigin="2952,9608" coordsize="445,2">
              <v:shape style="position:absolute;left:2952;top:9608;width:445;height:2" coordorigin="2952,9608" coordsize="445,0" path="m2952,9608l3397,9608e" filled="f" stroked="t" strokeweight="7.38pt" strokecolor="#000000">
                <v:path arrowok="t"/>
                <v:stroke dashstyle="dash"/>
              </v:shape>
            </v:group>
            <v:group style="position:absolute;left:2952;top:9682;width:193;height:14" coordorigin="2952,9682" coordsize="193,14">
              <v:shape style="position:absolute;left:2952;top:9682;width:193;height:14" coordorigin="2952,9682" coordsize="193,14" path="m2952,9682l3145,9696e" filled="f" stroked="t" strokeweight=".06pt" strokecolor="#000000">
                <v:path arrowok="t"/>
              </v:shape>
            </v:group>
            <v:group style="position:absolute;left:2952;top:9563;width:149;height:119" coordorigin="2952,9563" coordsize="149,119">
              <v:shape style="position:absolute;left:2952;top:9563;width:149;height:119" coordorigin="2952,9563" coordsize="149,119" path="m2952,9682l3101,9563e" filled="f" stroked="t" strokeweight=".06pt" strokecolor="#000000">
                <v:path arrowok="t"/>
              </v:shape>
            </v:group>
            <v:group style="position:absolute;left:2641;top:6094;width:2224;height:3262" coordorigin="2641,6094" coordsize="2224,3262">
              <v:shape style="position:absolute;left:2641;top:6094;width:2224;height:3262" coordorigin="2641,6094" coordsize="2224,3262" path="m4865,6094l2641,9355e" filled="f" stroked="t" strokeweight=".06pt" strokecolor="#000000">
                <v:path arrowok="t"/>
                <v:stroke dashstyle="dash"/>
              </v:shape>
            </v:group>
            <v:group style="position:absolute;left:2641;top:9252;width:148;height:103" coordorigin="2641,9252" coordsize="148,103">
              <v:shape style="position:absolute;left:2641;top:9252;width:148;height:103" coordorigin="2641,9252" coordsize="148,103" path="m2641,9355l2789,9252e" filled="f" stroked="t" strokeweight=".06pt" strokecolor="#000000">
                <v:path arrowok="t"/>
              </v:shape>
            </v:group>
            <v:group style="position:absolute;left:2656;top:9163;width:2;height:192" coordorigin="2656,9163" coordsize="2,192">
              <v:shape style="position:absolute;left:2656;top:9163;width:2;height:192" coordorigin="2656,9163" coordsize="0,192" path="m2656,9163l2656,9355e" filled="f" stroked="t" strokeweight="1.5pt" strokecolor="#000000">
                <v:path arrowok="t"/>
              </v:shape>
            </v:group>
            <v:group style="position:absolute;left:8246;top:6642;width:2222;height:1096" coordorigin="8246,6642" coordsize="2222,1096">
              <v:shape style="position:absolute;left:8246;top:6642;width:2222;height:1096" coordorigin="8246,6642" coordsize="2222,1096" path="m8246,7738l10469,7738,10469,6642,8246,6642,8246,7738xe" filled="f" stroked="t" strokeweight=".06pt" strokecolor="#000000">
                <v:path arrowok="t"/>
              </v:shape>
            </v:group>
            <v:group style="position:absolute;left:8246;top:7161;width:2222;height:577" coordorigin="8246,7161" coordsize="2222,577">
              <v:shape style="position:absolute;left:8246;top:7161;width:2222;height:577" coordorigin="8246,7161" coordsize="2222,577" path="m8246,7738l10469,7738,10469,7161,8246,7161,8246,7738xe" filled="f" stroked="t" strokeweight=".06pt" strokecolor="#000000">
                <v:path arrowok="t"/>
              </v:shape>
            </v:group>
            <v:group style="position:absolute;left:8246;top:7279;width:2222;height:458" coordorigin="8246,7279" coordsize="2222,458">
              <v:shape style="position:absolute;left:8246;top:7279;width:2222;height:458" coordorigin="8246,7279" coordsize="2222,458" path="m8246,7738l10469,7738,10469,7279,8246,7279,8246,7738xe" filled="f" stroked="t" strokeweight=".06pt" strokecolor="#000000">
                <v:path arrowok="t"/>
              </v:shape>
            </v:group>
            <v:group style="position:absolute;left:7283;top:6094;width:1052;height:548" coordorigin="7283,6094" coordsize="1052,548">
              <v:shape style="position:absolute;left:7283;top:6094;width:1052;height:548" coordorigin="7283,6094" coordsize="1052,548" path="m7283,6094l8335,6642e" filled="f" stroked="t" strokeweight=".06pt" strokecolor="#000000">
                <v:path arrowok="t"/>
                <v:stroke dashstyle="dash"/>
              </v:shape>
            </v:group>
            <v:group style="position:absolute;left:8216;top:6493;width:119;height:149" coordorigin="8216,6493" coordsize="119,149">
              <v:shape style="position:absolute;left:8216;top:6493;width:119;height:149" coordorigin="8216,6493" coordsize="119,149" path="m8335,6642l8216,6493e" filled="f" stroked="t" strokeweight=".06pt" strokecolor="#000000">
                <v:path arrowok="t"/>
              </v:shape>
            </v:group>
            <v:group style="position:absolute;left:8142;top:6627;width:193;height:2" coordorigin="8142,6627" coordsize="193,2">
              <v:shape style="position:absolute;left:8142;top:6627;width:193;height:2" coordorigin="8142,6627" coordsize="193,0" path="m8142,6627l8335,6627e" filled="f" stroked="t" strokeweight="1.5pt" strokecolor="#000000">
                <v:path arrowok="t"/>
              </v:shape>
            </v:group>
            <v:group style="position:absolute;left:7979;top:7458;width:268;height:2" coordorigin="7979,7458" coordsize="268,2">
              <v:shape style="position:absolute;left:7979;top:7458;width:268;height:2" coordorigin="7979,7458" coordsize="268,0" path="m7979,7458l8246,7458e" filled="f" stroked="t" strokeweight="2.94pt" strokecolor="#000000">
                <v:path arrowok="t"/>
                <v:stroke dashstyle="dash"/>
              </v:shape>
            </v:group>
            <v:group style="position:absolute;left:7979;top:7502;width:179;height:2" coordorigin="7979,7502" coordsize="179,2">
              <v:shape style="position:absolute;left:7979;top:7502;width:179;height:2" coordorigin="7979,7502" coordsize="179,0" path="m7979,7502l8158,7502e" filled="f" stroked="t" strokeweight="1.5pt" strokecolor="#000000">
                <v:path arrowok="t"/>
              </v:shape>
            </v:group>
            <v:group style="position:absolute;left:7979;top:7384;width:149;height:103" coordorigin="7979,7384" coordsize="149,103">
              <v:shape style="position:absolute;left:7979;top:7384;width:149;height:103" coordorigin="7979,7384" coordsize="149,103" path="m7979,7487l8128,7384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J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J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22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B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2"/>
          <w:w w:val="100"/>
        </w:rPr>
        <w:t>Q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B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x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3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Q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q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j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20" w:right="1380"/>
          <w:pgSz w:w="12240" w:h="15840"/>
        </w:sectPr>
      </w:pPr>
      <w:rPr/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1" w:lineRule="auto"/>
        <w:ind w:left="1646" w:right="330" w:firstLine="-8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6"/>
          <w:w w:val="101"/>
        </w:rPr>
        <w:t>&lt;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&lt;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&gt;&gt;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y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li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7" w:after="0" w:line="240" w:lineRule="auto"/>
        <w:ind w:left="1276" w:right="-51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a</w:t>
      </w:r>
      <w:r>
        <w:rPr>
          <w:rFonts w:ascii="Arial" w:hAnsi="Arial" w:cs="Arial" w:eastAsia="Arial"/>
          <w:sz w:val="15"/>
          <w:szCs w:val="15"/>
          <w:spacing w:val="10"/>
          <w:w w:val="98"/>
        </w:rPr>
        <w:t>m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P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98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cy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9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9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1" w:lineRule="auto"/>
        <w:ind w:left="14" w:right="-53" w:firstLine="-1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6"/>
          <w:w w:val="101"/>
        </w:rPr>
        <w:t>&lt;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&lt;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&gt;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&gt;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B</w:t>
      </w:r>
      <w:r>
        <w:rPr>
          <w:rFonts w:ascii="Arial" w:hAnsi="Arial" w:cs="Arial" w:eastAsia="Arial"/>
          <w:sz w:val="19"/>
          <w:szCs w:val="19"/>
          <w:spacing w:val="-22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8" w:after="0" w:line="261" w:lineRule="auto"/>
        <w:ind w:left="281" w:right="375" w:firstLine="-1"/>
        <w:jc w:val="center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&lt;&lt;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&gt;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&gt;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2" w:after="0" w:line="240" w:lineRule="auto"/>
        <w:ind w:left="103" w:right="171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a</w:t>
      </w:r>
      <w:r>
        <w:rPr>
          <w:rFonts w:ascii="Arial" w:hAnsi="Arial" w:cs="Arial" w:eastAsia="Arial"/>
          <w:sz w:val="15"/>
          <w:szCs w:val="15"/>
          <w:spacing w:val="10"/>
          <w:w w:val="98"/>
        </w:rPr>
        <w:t>m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P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98"/>
        </w:rPr>
        <w:t>r</w:t>
      </w:r>
      <w:r>
        <w:rPr>
          <w:rFonts w:ascii="Arial" w:hAnsi="Arial" w:cs="Arial" w:eastAsia="Arial"/>
          <w:sz w:val="15"/>
          <w:szCs w:val="15"/>
          <w:spacing w:val="-14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3"/>
          <w:w w:val="98"/>
        </w:rPr>
        <w:t>t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98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9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a</w:t>
      </w:r>
      <w:r>
        <w:rPr>
          <w:rFonts w:ascii="Arial" w:hAnsi="Arial" w:cs="Arial" w:eastAsia="Arial"/>
          <w:sz w:val="15"/>
          <w:szCs w:val="15"/>
          <w:spacing w:val="-14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w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-34" w:right="64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: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12" w:right="1370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1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" w:after="0" w:line="240" w:lineRule="auto"/>
        <w:ind w:left="707" w:right="1283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1"/>
        </w:rPr>
        <w:t>0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.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*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93" w:after="0" w:line="261" w:lineRule="auto"/>
        <w:ind w:left="443" w:right="524" w:firstLine="-14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6"/>
          <w:w w:val="100"/>
        </w:rPr>
        <w:t>&lt;&lt;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&gt;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&gt;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er</w:t>
      </w:r>
      <w:r>
        <w:rPr>
          <w:rFonts w:ascii="Arial" w:hAnsi="Arial" w:cs="Arial" w:eastAsia="Arial"/>
          <w:sz w:val="19"/>
          <w:szCs w:val="19"/>
          <w:spacing w:val="-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9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10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2" w:after="0" w:line="169" w:lineRule="exact"/>
        <w:ind w:left="103" w:right="171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  <w:position w:val="-1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10"/>
          <w:w w:val="98"/>
          <w:position w:val="-1"/>
        </w:rPr>
        <w:t>m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P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98"/>
          <w:position w:val="-1"/>
        </w:rPr>
        <w:t>r</w:t>
      </w:r>
      <w:r>
        <w:rPr>
          <w:rFonts w:ascii="Arial" w:hAnsi="Arial" w:cs="Arial" w:eastAsia="Arial"/>
          <w:sz w:val="15"/>
          <w:szCs w:val="15"/>
          <w:spacing w:val="-14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3"/>
          <w:w w:val="98"/>
          <w:position w:val="-1"/>
        </w:rPr>
        <w:t>t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98"/>
          <w:position w:val="-1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98"/>
          <w:position w:val="-1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-14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380"/>
          <w:cols w:num="3" w:equalWidth="0">
            <w:col w:w="3536" w:space="277"/>
            <w:col w:w="780" w:space="2570"/>
            <w:col w:w="2377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</w:sectPr>
      </w:pPr>
      <w:rPr/>
    </w:p>
    <w:p>
      <w:pPr>
        <w:spacing w:before="38" w:after="0" w:line="240" w:lineRule="auto"/>
        <w:ind w:left="2018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: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left="2018"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: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: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40" w:lineRule="auto"/>
        <w:ind w:left="2018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: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195" w:lineRule="exact"/>
        <w:ind w:left="2018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  <w:position w:val="-2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  <w:position w:val="-2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-2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2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  <w:position w:val="-2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-2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  <w:position w:val="-2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-2"/>
        </w:rPr>
        <w:t>e(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2"/>
        </w:rPr>
        <w:t>c</w:t>
      </w:r>
      <w:r>
        <w:rPr>
          <w:rFonts w:ascii="Arial" w:hAnsi="Arial" w:cs="Arial" w:eastAsia="Arial"/>
          <w:sz w:val="19"/>
          <w:szCs w:val="19"/>
          <w:spacing w:val="21"/>
          <w:w w:val="100"/>
          <w:position w:val="-2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2"/>
        </w:rPr>
        <w:t>:</w:t>
      </w:r>
      <w:r>
        <w:rPr>
          <w:rFonts w:ascii="Arial" w:hAnsi="Arial" w:cs="Arial" w:eastAsia="Arial"/>
          <w:sz w:val="19"/>
          <w:szCs w:val="19"/>
          <w:spacing w:val="13"/>
          <w:w w:val="100"/>
          <w:position w:val="-2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  <w:position w:val="-2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2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1"/>
          <w:position w:val="-2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1"/>
          <w:position w:val="-2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1"/>
          <w:position w:val="-2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1"/>
          <w:position w:val="-2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  <w:position w:val="-2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2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1"/>
          <w:position w:val="-2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  <w:position w:val="-2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1"/>
          <w:position w:val="-2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2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1"/>
          <w:position w:val="-2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1"/>
          <w:position w:val="-2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  <w:position w:val="-2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0" w:after="0" w:line="169" w:lineRule="exact"/>
        <w:ind w:right="1393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1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1"/>
        </w:rPr>
        <w:t>m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w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  <w:cols w:num="2" w:equalWidth="0">
            <w:col w:w="6372" w:space="910"/>
            <w:col w:w="2258"/>
          </w:cols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</w:sectPr>
      </w:pPr>
      <w:rPr/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499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1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5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6" w:after="0" w:line="169" w:lineRule="exact"/>
        <w:ind w:right="-20"/>
        <w:jc w:val="righ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  <w:position w:val="-1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j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v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3"/>
          <w:w w:val="98"/>
          <w:position w:val="-1"/>
        </w:rPr>
        <w:t>.</w:t>
      </w:r>
      <w:r>
        <w:rPr>
          <w:rFonts w:ascii="Arial" w:hAnsi="Arial" w:cs="Arial" w:eastAsia="Arial"/>
          <w:sz w:val="15"/>
          <w:szCs w:val="15"/>
          <w:spacing w:val="-15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q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38" w:after="0" w:line="240" w:lineRule="auto"/>
        <w:ind w:left="425" w:right="820"/>
        <w:jc w:val="center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-22"/>
          <w:w w:val="101"/>
        </w:rPr>
        <w:t>v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er</w:t>
      </w:r>
      <w:r>
        <w:rPr>
          <w:rFonts w:ascii="Arial" w:hAnsi="Arial" w:cs="Arial" w:eastAsia="Arial"/>
          <w:sz w:val="19"/>
          <w:szCs w:val="19"/>
          <w:spacing w:val="1"/>
          <w:w w:val="101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2" w:after="0" w:line="240" w:lineRule="auto"/>
        <w:ind w:left="547" w:right="942"/>
        <w:jc w:val="center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j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v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a</w:t>
      </w:r>
      <w:r>
        <w:rPr>
          <w:rFonts w:ascii="Arial" w:hAnsi="Arial" w:cs="Arial" w:eastAsia="Arial"/>
          <w:sz w:val="15"/>
          <w:szCs w:val="15"/>
          <w:spacing w:val="3"/>
          <w:w w:val="98"/>
        </w:rPr>
        <w:t>.</w:t>
      </w:r>
      <w:r>
        <w:rPr>
          <w:rFonts w:ascii="Arial" w:hAnsi="Arial" w:cs="Arial" w:eastAsia="Arial"/>
          <w:sz w:val="15"/>
          <w:szCs w:val="15"/>
          <w:spacing w:val="-15"/>
          <w:w w:val="98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</w:rPr>
        <w:t>q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  <w:cols w:num="2" w:equalWidth="0">
            <w:col w:w="5967" w:space="1018"/>
            <w:col w:w="2555"/>
          </w:cols>
        </w:sectPr>
      </w:pPr>
      <w:rPr/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15" w:lineRule="exact"/>
        <w:ind w:left="4296" w:right="3444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9"/>
          <w:szCs w:val="19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8"/>
          <w:w w:val="101"/>
          <w:position w:val="-1"/>
        </w:rPr>
        <w:t>c</w:t>
      </w:r>
      <w:r>
        <w:rPr>
          <w:rFonts w:ascii="Arial" w:hAnsi="Arial" w:cs="Arial" w:eastAsia="Arial"/>
          <w:sz w:val="19"/>
          <w:szCs w:val="19"/>
          <w:spacing w:val="9"/>
          <w:w w:val="101"/>
          <w:position w:val="-1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1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1"/>
        </w:rPr>
        <w:t>a</w:t>
      </w:r>
      <w:r>
        <w:rPr>
          <w:rFonts w:ascii="Arial" w:hAnsi="Arial" w:cs="Arial" w:eastAsia="Arial"/>
          <w:sz w:val="19"/>
          <w:szCs w:val="19"/>
          <w:spacing w:val="-8"/>
          <w:w w:val="101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1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1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1"/>
          <w:position w:val="-1"/>
        </w:rPr>
        <w:t>a</w:t>
      </w:r>
      <w:r>
        <w:rPr>
          <w:rFonts w:ascii="Arial" w:hAnsi="Arial" w:cs="Arial" w:eastAsia="Arial"/>
          <w:sz w:val="19"/>
          <w:szCs w:val="19"/>
          <w:spacing w:val="-9"/>
          <w:w w:val="101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10"/>
          <w:w w:val="101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-12"/>
          <w:w w:val="101"/>
          <w:position w:val="-1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1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1"/>
          <w:position w:val="-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1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20"/>
          <w:w w:val="101"/>
          <w:position w:val="-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2730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5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3"/>
          <w:w w:val="101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1" w:after="0" w:line="169" w:lineRule="exact"/>
        <w:ind w:left="2686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  <w:position w:val="-1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j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-1"/>
          <w:w w:val="98"/>
          <w:position w:val="-1"/>
        </w:rPr>
        <w:t>v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4"/>
          <w:w w:val="98"/>
          <w:position w:val="-1"/>
        </w:rPr>
        <w:t>.</w:t>
      </w:r>
      <w:r>
        <w:rPr>
          <w:rFonts w:ascii="Arial" w:hAnsi="Arial" w:cs="Arial" w:eastAsia="Arial"/>
          <w:sz w:val="15"/>
          <w:szCs w:val="15"/>
          <w:spacing w:val="-15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q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535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20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12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u</w:t>
      </w:r>
      <w:r>
        <w:rPr>
          <w:rFonts w:ascii="Arial" w:hAnsi="Arial" w:cs="Arial" w:eastAsia="Arial"/>
          <w:sz w:val="19"/>
          <w:szCs w:val="19"/>
          <w:spacing w:val="-14"/>
          <w:w w:val="101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31" w:after="0" w:line="169" w:lineRule="exact"/>
        <w:ind w:left="461" w:right="-6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(</w:t>
      </w:r>
      <w:r>
        <w:rPr>
          <w:rFonts w:ascii="Arial" w:hAnsi="Arial" w:cs="Arial" w:eastAsia="Arial"/>
          <w:sz w:val="15"/>
          <w:szCs w:val="15"/>
          <w:spacing w:val="3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15"/>
          <w:szCs w:val="15"/>
          <w:spacing w:val="8"/>
          <w:w w:val="100"/>
          <w:position w:val="-1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spacing w:val="5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j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v</w:t>
      </w:r>
      <w:r>
        <w:rPr>
          <w:rFonts w:ascii="Arial" w:hAnsi="Arial" w:cs="Arial" w:eastAsia="Arial"/>
          <w:sz w:val="15"/>
          <w:szCs w:val="15"/>
          <w:spacing w:val="6"/>
          <w:w w:val="98"/>
          <w:position w:val="-1"/>
        </w:rPr>
        <w:t>a</w:t>
      </w:r>
      <w:r>
        <w:rPr>
          <w:rFonts w:ascii="Arial" w:hAnsi="Arial" w:cs="Arial" w:eastAsia="Arial"/>
          <w:sz w:val="15"/>
          <w:szCs w:val="15"/>
          <w:spacing w:val="3"/>
          <w:w w:val="98"/>
          <w:position w:val="-1"/>
        </w:rPr>
        <w:t>.</w:t>
      </w:r>
      <w:r>
        <w:rPr>
          <w:rFonts w:ascii="Arial" w:hAnsi="Arial" w:cs="Arial" w:eastAsia="Arial"/>
          <w:sz w:val="15"/>
          <w:szCs w:val="15"/>
          <w:spacing w:val="-15"/>
          <w:w w:val="98"/>
          <w:position w:val="-1"/>
        </w:rPr>
        <w:t>s</w:t>
      </w:r>
      <w:r>
        <w:rPr>
          <w:rFonts w:ascii="Arial" w:hAnsi="Arial" w:cs="Arial" w:eastAsia="Arial"/>
          <w:sz w:val="15"/>
          <w:szCs w:val="15"/>
          <w:spacing w:val="8"/>
          <w:w w:val="98"/>
          <w:position w:val="-1"/>
        </w:rPr>
        <w:t>q</w:t>
      </w:r>
      <w:r>
        <w:rPr>
          <w:rFonts w:ascii="Arial" w:hAnsi="Arial" w:cs="Arial" w:eastAsia="Arial"/>
          <w:sz w:val="15"/>
          <w:szCs w:val="15"/>
          <w:spacing w:val="0"/>
          <w:w w:val="98"/>
          <w:position w:val="-1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spacing w:before="38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x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1"/>
          <w:w w:val="101"/>
        </w:rPr>
        <w:t>Q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y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9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x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1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1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  <w:cols w:num="2" w:equalWidth="0">
            <w:col w:w="1445" w:space="692"/>
            <w:col w:w="7403"/>
          </w:cols>
        </w:sectPr>
      </w:pPr>
      <w:rPr/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40" w:lineRule="auto"/>
        <w:ind w:left="298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0"/>
          <w:w w:val="100"/>
        </w:rPr>
        <w:t>+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8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-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1"/>
        </w:rPr>
        <w:t>S</w:t>
      </w:r>
      <w:r>
        <w:rPr>
          <w:rFonts w:ascii="Arial" w:hAnsi="Arial" w:cs="Arial" w:eastAsia="Arial"/>
          <w:sz w:val="19"/>
          <w:szCs w:val="19"/>
          <w:spacing w:val="-9"/>
          <w:w w:val="101"/>
        </w:rPr>
        <w:t>t</w:t>
      </w:r>
      <w:r>
        <w:rPr>
          <w:rFonts w:ascii="Arial" w:hAnsi="Arial" w:cs="Arial" w:eastAsia="Arial"/>
          <w:sz w:val="19"/>
          <w:szCs w:val="19"/>
          <w:spacing w:val="9"/>
          <w:w w:val="101"/>
        </w:rPr>
        <w:t>r</w:t>
      </w:r>
      <w:r>
        <w:rPr>
          <w:rFonts w:ascii="Arial" w:hAnsi="Arial" w:cs="Arial" w:eastAsia="Arial"/>
          <w:sz w:val="19"/>
          <w:szCs w:val="19"/>
          <w:spacing w:val="-13"/>
          <w:w w:val="101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1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1"/>
        </w:rPr>
        <w:t>g</w:t>
      </w:r>
      <w:r>
        <w:rPr>
          <w:rFonts w:ascii="Arial" w:hAnsi="Arial" w:cs="Arial" w:eastAsia="Arial"/>
          <w:sz w:val="19"/>
          <w:szCs w:val="19"/>
          <w:spacing w:val="10"/>
          <w:w w:val="101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1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3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0" w:after="0" w:line="500" w:lineRule="auto"/>
        <w:ind w:left="820" w:right="34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Persisten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yCl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client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PersistentC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PersistentC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sList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</w:p>
    <w:p>
      <w:pPr>
        <w:spacing w:before="9" w:after="0" w:line="250" w:lineRule="auto"/>
        <w:ind w:left="820" w:right="18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Statem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uting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static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rameters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normally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DBCl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aking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sistent.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50" w:lineRule="auto"/>
        <w:ind w:left="820" w:right="4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that's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ersiste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rrespo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DBS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jects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recre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ciation/a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n)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ctures.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DBClass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RDBMS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RDBMS.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ed,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ssed,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deleted.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flattens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writes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RDBMS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reads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RDBMS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builds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nnection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(session)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context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nnection,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SQL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returned.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50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Resul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ResultSet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ltSet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executing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8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8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nager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service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Dynam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RDBMS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Read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89" w:lineRule="exact"/>
        <w:ind w:left="2793" w:right="-20"/>
        <w:jc w:val="left"/>
        <w:rPr>
          <w:rFonts w:ascii="Arial" w:hAnsi="Arial" w:cs="Arial" w:eastAsia="Arial"/>
          <w:sz w:val="51"/>
          <w:szCs w:val="51"/>
        </w:rPr>
      </w:pPr>
      <w:rPr/>
      <w:r>
        <w:rPr/>
        <w:pict>
          <v:group style="position:absolute;margin-left:83.519997pt;margin-top:19.703007pt;width:29.52pt;height:.1pt;mso-position-horizontal-relative:page;mso-position-vertical-relative:paragraph;z-index:-4769" coordorigin="1670,394" coordsize="590,2">
            <v:shape style="position:absolute;left:1670;top:394;width:590;height:2" coordorigin="1670,394" coordsize="590,0" path="m1670,394l2261,394e" filled="f" stroked="t" strokeweight="5.4pt" strokecolor="#000000">
              <v:path arrowok="t"/>
            </v:shape>
          </v:group>
          <w10:wrap type="none"/>
        </w:pict>
      </w:r>
      <w:r>
        <w:rPr/>
        <w:pict>
          <v:group style="position:absolute;margin-left:401.040009pt;margin-top:19.703007pt;width:118.44pt;height:.1pt;mso-position-horizontal-relative:page;mso-position-vertical-relative:paragraph;z-index:-4768" coordorigin="8021,394" coordsize="2369,2">
            <v:shape style="position:absolute;left:8021;top:394;width:2369;height:2" coordorigin="8021,394" coordsize="2369,0" path="m8021,394l10390,394e" filled="f" stroked="t" strokeweight="5.4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38"/>
          <w:szCs w:val="38"/>
          <w:spacing w:val="-3"/>
          <w:w w:val="56"/>
          <w:position w:val="-4"/>
        </w:rPr>
        <w:t>I</w:t>
      </w:r>
      <w:r>
        <w:rPr>
          <w:rFonts w:ascii="Arial" w:hAnsi="Arial" w:cs="Arial" w:eastAsia="Arial"/>
          <w:sz w:val="51"/>
          <w:szCs w:val="51"/>
          <w:spacing w:val="-3"/>
          <w:w w:val="56"/>
          <w:position w:val="-6"/>
        </w:rPr>
      </w:r>
      <w:r>
        <w:rPr>
          <w:rFonts w:ascii="Arial" w:hAnsi="Arial" w:cs="Arial" w:eastAsia="Arial"/>
          <w:sz w:val="51"/>
          <w:szCs w:val="51"/>
          <w:spacing w:val="62"/>
          <w:w w:val="56"/>
          <w:u w:val="thick" w:color="000000"/>
          <w:position w:val="-6"/>
        </w:rPr>
        <w:t> </w:t>
      </w:r>
      <w:r>
        <w:rPr>
          <w:rFonts w:ascii="Arial" w:hAnsi="Arial" w:cs="Arial" w:eastAsia="Arial"/>
          <w:sz w:val="51"/>
          <w:szCs w:val="51"/>
          <w:spacing w:val="62"/>
          <w:w w:val="56"/>
          <w:position w:val="-6"/>
        </w:rPr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37"/>
          <w:position w:val="16"/>
        </w:rPr>
        <w:t>..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37"/>
          <w:position w:val="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2"/>
          <w:w w:val="37"/>
          <w:position w:val="1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85"/>
          <w:position w:val="16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6"/>
          <w:w w:val="86"/>
          <w:position w:val="16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64"/>
          <w:position w:val="16"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-37"/>
          <w:w w:val="64"/>
          <w:position w:val="1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  <w:position w:val="16"/>
        </w:rPr>
        <w:t>mec</w:t>
      </w:r>
      <w:r>
        <w:rPr>
          <w:rFonts w:ascii="Times New Roman" w:hAnsi="Times New Roman" w:cs="Times New Roman" w:eastAsia="Times New Roman"/>
          <w:sz w:val="16"/>
          <w:szCs w:val="16"/>
          <w:spacing w:val="-25"/>
          <w:w w:val="100"/>
          <w:position w:val="1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6"/>
        </w:rPr>
        <w:t>tion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  <w:position w:val="16"/>
        </w:rPr>
        <w:t> </w:t>
      </w:r>
      <w:r>
        <w:rPr>
          <w:rFonts w:ascii="Arial" w:hAnsi="Arial" w:cs="Arial" w:eastAsia="Arial"/>
          <w:sz w:val="14"/>
          <w:szCs w:val="14"/>
          <w:spacing w:val="26"/>
          <w:w w:val="100"/>
          <w:i/>
          <w:position w:val="16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58"/>
          <w:position w:val="16"/>
        </w:rPr>
        <w:t>I</w:t>
      </w:r>
      <w:r>
        <w:rPr>
          <w:rFonts w:ascii="Arial" w:hAnsi="Arial" w:cs="Arial" w:eastAsia="Arial"/>
          <w:sz w:val="51"/>
          <w:szCs w:val="51"/>
          <w:spacing w:val="-88"/>
          <w:w w:val="100"/>
          <w:position w:val="16"/>
        </w:rPr>
        <w:t> </w:t>
      </w:r>
      <w:r>
        <w:rPr>
          <w:rFonts w:ascii="Arial" w:hAnsi="Arial" w:cs="Arial" w:eastAsia="Arial"/>
          <w:sz w:val="51"/>
          <w:szCs w:val="51"/>
          <w:spacing w:val="-88"/>
          <w:w w:val="44"/>
          <w:position w:val="-6"/>
        </w:rPr>
      </w:r>
      <w:r>
        <w:rPr>
          <w:rFonts w:ascii="Arial" w:hAnsi="Arial" w:cs="Arial" w:eastAsia="Arial"/>
          <w:sz w:val="51"/>
          <w:szCs w:val="51"/>
          <w:spacing w:val="0"/>
          <w:w w:val="44"/>
          <w:u w:val="thick" w:color="000000"/>
          <w:position w:val="-6"/>
        </w:rPr>
        <w:t>I</w:t>
      </w:r>
      <w:r>
        <w:rPr>
          <w:rFonts w:ascii="Arial" w:hAnsi="Arial" w:cs="Arial" w:eastAsia="Arial"/>
          <w:sz w:val="51"/>
          <w:szCs w:val="51"/>
          <w:spacing w:val="0"/>
          <w:w w:val="44"/>
          <w:u w:val="thick" w:color="000000"/>
          <w:position w:val="-6"/>
        </w:rPr>
        <w:t> </w:t>
      </w:r>
      <w:r>
        <w:rPr>
          <w:rFonts w:ascii="Arial" w:hAnsi="Arial" w:cs="Arial" w:eastAsia="Arial"/>
          <w:sz w:val="51"/>
          <w:szCs w:val="51"/>
          <w:spacing w:val="16"/>
          <w:w w:val="44"/>
          <w:u w:val="thick" w:color="000000"/>
          <w:position w:val="-6"/>
        </w:rPr>
        <w:t> </w:t>
      </w:r>
      <w:r>
        <w:rPr>
          <w:rFonts w:ascii="Arial" w:hAnsi="Arial" w:cs="Arial" w:eastAsia="Arial"/>
          <w:sz w:val="51"/>
          <w:szCs w:val="51"/>
          <w:spacing w:val="16"/>
          <w:w w:val="44"/>
          <w:position w:val="-6"/>
        </w:rPr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18"/>
        </w:rPr>
        <w:t>:</w:t>
      </w:r>
      <w:r>
        <w:rPr>
          <w:rFonts w:ascii="Arial" w:hAnsi="Arial" w:cs="Arial" w:eastAsia="Arial"/>
          <w:sz w:val="15"/>
          <w:szCs w:val="15"/>
          <w:spacing w:val="3"/>
          <w:w w:val="100"/>
          <w:i/>
          <w:position w:val="1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18"/>
        </w:rPr>
        <w:t>!ilate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18"/>
        </w:rPr>
        <w:t>m</w:t>
      </w:r>
      <w:r>
        <w:rPr>
          <w:rFonts w:ascii="Arial" w:hAnsi="Arial" w:cs="Arial" w:eastAsia="Arial"/>
          <w:sz w:val="15"/>
          <w:szCs w:val="15"/>
          <w:spacing w:val="-7"/>
          <w:w w:val="100"/>
          <w:i/>
          <w:position w:val="1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18"/>
        </w:rPr>
        <w:t>ent</w:t>
      </w:r>
      <w:r>
        <w:rPr>
          <w:rFonts w:ascii="Arial" w:hAnsi="Arial" w:cs="Arial" w:eastAsia="Arial"/>
          <w:sz w:val="15"/>
          <w:szCs w:val="15"/>
          <w:spacing w:val="0"/>
          <w:w w:val="100"/>
          <w:i/>
          <w:position w:val="18"/>
        </w:rPr>
        <w:t>  </w:t>
      </w:r>
      <w:r>
        <w:rPr>
          <w:rFonts w:ascii="Arial" w:hAnsi="Arial" w:cs="Arial" w:eastAsia="Arial"/>
          <w:sz w:val="15"/>
          <w:szCs w:val="15"/>
          <w:spacing w:val="22"/>
          <w:w w:val="100"/>
          <w:i/>
          <w:position w:val="18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79"/>
          <w:position w:val="-6"/>
        </w:rPr>
        <w:t>I</w:t>
      </w:r>
      <w:r>
        <w:rPr>
          <w:rFonts w:ascii="Arial" w:hAnsi="Arial" w:cs="Arial" w:eastAsia="Arial"/>
          <w:sz w:val="51"/>
          <w:szCs w:val="51"/>
          <w:spacing w:val="0"/>
          <w:w w:val="79"/>
          <w:u w:val="thick" w:color="000000"/>
          <w:position w:val="-6"/>
        </w:rPr>
        <w:t>I</w:t>
      </w:r>
      <w:r>
        <w:rPr>
          <w:rFonts w:ascii="Arial" w:hAnsi="Arial" w:cs="Arial" w:eastAsia="Arial"/>
          <w:sz w:val="51"/>
          <w:szCs w:val="51"/>
          <w:spacing w:val="28"/>
          <w:w w:val="79"/>
          <w:u w:val="thick" w:color="000000"/>
          <w:position w:val="-6"/>
        </w:rPr>
        <w:t> </w:t>
      </w:r>
      <w:r>
        <w:rPr>
          <w:rFonts w:ascii="Arial" w:hAnsi="Arial" w:cs="Arial" w:eastAsia="Arial"/>
          <w:sz w:val="51"/>
          <w:szCs w:val="51"/>
          <w:spacing w:val="28"/>
          <w:w w:val="79"/>
          <w:position w:val="-6"/>
        </w:rPr>
      </w:r>
      <w:r>
        <w:rPr>
          <w:rFonts w:ascii="Arial" w:hAnsi="Arial" w:cs="Arial" w:eastAsia="Arial"/>
          <w:sz w:val="14"/>
          <w:szCs w:val="14"/>
          <w:spacing w:val="0"/>
          <w:w w:val="124"/>
          <w:i/>
          <w:position w:val="18"/>
        </w:rPr>
        <w:t>:RewltSet</w:t>
      </w:r>
      <w:r>
        <w:rPr>
          <w:rFonts w:ascii="Arial" w:hAnsi="Arial" w:cs="Arial" w:eastAsia="Arial"/>
          <w:sz w:val="14"/>
          <w:szCs w:val="14"/>
          <w:spacing w:val="0"/>
          <w:w w:val="124"/>
          <w:i/>
          <w:position w:val="18"/>
        </w:rPr>
        <w:t> </w:t>
      </w:r>
      <w:r>
        <w:rPr>
          <w:rFonts w:ascii="Arial" w:hAnsi="Arial" w:cs="Arial" w:eastAsia="Arial"/>
          <w:sz w:val="14"/>
          <w:szCs w:val="14"/>
          <w:spacing w:val="19"/>
          <w:w w:val="124"/>
          <w:i/>
          <w:position w:val="18"/>
        </w:rPr>
        <w:t> </w:t>
      </w:r>
      <w:r>
        <w:rPr>
          <w:rFonts w:ascii="Arial" w:hAnsi="Arial" w:cs="Arial" w:eastAsia="Arial"/>
          <w:sz w:val="51"/>
          <w:szCs w:val="51"/>
          <w:spacing w:val="0"/>
          <w:w w:val="44"/>
          <w:position w:val="-6"/>
        </w:rPr>
        <w:t>I</w:t>
      </w:r>
      <w:r>
        <w:rPr>
          <w:rFonts w:ascii="Arial" w:hAnsi="Arial" w:cs="Arial" w:eastAsia="Arial"/>
          <w:sz w:val="51"/>
          <w:szCs w:val="51"/>
          <w:spacing w:val="0"/>
          <w:w w:val="100"/>
          <w:position w:val="0"/>
        </w:rPr>
      </w:r>
    </w:p>
    <w:p>
      <w:pPr>
        <w:spacing w:before="0" w:after="0" w:line="215" w:lineRule="exact"/>
        <w:ind w:left="762" w:right="-20"/>
        <w:jc w:val="left"/>
        <w:tabs>
          <w:tab w:pos="2080" w:val="left"/>
          <w:tab w:pos="3340" w:val="left"/>
          <w:tab w:pos="7280" w:val="left"/>
          <w:tab w:pos="8740" w:val="left"/>
        </w:tabs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318.779999pt;margin-top:9.570313pt;width:11.52pt;height:12.96pt;mso-position-horizontal-relative:page;mso-position-vertical-relative:paragraph;z-index:-4766" coordorigin="6376,191" coordsize="230,259">
            <v:group style="position:absolute;left:6379;top:231;width:223;height:2" coordorigin="6379,231" coordsize="223,2">
              <v:shape style="position:absolute;left:6379;top:231;width:223;height:2" coordorigin="6379,231" coordsize="223,0" path="m6379,231l6602,231e" filled="f" stroked="t" strokeweight=".36pt" strokecolor="#000000">
                <v:path arrowok="t"/>
              </v:shape>
            </v:group>
            <v:group style="position:absolute;left:6397;top:202;width:2;height:238" coordorigin="6397,202" coordsize="2,238">
              <v:shape style="position:absolute;left:6397;top:202;width:2;height:238" coordorigin="6397,202" coordsize="0,238" path="m6397,440l6397,202e" filled="f" stroked="t" strokeweight="1.0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</w:r>
      <w:r>
        <w:rPr>
          <w:rFonts w:ascii="Arial" w:hAnsi="Arial" w:cs="Arial" w:eastAsia="Arial"/>
          <w:sz w:val="28"/>
          <w:szCs w:val="28"/>
          <w:spacing w:val="0"/>
          <w:w w:val="50"/>
          <w:position w:val="-4"/>
        </w:rPr>
        <w:t>: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0"/>
        </w:rPr>
      </w:r>
    </w:p>
    <w:p>
      <w:pPr>
        <w:spacing w:before="0" w:after="0" w:line="178" w:lineRule="exact"/>
        <w:ind w:left="762" w:right="-20"/>
        <w:jc w:val="left"/>
        <w:tabs>
          <w:tab w:pos="3340" w:val="left"/>
          <w:tab w:pos="3640" w:val="left"/>
          <w:tab w:pos="51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264.779999pt;margin-top:.265883pt;width:37.8pt;height:1.08pt;mso-position-horizontal-relative:page;mso-position-vertical-relative:paragraph;z-index:-4767" coordorigin="5296,5" coordsize="756,22">
            <v:group style="position:absolute;left:5306;top:16;width:173;height:2" coordorigin="5306,16" coordsize="173,2">
              <v:shape style="position:absolute;left:5306;top:16;width:173;height:2" coordorigin="5306,16" coordsize="173,0" path="m5306,16l5479,16e" filled="f" stroked="t" strokeweight="1.08pt" strokecolor="#000000">
                <v:path arrowok="t"/>
              </v:shape>
            </v:group>
            <v:group style="position:absolute;left:5479;top:16;width:569;height:2" coordorigin="5479,16" coordsize="569,2">
              <v:shape style="position:absolute;left:5479;top:16;width:569;height:2" coordorigin="5479,16" coordsize="569,0" path="m5479,16l6048,16e" filled="f" stroked="t" strokeweight=".3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1.920013pt;margin-top:2.065883pt;width:3.24pt;height:.1pt;mso-position-horizontal-relative:page;mso-position-vertical-relative:paragraph;z-index:-4765" coordorigin="6638,41" coordsize="65,2">
            <v:shape style="position:absolute;left:6638;top:41;width:65;height:2" coordorigin="6638,41" coordsize="65,0" path="m6638,41l6703,41e" filled="f" stroked="t" strokeweight=".36pt" strokecolor="#000000">
              <v:path arrowok="t"/>
            </v:shape>
          </v:group>
          <w10:wrap type="none"/>
        </w:pict>
      </w:r>
      <w:r>
        <w:rPr/>
        <w:pict>
          <v:group style="position:absolute;margin-left:82.980003pt;margin-top:.445883pt;width:438.48pt;height:255.24pt;mso-position-horizontal-relative:page;mso-position-vertical-relative:paragraph;z-index:-4764" coordorigin="1660,9" coordsize="8770,5105">
            <v:group style="position:absolute;left:7128;top:38;width:922;height:2" coordorigin="7128,38" coordsize="922,2">
              <v:shape style="position:absolute;left:7128;top:38;width:922;height:2" coordorigin="7128,38" coordsize="922,0" path="m7128,38l8050,38e" filled="f" stroked="t" strokeweight=".36pt" strokecolor="#000000">
                <v:path arrowok="t"/>
              </v:shape>
            </v:group>
            <v:group style="position:absolute;left:8046;top:16;width:2;height:922" coordorigin="8046,16" coordsize="2,922">
              <v:shape style="position:absolute;left:8046;top:16;width:2;height:922" coordorigin="8046,16" coordsize="0,922" path="m8046,938l8046,16e" filled="f" stroked="t" strokeweight=".72pt" strokecolor="#000000">
                <v:path arrowok="t"/>
              </v:shape>
            </v:group>
            <v:group style="position:absolute;left:3384;top:211;width:2;height:194" coordorigin="3384,211" coordsize="2,194">
              <v:shape style="position:absolute;left:3384;top:211;width:2;height:194" coordorigin="3384,211" coordsize="0,194" path="m3384,405l3384,211e" filled="f" stroked="t" strokeweight=".72pt" strokecolor="#000000">
                <v:path arrowok="t"/>
              </v:shape>
            </v:group>
            <v:group style="position:absolute;left:2743;top:599;width:670;height:2" coordorigin="2743,599" coordsize="670,2">
              <v:shape style="position:absolute;left:2743;top:599;width:670;height:2" coordorigin="2743,599" coordsize="670,0" path="m2743,599l3413,599e" filled="f" stroked="t" strokeweight=".36pt" strokecolor="#000000">
                <v:path arrowok="t"/>
              </v:shape>
            </v:group>
            <v:group style="position:absolute;left:3384;top:470;width:2;height:2376" coordorigin="3384,470" coordsize="2,2376">
              <v:shape style="position:absolute;left:3384;top:470;width:2;height:2376" coordorigin="3384,470" coordsize="0,2376" path="m3384,2846l3384,470e" filled="f" stroked="t" strokeweight=".72pt" strokecolor="#000000">
                <v:path arrowok="t"/>
              </v:shape>
            </v:group>
            <v:group style="position:absolute;left:3391;top:995;width:3002;height:2" coordorigin="3391,995" coordsize="3002,2">
              <v:shape style="position:absolute;left:3391;top:995;width:3002;height:2" coordorigin="3391,995" coordsize="3002,0" path="m3391,995l6394,995e" filled="f" stroked="t" strokeweight=".36pt" strokecolor="#000000">
                <v:path arrowok="t"/>
              </v:shape>
            </v:group>
            <v:group style="position:absolute;left:6397;top:671;width:2;height:266" coordorigin="6397,671" coordsize="2,266">
              <v:shape style="position:absolute;left:6397;top:671;width:2;height:266" coordorigin="6397,671" coordsize="0,266" path="m6397,938l6397,671e" filled="f" stroked="t" strokeweight="1.08pt" strokecolor="#000000">
                <v:path arrowok="t"/>
              </v:shape>
            </v:group>
            <v:group style="position:absolute;left:6386;top:927;width:1670;height:2" coordorigin="6386,927" coordsize="1670,2">
              <v:shape style="position:absolute;left:6386;top:927;width:1670;height:2" coordorigin="6386,927" coordsize="1670,0" path="m6386,927l8057,927e" filled="f" stroked="t" strokeweight="1.08pt" strokecolor="#000000">
                <v:path arrowok="t"/>
              </v:shape>
            </v:group>
            <v:group style="position:absolute;left:2045;top:347;width:2;height:288" coordorigin="2045,347" coordsize="2,288">
              <v:shape style="position:absolute;left:2045;top:347;width:2;height:288" coordorigin="2045,347" coordsize="0,288" path="m2045,635l2045,347e" filled="f" stroked="t" strokeweight=".72pt" strokecolor="#000000">
                <v:path arrowok="t"/>
              </v:shape>
            </v:group>
            <v:group style="position:absolute;left:1670;top:599;width:374;height:2" coordorigin="1670,599" coordsize="374,2">
              <v:shape style="position:absolute;left:1670;top:599;width:374;height:2" coordorigin="1670,599" coordsize="374,0" path="m1670,599l2045,599e" filled="f" stroked="t" strokeweight=".36pt" strokecolor="#000000">
                <v:path arrowok="t"/>
              </v:shape>
            </v:group>
            <v:group style="position:absolute;left:1688;top:657;width:2;height:878" coordorigin="1688,657" coordsize="2,878">
              <v:shape style="position:absolute;left:1688;top:657;width:2;height:878" coordorigin="1688,657" coordsize="0,878" path="m1688,1535l1688,657e" filled="f" stroked="t" strokeweight="1.08pt" strokecolor="#000000">
                <v:path arrowok="t"/>
              </v:shape>
            </v:group>
            <v:group style="position:absolute;left:1663;top:1471;width:7466;height:2" coordorigin="1663,1471" coordsize="7466,2">
              <v:shape style="position:absolute;left:1663;top:1471;width:7466;height:2" coordorigin="1663,1471" coordsize="7466,0" path="m1663,1471l9130,1471e" filled="f" stroked="t" strokeweight=".36pt" strokecolor="#000000">
                <v:path arrowok="t"/>
              </v:shape>
            </v:group>
            <v:group style="position:absolute;left:2045;top:1478;width:2;height:3629" coordorigin="2045,1478" coordsize="2,3629">
              <v:shape style="position:absolute;left:2045;top:1478;width:2;height:3629" coordorigin="2045,1478" coordsize="0,3629" path="m2045,5107l2045,1478e" filled="f" stroked="t" strokeweight=".72pt" strokecolor="#000000">
                <v:path arrowok="t"/>
              </v:shape>
            </v:group>
            <v:group style="position:absolute;left:2729;top:1762;width:7690;height:2" coordorigin="2729,1762" coordsize="7690,2">
              <v:shape style="position:absolute;left:2729;top:1762;width:7690;height:2" coordorigin="2729,1762" coordsize="7690,0" path="m2729,1762l10418,1762e" filled="f" stroked="t" strokeweight="1.08pt" strokecolor="#000000">
                <v:path arrowok="t"/>
              </v:shape>
            </v:group>
            <v:group style="position:absolute;left:2736;top:1751;width:2;height:3175" coordorigin="2736,1751" coordsize="2,3175">
              <v:shape style="position:absolute;left:2736;top:1751;width:2;height:3175" coordorigin="2736,1751" coordsize="0,3175" path="m2736,4927l2736,1751e" filled="f" stroked="t" strokeweight=".72pt" strokecolor="#000000">
                <v:path arrowok="t"/>
              </v:shape>
            </v:group>
            <v:group style="position:absolute;left:2736;top:1996;width:677;height:2" coordorigin="2736,1996" coordsize="677,2">
              <v:shape style="position:absolute;left:2736;top:1996;width:677;height:2" coordorigin="2736,1996" coordsize="677,0" path="m2736,1996l3413,1996e" filled="f" stroked="t" strokeweight=".36pt" strokecolor="#000000">
                <v:path arrowok="t"/>
              </v:shape>
            </v:group>
            <v:group style="position:absolute;left:7574;top:2137;width:317;height:2" coordorigin="7574,2137" coordsize="317,2">
              <v:shape style="position:absolute;left:7574;top:2137;width:317;height:2" coordorigin="7574,2137" coordsize="317,0" path="m7574,2137l7891,2137e" filled="f" stroked="t" strokeweight=".72pt" strokecolor="#000000">
                <v:path arrowok="t"/>
              </v:shape>
            </v:group>
            <v:group style="position:absolute;left:8474;top:2169;width:1260;height:2" coordorigin="8474,2169" coordsize="1260,2">
              <v:shape style="position:absolute;left:8474;top:2169;width:1260;height:2" coordorigin="8474,2169" coordsize="1260,0" path="m8474,2169l9734,2169e" filled="f" stroked="t" strokeweight=".36pt" strokecolor="#000000">
                <v:path arrowok="t"/>
              </v:shape>
            </v:group>
            <v:group style="position:absolute;left:3492;top:2547;width:6271;height:2" coordorigin="3492,2547" coordsize="6271,2">
              <v:shape style="position:absolute;left:3492;top:2547;width:6271;height:2" coordorigin="3492,2547" coordsize="6271,0" path="m3492,2547l9763,2547e" filled="f" stroked="t" strokeweight="1.08pt" strokecolor="#000000">
                <v:path arrowok="t"/>
              </v:shape>
            </v:group>
            <v:group style="position:absolute;left:2830;top:2813;width:7582;height:2" coordorigin="2830,2813" coordsize="7582,2">
              <v:shape style="position:absolute;left:2830;top:2813;width:7582;height:2" coordorigin="2830,2813" coordsize="7582,0" path="m2830,2813l10411,2813e" filled="f" stroked="t" strokeweight="1.08pt" strokecolor="#000000">
                <v:path arrowok="t"/>
              </v:shape>
            </v:group>
            <v:group style="position:absolute;left:2830;top:3087;width:605;height:2" coordorigin="2830,3087" coordsize="605,2">
              <v:shape style="position:absolute;left:2830;top:3087;width:605;height:2" coordorigin="2830,3087" coordsize="605,0" path="m2830,3087l3434,3087e" filled="f" stroked="t" strokeweight="1.08pt" strokecolor="#000000">
                <v:path arrowok="t"/>
              </v:shape>
            </v:group>
            <v:group style="position:absolute;left:3398;top:2795;width:2;height:288" coordorigin="3398,2795" coordsize="2,288">
              <v:shape style="position:absolute;left:3398;top:2795;width:2;height:288" coordorigin="3398,2795" coordsize="0,288" path="m3398,3083l3398,2795e" filled="f" stroked="t" strokeweight="1.08pt" strokecolor="#000000">
                <v:path arrowok="t"/>
              </v:shape>
            </v:group>
            <v:group style="position:absolute;left:10404;top:2803;width:2;height:1166" coordorigin="10404,2803" coordsize="2,1166">
              <v:shape style="position:absolute;left:10404;top:2803;width:2;height:1166" coordorigin="10404,2803" coordsize="0,1166" path="m10404,3969l10404,2803e" filled="f" stroked="t" strokeweight=".72pt" strokecolor="#000000">
                <v:path arrowok="t"/>
              </v:shape>
            </v:group>
            <v:group style="position:absolute;left:3384;top:3033;width:2;height:1908" coordorigin="3384,3033" coordsize="2,1908">
              <v:shape style="position:absolute;left:3384;top:3033;width:2;height:1908" coordorigin="3384,3033" coordsize="0,1908" path="m3384,4941l3384,3033e" filled="f" stroked="t" strokeweight=".72pt" strokecolor="#000000">
                <v:path arrowok="t"/>
              </v:shape>
            </v:group>
            <v:group style="position:absolute;left:3492;top:3386;width:3506;height:2" coordorigin="3492,3386" coordsize="3506,2">
              <v:shape style="position:absolute;left:3492;top:3386;width:3506;height:2" coordorigin="3492,3386" coordsize="3506,0" path="m3492,3386l6998,3386e" filled="f" stroked="t" strokeweight=".72pt" strokecolor="#000000">
                <v:path arrowok="t"/>
              </v:shape>
            </v:group>
            <v:group style="position:absolute;left:6941;top:3397;width:310;height:2" coordorigin="6941,3397" coordsize="310,2">
              <v:shape style="position:absolute;left:6941;top:3397;width:310;height:2" coordorigin="6941,3397" coordsize="310,0" path="m6941,3397l7250,3397e" filled="f" stroked="t" strokeweight="1.08pt" strokecolor="#000000">
                <v:path arrowok="t"/>
              </v:shape>
            </v:group>
            <v:group style="position:absolute;left:3492;top:3685;width:6682;height:2" coordorigin="3492,3685" coordsize="6682,2">
              <v:shape style="position:absolute;left:3492;top:3685;width:6682;height:2" coordorigin="3492,3685" coordsize="6682,0" path="m3492,3685l10174,3685e" filled="f" stroked="t" strokeweight="1.44pt" strokecolor="#000000">
                <v:path arrowok="t"/>
              </v:shape>
            </v:group>
            <v:group style="position:absolute;left:2830;top:3958;width:7582;height:2" coordorigin="2830,3958" coordsize="7582,2">
              <v:shape style="position:absolute;left:2830;top:3958;width:7582;height:2" coordorigin="2830,3958" coordsize="7582,0" path="m2830,3958l10411,3958e" filled="f" stroked="t" strokeweight="1.08pt" strokecolor="#000000">
                <v:path arrowok="t"/>
              </v:shape>
            </v:group>
            <v:group style="position:absolute;left:3391;top:4343;width:5083;height:2" coordorigin="3391,4343" coordsize="5083,2">
              <v:shape style="position:absolute;left:3391;top:4343;width:5083;height:2" coordorigin="3391,4343" coordsize="5083,0" path="m3391,4343l8474,4343e" filled="f" stroked="t" strokeweight=".36pt" strokecolor="#000000">
                <v:path arrowok="t"/>
              </v:shape>
            </v:group>
            <v:group style="position:absolute;left:2729;top:4916;width:7690;height:2" coordorigin="2729,4916" coordsize="7690,2">
              <v:shape style="position:absolute;left:2729;top:4916;width:7690;height:2" coordorigin="2729,4916" coordsize="7690,0" path="m2729,4916l10418,4916e" filled="f" stroked="t" strokeweight="1.0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6"/>
          <w:szCs w:val="16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1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  <w:position w:val="0"/>
        </w:rPr>
        <w:t>rea_d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  <w:position w:val="0"/>
        </w:rPr>
        <w:t>stting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36"/>
          <w:w w:val="88"/>
          <w:b/>
          <w:bCs/>
          <w:position w:val="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39"/>
          <w:position w:val="0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39"/>
          <w:position w:val="2"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2"/>
        </w:rPr>
      </w:r>
      <w:r>
        <w:rPr>
          <w:rFonts w:ascii="Arial" w:hAnsi="Arial" w:cs="Arial" w:eastAsia="Arial"/>
          <w:sz w:val="23"/>
          <w:szCs w:val="23"/>
          <w:spacing w:val="0"/>
          <w:w w:val="56"/>
          <w:b/>
          <w:bCs/>
          <w:position w:val="2"/>
        </w:rPr>
        <w:t>-1</w:t>
      </w:r>
      <w:r>
        <w:rPr>
          <w:rFonts w:ascii="Arial" w:hAnsi="Arial" w:cs="Arial" w:eastAsia="Arial"/>
          <w:sz w:val="23"/>
          <w:szCs w:val="23"/>
          <w:spacing w:val="-27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2"/>
        </w:rPr>
        <w:t>Reiurns</w:t>
      </w:r>
      <w:r>
        <w:rPr>
          <w:rFonts w:ascii="Arial" w:hAnsi="Arial" w:cs="Arial" w:eastAsia="Arial"/>
          <w:sz w:val="14"/>
          <w:szCs w:val="14"/>
          <w:spacing w:val="17"/>
          <w:w w:val="114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i/>
          <w:position w:val="2"/>
        </w:rPr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  <w:t>Th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  <w:t> </w:t>
      </w:r>
      <w:r>
        <w:rPr>
          <w:rFonts w:ascii="Arial" w:hAnsi="Arial" w:cs="Arial" w:eastAsia="Arial"/>
          <w:sz w:val="13"/>
          <w:szCs w:val="13"/>
          <w:spacing w:val="9"/>
          <w:w w:val="100"/>
          <w:position w:val="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19"/>
          <w:position w:val="5"/>
        </w:rPr>
        <w:t>SQ</w:t>
      </w:r>
      <w:r>
        <w:rPr>
          <w:rFonts w:ascii="Arial" w:hAnsi="Arial" w:cs="Arial" w:eastAsia="Arial"/>
          <w:sz w:val="13"/>
          <w:szCs w:val="13"/>
          <w:spacing w:val="0"/>
          <w:w w:val="119"/>
          <w:position w:val="5"/>
        </w:rPr>
        <w:t>L</w:t>
      </w:r>
      <w:r>
        <w:rPr>
          <w:rFonts w:ascii="Arial" w:hAnsi="Arial" w:cs="Arial" w:eastAsia="Arial"/>
          <w:sz w:val="13"/>
          <w:szCs w:val="13"/>
          <w:spacing w:val="-11"/>
          <w:w w:val="119"/>
          <w:position w:val="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19"/>
          <w:position w:val="5"/>
        </w:rPr>
        <w:t>statement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62" w:lineRule="exact"/>
        <w:ind w:left="3290" w:right="-20"/>
        <w:jc w:val="left"/>
        <w:tabs>
          <w:tab w:pos="51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01.879997pt;margin-top:2.183599pt;width:12.6pt;height:.1pt;mso-position-horizontal-relative:page;mso-position-vertical-relative:paragraph;z-index:-4763" coordorigin="2038,44" coordsize="252,2">
            <v:shape style="position:absolute;left:2038;top:44;width:252;height:2" coordorigin="2038,44" coordsize="252,0" path="m2038,44l2290,44e" filled="f" stroked="t" strokeweight="1.0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-4"/>
        </w:rPr>
        <w:t>-l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-4"/>
        </w:rPr>
        <w:t>-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5"/>
          <w:position w:val="-4"/>
        </w:rPr>
        <w:t>_-</w:t>
      </w:r>
      <w:r>
        <w:rPr>
          <w:rFonts w:ascii="Arial" w:hAnsi="Arial" w:cs="Arial" w:eastAsia="Arial"/>
          <w:sz w:val="16"/>
          <w:szCs w:val="16"/>
          <w:spacing w:val="15"/>
          <w:w w:val="165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-4"/>
        </w:rPr>
        <w:t>Statement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-4"/>
        </w:rPr>
        <w:t>buil</w:t>
      </w:r>
      <w:r>
        <w:rPr>
          <w:rFonts w:ascii="Arial" w:hAnsi="Arial" w:cs="Arial" w:eastAsia="Arial"/>
          <w:sz w:val="14"/>
          <w:szCs w:val="14"/>
          <w:spacing w:val="0"/>
          <w:w w:val="114"/>
          <w:position w:val="-4"/>
        </w:rPr>
        <w:t>t</w:t>
      </w:r>
      <w:r>
        <w:rPr>
          <w:rFonts w:ascii="Arial" w:hAnsi="Arial" w:cs="Arial" w:eastAsia="Arial"/>
          <w:sz w:val="14"/>
          <w:szCs w:val="14"/>
          <w:spacing w:val="-6"/>
          <w:w w:val="114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by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DB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C</w:t>
      </w:r>
      <w:r>
        <w:rPr>
          <w:rFonts w:ascii="Arial" w:hAnsi="Arial" w:cs="Arial" w:eastAsia="Arial"/>
          <w:sz w:val="14"/>
          <w:szCs w:val="14"/>
          <w:spacing w:val="-3"/>
          <w:w w:val="100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>lass: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33" w:lineRule="exact"/>
        <w:ind w:left="820" w:right="-20"/>
        <w:jc w:val="left"/>
        <w:tabs>
          <w:tab w:pos="1220" w:val="left"/>
          <w:tab w:pos="1940" w:val="left"/>
          <w:tab w:pos="4540" w:val="left"/>
          <w:tab w:pos="51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6pt;margin-top:11.656743pt;width:3.35664pt;height:10.5pt;mso-position-horizontal-relative:page;mso-position-vertical-relative:paragraph;z-index:-4761" type="#_x0000_t202" filled="f" stroked="f">
            <v:textbox inset="0,0,0,0">
              <w:txbxContent>
                <w:p>
                  <w:pPr>
                    <w:spacing w:before="0" w:after="0" w:line="210" w:lineRule="exact"/>
                    <w:ind w:right="-71"/>
                    <w:jc w:val="left"/>
                    <w:rPr>
                      <w:rFonts w:ascii="Arial" w:hAnsi="Arial" w:cs="Arial" w:eastAsia="Arial"/>
                      <w:sz w:val="21"/>
                      <w:szCs w:val="21"/>
                    </w:rPr>
                  </w:pPr>
                  <w:rPr/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44"/>
                      <w:i/>
                    </w:rPr>
                    <w:t>i</w:t>
                  </w:r>
                  <w:r>
                    <w:rPr>
                      <w:rFonts w:ascii="Arial" w:hAnsi="Arial" w:cs="Arial" w:eastAsia="Arial"/>
                      <w:sz w:val="21"/>
                      <w:szCs w:val="21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8"/>
          <w:szCs w:val="28"/>
          <w:spacing w:val="0"/>
          <w:w w:val="53"/>
          <w:position w:val="-22"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2"/>
        </w:rPr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7"/>
        </w:rPr>
        <w:t>/</w:t>
      </w:r>
      <w:r>
        <w:rPr>
          <w:rFonts w:ascii="Arial" w:hAnsi="Arial" w:cs="Arial" w:eastAsia="Arial"/>
          <w:sz w:val="32"/>
          <w:szCs w:val="32"/>
          <w:spacing w:val="-71"/>
          <w:w w:val="100"/>
          <w:position w:val="-7"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7"/>
        </w:rPr>
        <w:tab/>
      </w:r>
      <w:r>
        <w:rPr>
          <w:rFonts w:ascii="Arial" w:hAnsi="Arial" w:cs="Arial" w:eastAsia="Arial"/>
          <w:sz w:val="32"/>
          <w:szCs w:val="32"/>
          <w:spacing w:val="0"/>
          <w:w w:val="100"/>
          <w:position w:val="-7"/>
        </w:rPr>
      </w:r>
      <w:r>
        <w:rPr>
          <w:rFonts w:ascii="Arial" w:hAnsi="Arial" w:cs="Arial" w:eastAsia="Arial"/>
          <w:sz w:val="17"/>
          <w:szCs w:val="17"/>
          <w:spacing w:val="0"/>
          <w:w w:val="94"/>
          <w:b/>
          <w:bCs/>
          <w:position w:val="-2"/>
        </w:rPr>
        <w:t>1</w:t>
      </w:r>
      <w:r>
        <w:rPr>
          <w:rFonts w:ascii="Arial" w:hAnsi="Arial" w:cs="Arial" w:eastAsia="Arial"/>
          <w:sz w:val="17"/>
          <w:szCs w:val="17"/>
          <w:spacing w:val="-27"/>
          <w:w w:val="100"/>
          <w:b/>
          <w:bCs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  <w:position w:val="-2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  <w:position w:val="-2"/>
        </w:rPr>
        <w:t>1</w:t>
      </w:r>
      <w:r>
        <w:rPr>
          <w:rFonts w:ascii="Arial" w:hAnsi="Arial" w:cs="Arial" w:eastAsia="Arial"/>
          <w:sz w:val="17"/>
          <w:szCs w:val="17"/>
          <w:spacing w:val="4"/>
          <w:w w:val="85"/>
          <w:b/>
          <w:bCs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  <w:position w:val="-2"/>
        </w:rPr>
        <w:t>createState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  <w:position w:val="-2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85"/>
          <w:b/>
          <w:bCs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85"/>
          <w:b/>
          <w:bCs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8"/>
          <w:b/>
          <w:bCs/>
          <w:position w:val="-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38"/>
          <w:b/>
          <w:bCs/>
          <w:position w:val="-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38"/>
          <w:b/>
          <w:bCs/>
          <w:position w:val="-2"/>
        </w:rPr>
        <w:t>()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-2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-2"/>
        </w:rPr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37"/>
          <w:position w:val="-9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usin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2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the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gWe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>critetia</w:t>
      </w:r>
      <w:r>
        <w:rPr>
          <w:rFonts w:ascii="Times New Roman" w:hAnsi="Times New Roman" w:cs="Times New Roman" w:eastAsia="Times New Roman"/>
          <w:sz w:val="15"/>
          <w:szCs w:val="15"/>
          <w:spacing w:val="-1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2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12" w:lineRule="exact"/>
        <w:ind w:left="4793" w:right="3476"/>
        <w:jc w:val="center"/>
        <w:rPr>
          <w:rFonts w:ascii="Arial" w:hAnsi="Arial" w:cs="Arial" w:eastAsia="Arial"/>
          <w:sz w:val="13"/>
          <w:szCs w:val="13"/>
        </w:rPr>
      </w:pPr>
      <w:rPr/>
      <w:r>
        <w:rPr/>
        <w:pict>
          <v:group style="position:absolute;margin-left:174.600006pt;margin-top:5.448294pt;width:63.36pt;height:.1pt;mso-position-horizontal-relative:page;mso-position-vertical-relative:paragraph;z-index:-4762" coordorigin="3492,109" coordsize="1267,2">
            <v:shape style="position:absolute;left:3492;top:109;width:1267;height:2" coordorigin="3492,109" coordsize="1267,0" path="m3492,109l4759,109e" filled="f" stroked="t" strokeweight="1.0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5"/>
          <w:szCs w:val="5"/>
          <w:spacing w:val="0"/>
          <w:w w:val="371"/>
          <w:position w:val="-2"/>
        </w:rPr>
        <w:t>_</w:t>
      </w:r>
      <w:r>
        <w:rPr>
          <w:rFonts w:ascii="Arial" w:hAnsi="Arial" w:cs="Arial" w:eastAsia="Arial"/>
          <w:sz w:val="5"/>
          <w:szCs w:val="5"/>
          <w:spacing w:val="11"/>
          <w:w w:val="371"/>
          <w:position w:val="-2"/>
        </w:rPr>
        <w:t> </w:t>
      </w:r>
      <w:r>
        <w:rPr>
          <w:rFonts w:ascii="Arial" w:hAnsi="Arial" w:cs="Arial" w:eastAsia="Arial"/>
          <w:sz w:val="5"/>
          <w:szCs w:val="5"/>
          <w:spacing w:val="0"/>
          <w:w w:val="172"/>
          <w:i/>
          <w:position w:val="-2"/>
        </w:rPr>
        <w:t>J</w:t>
      </w:r>
      <w:r>
        <w:rPr>
          <w:rFonts w:ascii="Arial" w:hAnsi="Arial" w:cs="Arial" w:eastAsia="Arial"/>
          <w:sz w:val="5"/>
          <w:szCs w:val="5"/>
          <w:spacing w:val="0"/>
          <w:w w:val="172"/>
          <w:i/>
          <w:position w:val="-2"/>
        </w:rPr>
        <w:t>  </w:t>
      </w:r>
      <w:r>
        <w:rPr>
          <w:rFonts w:ascii="Arial" w:hAnsi="Arial" w:cs="Arial" w:eastAsia="Arial"/>
          <w:sz w:val="5"/>
          <w:szCs w:val="5"/>
          <w:spacing w:val="22"/>
          <w:w w:val="172"/>
          <w:i/>
          <w:position w:val="-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2"/>
        </w:rPr>
        <w:t>is</w:t>
      </w:r>
      <w:r>
        <w:rPr>
          <w:rFonts w:ascii="Arial" w:hAnsi="Arial" w:cs="Arial" w:eastAsia="Arial"/>
          <w:sz w:val="13"/>
          <w:szCs w:val="13"/>
          <w:spacing w:val="30"/>
          <w:w w:val="100"/>
          <w:position w:val="-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20"/>
          <w:position w:val="-2"/>
        </w:rPr>
        <w:t>passed</w:t>
      </w:r>
      <w:r>
        <w:rPr>
          <w:rFonts w:ascii="Arial" w:hAnsi="Arial" w:cs="Arial" w:eastAsia="Arial"/>
          <w:sz w:val="13"/>
          <w:szCs w:val="13"/>
          <w:spacing w:val="-7"/>
          <w:w w:val="120"/>
          <w:position w:val="-2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20"/>
          <w:position w:val="-2"/>
        </w:rPr>
        <w:t>to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209" w:lineRule="exact"/>
        <w:ind w:left="4312" w:right="-20"/>
        <w:jc w:val="left"/>
        <w:tabs>
          <w:tab w:pos="51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100"/>
          <w:position w:val="-4"/>
        </w:rPr>
        <w:t>""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4"/>
        </w:rPr>
        <w:t>J</w:t>
      </w:r>
      <w:r>
        <w:rPr>
          <w:rFonts w:ascii="Arial" w:hAnsi="Arial" w:cs="Arial" w:eastAsia="Arial"/>
          <w:sz w:val="23"/>
          <w:szCs w:val="23"/>
          <w:spacing w:val="-1"/>
          <w:w w:val="100"/>
          <w:position w:val="-4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69"/>
          <w:position w:val="-4"/>
        </w:rPr>
        <w:t>_.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4"/>
        </w:rPr>
      </w:r>
      <w:r>
        <w:rPr>
          <w:rFonts w:ascii="Arial" w:hAnsi="Arial" w:cs="Arial" w:eastAsia="Arial"/>
          <w:sz w:val="14"/>
          <w:szCs w:val="14"/>
          <w:spacing w:val="0"/>
          <w:w w:val="106"/>
          <w:position w:val="-4"/>
        </w:rPr>
        <w:t>executeQuer"y</w:t>
      </w:r>
      <w:r>
        <w:rPr>
          <w:rFonts w:ascii="Arial" w:hAnsi="Arial" w:cs="Arial" w:eastAsia="Arial"/>
          <w:sz w:val="14"/>
          <w:szCs w:val="14"/>
          <w:spacing w:val="0"/>
          <w:w w:val="106"/>
          <w:position w:val="-4"/>
        </w:rPr>
        <w:t>()</w:t>
      </w:r>
      <w:r>
        <w:rPr>
          <w:rFonts w:ascii="Arial" w:hAnsi="Arial" w:cs="Arial" w:eastAsia="Arial"/>
          <w:sz w:val="14"/>
          <w:szCs w:val="14"/>
          <w:spacing w:val="-40"/>
          <w:w w:val="106"/>
          <w:position w:val="-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4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69" w:lineRule="exact"/>
        <w:ind w:left="474" w:right="-20"/>
        <w:jc w:val="left"/>
        <w:tabs>
          <w:tab w:pos="2480" w:val="left"/>
          <w:tab w:pos="3480" w:val="left"/>
          <w:tab w:pos="454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e</w:t>
      </w:r>
      <w:r>
        <w:rPr>
          <w:rFonts w:ascii="Arial" w:hAnsi="Arial" w:cs="Arial" w:eastAsia="Arial"/>
          <w:sz w:val="14"/>
          <w:szCs w:val="14"/>
          <w:spacing w:val="33"/>
          <w:w w:val="100"/>
          <w:position w:val="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c.riteri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used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5"/>
        </w:rPr>
        <w:t>   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59"/>
          <w:position w:val="5"/>
        </w:rPr>
        <w:t>t..::::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5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execut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8"/>
          <w:position w:val="-1"/>
        </w:rPr>
        <w:t>uery(</w:t>
      </w:r>
      <w:r>
        <w:rPr>
          <w:rFonts w:ascii="Arial" w:hAnsi="Arial" w:cs="Arial" w:eastAsia="Arial"/>
          <w:sz w:val="16"/>
          <w:szCs w:val="16"/>
          <w:spacing w:val="0"/>
          <w:w w:val="108"/>
          <w:position w:val="-1"/>
        </w:rPr>
        <w:t>&amp;ring</w:t>
      </w:r>
      <w:r>
        <w:rPr>
          <w:rFonts w:ascii="Arial" w:hAnsi="Arial" w:cs="Arial" w:eastAsia="Arial"/>
          <w:sz w:val="16"/>
          <w:szCs w:val="16"/>
          <w:spacing w:val="0"/>
          <w:w w:val="108"/>
          <w:position w:val="-1"/>
        </w:rPr>
        <w:t>)</w:t>
      </w:r>
      <w:r>
        <w:rPr>
          <w:rFonts w:ascii="Arial" w:hAnsi="Arial" w:cs="Arial" w:eastAsia="Arial"/>
          <w:sz w:val="16"/>
          <w:szCs w:val="16"/>
          <w:spacing w:val="-44"/>
          <w:w w:val="108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65" w:lineRule="exact"/>
        <w:ind w:left="460" w:right="-20"/>
        <w:jc w:val="left"/>
        <w:tabs>
          <w:tab w:pos="5960" w:val="left"/>
          <w:tab w:pos="7100" w:val="left"/>
          <w:tab w:pos="90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w w:val="111"/>
          <w:position w:val="-5"/>
        </w:rPr>
        <w:t>t</w:t>
      </w:r>
      <w:r>
        <w:rPr>
          <w:rFonts w:ascii="Arial" w:hAnsi="Arial" w:cs="Arial" w:eastAsia="Arial"/>
          <w:sz w:val="14"/>
          <w:szCs w:val="14"/>
          <w:w w:val="112"/>
          <w:position w:val="-5"/>
        </w:rPr>
        <w:t>o</w:t>
      </w:r>
      <w:r>
        <w:rPr>
          <w:rFonts w:ascii="Arial" w:hAnsi="Arial" w:cs="Arial" w:eastAsia="Arial"/>
          <w:sz w:val="14"/>
          <w:szCs w:val="14"/>
          <w:w w:val="100"/>
          <w:position w:val="-5"/>
        </w:rPr>
        <w:t>  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39"/>
          <w:position w:val="-5"/>
        </w:rPr>
        <w:t>cess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-16"/>
          <w:w w:val="100"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6"/>
          <w:position w:val="-5"/>
        </w:rPr>
        <w:t>dat</w:t>
      </w:r>
      <w:r>
        <w:rPr>
          <w:rFonts w:ascii="Arial" w:hAnsi="Arial" w:cs="Arial" w:eastAsia="Arial"/>
          <w:sz w:val="14"/>
          <w:szCs w:val="14"/>
          <w:spacing w:val="0"/>
          <w:w w:val="107"/>
          <w:position w:val="-5"/>
        </w:rPr>
        <w:t>a</w:t>
      </w:r>
      <w:r>
        <w:rPr>
          <w:rFonts w:ascii="Arial" w:hAnsi="Arial" w:cs="Arial" w:eastAsia="Arial"/>
          <w:sz w:val="14"/>
          <w:szCs w:val="14"/>
          <w:spacing w:val="3"/>
          <w:w w:val="100"/>
          <w:position w:val="-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5"/>
        </w:rPr>
        <w:t>fur</w:t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5"/>
        </w:rPr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99"/>
          <w:u w:val="single" w:color="0000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19"/>
          <w:u w:val="single" w:color="000000"/>
          <w:position w:val="-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19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-9"/>
          <w:w w:val="99"/>
          <w:u w:val="single" w:color="0000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-9"/>
          <w:w w:val="99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-9"/>
          <w:w w:val="99"/>
          <w:u w:val="single" w:color="000000"/>
          <w:position w:val="-8"/>
        </w:rPr>
      </w:r>
      <w:r>
        <w:rPr>
          <w:rFonts w:ascii="Arial" w:hAnsi="Arial" w:cs="Arial" w:eastAsia="Arial"/>
          <w:sz w:val="18"/>
          <w:szCs w:val="18"/>
          <w:spacing w:val="0"/>
          <w:w w:val="301"/>
          <w:u w:val="single" w:color="000000"/>
          <w:position w:val="-8"/>
        </w:rPr>
        <w:t>j</w:t>
      </w:r>
      <w:r>
        <w:rPr>
          <w:rFonts w:ascii="Arial" w:hAnsi="Arial" w:cs="Arial" w:eastAsia="Arial"/>
          <w:sz w:val="18"/>
          <w:szCs w:val="18"/>
          <w:spacing w:val="0"/>
          <w:w w:val="301"/>
          <w:u w:val="single" w:color="000000"/>
          <w:position w:val="-8"/>
        </w:rPr>
      </w:r>
      <w:r>
        <w:rPr>
          <w:rFonts w:ascii="Arial" w:hAnsi="Arial" w:cs="Arial" w:eastAsia="Arial"/>
          <w:sz w:val="18"/>
          <w:szCs w:val="18"/>
          <w:spacing w:val="-28"/>
          <w:w w:val="99"/>
          <w:u w:val="single" w:color="000000"/>
          <w:position w:val="-8"/>
        </w:rPr>
        <w:t> </w:t>
      </w:r>
      <w:r>
        <w:rPr>
          <w:rFonts w:ascii="Arial" w:hAnsi="Arial" w:cs="Arial" w:eastAsia="Arial"/>
          <w:sz w:val="18"/>
          <w:szCs w:val="18"/>
          <w:spacing w:val="-28"/>
          <w:w w:val="99"/>
          <w:u w:val="single" w:color="000000"/>
          <w:position w:val="-8"/>
        </w:rPr>
      </w:r>
      <w:r>
        <w:rPr>
          <w:rFonts w:ascii="Arial" w:hAnsi="Arial" w:cs="Arial" w:eastAsia="Arial"/>
          <w:sz w:val="18"/>
          <w:szCs w:val="18"/>
          <w:spacing w:val="-28"/>
          <w:w w:val="99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56"/>
          <w:u w:val="single" w:color="0000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56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7"/>
          <w:w w:val="156"/>
          <w:u w:val="single" w:color="0000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56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05"/>
          <w:u w:val="single" w:color="000000"/>
          <w:position w:val="-8"/>
        </w:rPr>
        <w:t>executeGuery</w:t>
      </w:r>
      <w:r>
        <w:rPr>
          <w:rFonts w:ascii="Arial" w:hAnsi="Arial" w:cs="Arial" w:eastAsia="Arial"/>
          <w:sz w:val="16"/>
          <w:szCs w:val="16"/>
          <w:spacing w:val="0"/>
          <w:w w:val="105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06"/>
          <w:u w:val="single" w:color="000000"/>
          <w:position w:val="-8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6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06"/>
          <w:u w:val="single" w:color="000000"/>
          <w:position w:val="-8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6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2"/>
          <w:w w:val="99"/>
          <w:u w:val="single" w:color="0000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9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94"/>
          <w:u w:val="single" w:color="0000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4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99"/>
          <w:u w:val="single" w:color="0000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pgMar w:footer="972" w:header="753" w:top="940" w:bottom="1160" w:left="1340" w:right="1420"/>
          <w:footerReference w:type="default" r:id="rId19"/>
          <w:pgSz w:w="12240" w:h="15840"/>
        </w:sectPr>
      </w:pPr>
      <w:rPr/>
    </w:p>
    <w:p>
      <w:pPr>
        <w:spacing w:before="77" w:after="0" w:line="115" w:lineRule="exact"/>
        <w:ind w:left="460" w:right="-59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position w:val="-3"/>
        </w:rPr>
        <w:t>th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3"/>
        </w:rPr>
        <w:t>e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3"/>
          <w:szCs w:val="13"/>
          <w:spacing w:val="23"/>
          <w:w w:val="100"/>
          <w:position w:val="-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19"/>
          <w:position w:val="-3"/>
        </w:rPr>
        <w:t>persistent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0"/>
        </w:rPr>
      </w:r>
    </w:p>
    <w:p>
      <w:pPr>
        <w:spacing w:before="0" w:after="0" w:line="192" w:lineRule="exact"/>
        <w:ind w:right="-20"/>
        <w:jc w:val="left"/>
        <w:tabs>
          <w:tab w:pos="11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55"/>
          <w:position w:val="-2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-2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1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1413" w:space="1927"/>
            <w:col w:w="6140"/>
          </w:cols>
        </w:sectPr>
      </w:pPr>
      <w:rPr/>
    </w:p>
    <w:p>
      <w:pPr>
        <w:spacing w:before="0" w:after="0" w:line="139" w:lineRule="exact"/>
        <w:ind w:left="474" w:right="-20"/>
        <w:jc w:val="left"/>
        <w:tabs>
          <w:tab w:pos="3340" w:val="left"/>
          <w:tab w:pos="3620" w:val="left"/>
          <w:tab w:pos="58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18"/>
          <w:position w:val="-6"/>
        </w:rPr>
        <w:t>class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-6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1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8"/>
        </w:rPr>
        <w:t>.4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ne'l'.&lt;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600"/>
          <w:position w:val="-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8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11" w:lineRule="exact"/>
        <w:ind w:right="-20"/>
        <w:jc w:val="right"/>
        <w:tabs>
          <w:tab w:pos="380" w:val="left"/>
        </w:tabs>
        <w:rPr>
          <w:rFonts w:ascii="Arial" w:hAnsi="Arial" w:cs="Arial" w:eastAsia="Arial"/>
          <w:sz w:val="53"/>
          <w:szCs w:val="53"/>
        </w:rPr>
      </w:pPr>
      <w:rPr/>
      <w:r>
        <w:rPr>
          <w:rFonts w:ascii="Arial" w:hAnsi="Arial" w:cs="Arial" w:eastAsia="Arial"/>
          <w:sz w:val="12"/>
          <w:szCs w:val="12"/>
          <w:w w:val="125"/>
          <w:position w:val="-21"/>
        </w:rPr>
        <w:t>I</w:t>
      </w:r>
      <w:r>
        <w:rPr>
          <w:rFonts w:ascii="Arial" w:hAnsi="Arial" w:cs="Arial" w:eastAsia="Arial"/>
          <w:sz w:val="12"/>
          <w:szCs w:val="12"/>
          <w:w w:val="100"/>
          <w:position w:val="-21"/>
        </w:rPr>
        <w:tab/>
      </w:r>
      <w:r>
        <w:rPr>
          <w:rFonts w:ascii="Arial" w:hAnsi="Arial" w:cs="Arial" w:eastAsia="Arial"/>
          <w:sz w:val="12"/>
          <w:szCs w:val="12"/>
          <w:w w:val="100"/>
          <w:position w:val="-21"/>
        </w:rPr>
      </w:r>
      <w:r>
        <w:rPr>
          <w:rFonts w:ascii="Arial" w:hAnsi="Arial" w:cs="Arial" w:eastAsia="Arial"/>
          <w:sz w:val="46"/>
          <w:szCs w:val="46"/>
          <w:w w:val="106"/>
          <w:position w:val="-20"/>
        </w:rPr>
        <w:t>-</w:t>
      </w:r>
      <w:r>
        <w:rPr>
          <w:rFonts w:ascii="Arial" w:hAnsi="Arial" w:cs="Arial" w:eastAsia="Arial"/>
          <w:sz w:val="46"/>
          <w:szCs w:val="46"/>
          <w:spacing w:val="21"/>
          <w:w w:val="106"/>
          <w:position w:val="-20"/>
        </w:rPr>
        <w:t>-</w:t>
      </w:r>
      <w:r>
        <w:rPr>
          <w:rFonts w:ascii="Arial" w:hAnsi="Arial" w:cs="Arial" w:eastAsia="Arial"/>
          <w:sz w:val="53"/>
          <w:szCs w:val="53"/>
          <w:spacing w:val="0"/>
          <w:w w:val="97"/>
          <w:position w:val="-31"/>
        </w:rPr>
        <w:t>--</w:t>
      </w:r>
      <w:r>
        <w:rPr>
          <w:rFonts w:ascii="Arial" w:hAnsi="Arial" w:cs="Arial" w:eastAsia="Arial"/>
          <w:sz w:val="53"/>
          <w:szCs w:val="53"/>
          <w:spacing w:val="0"/>
          <w:w w:val="100"/>
          <w:position w:val="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101" w:lineRule="exact"/>
        <w:ind w:right="-20"/>
        <w:jc w:val="left"/>
        <w:tabs>
          <w:tab w:pos="15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83"/>
          <w:position w:val="-19"/>
        </w:rPr>
        <w:t>II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9"/>
        </w:rPr>
        <w:tab/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9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7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5627" w:space="1608"/>
            <w:col w:w="2245"/>
          </w:cols>
        </w:sectPr>
      </w:pPr>
      <w:rPr/>
    </w:p>
    <w:p>
      <w:pPr>
        <w:spacing w:before="0" w:after="0" w:line="484" w:lineRule="exact"/>
        <w:ind w:left="1497" w:right="-20"/>
        <w:jc w:val="left"/>
        <w:tabs>
          <w:tab w:pos="3340" w:val="left"/>
          <w:tab w:pos="4540" w:val="left"/>
          <w:tab w:pos="582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5.480011pt;margin-top:11.474848pt;width:23.122576pt;height:26.5pt;mso-position-horizontal-relative:page;mso-position-vertical-relative:paragraph;z-index:-4760" type="#_x0000_t202" filled="f" stroked="f">
            <v:textbox inset="0,0,0,0">
              <w:txbxContent>
                <w:p>
                  <w:pPr>
                    <w:spacing w:before="0" w:after="0" w:line="530" w:lineRule="exact"/>
                    <w:ind w:right="-120"/>
                    <w:jc w:val="left"/>
                    <w:rPr>
                      <w:rFonts w:ascii="Arial" w:hAnsi="Arial" w:cs="Arial" w:eastAsia="Arial"/>
                      <w:sz w:val="53"/>
                      <w:szCs w:val="53"/>
                    </w:rPr>
                  </w:pPr>
                  <w:rPr/>
                  <w:r>
                    <w:rPr>
                      <w:rFonts w:ascii="Arial" w:hAnsi="Arial" w:cs="Arial" w:eastAsia="Arial"/>
                      <w:sz w:val="53"/>
                      <w:szCs w:val="53"/>
                      <w:spacing w:val="0"/>
                      <w:w w:val="313"/>
                      <w:position w:val="-1"/>
                    </w:rPr>
                    <w:t>I</w:t>
                  </w:r>
                  <w:r>
                    <w:rPr>
                      <w:rFonts w:ascii="Arial" w:hAnsi="Arial" w:cs="Arial" w:eastAsia="Arial"/>
                      <w:sz w:val="53"/>
                      <w:szCs w:val="5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loop</w:t>
      </w:r>
      <w:r>
        <w:rPr>
          <w:rFonts w:ascii="Arial" w:hAnsi="Arial" w:cs="Arial" w:eastAsia="Arial"/>
          <w:sz w:val="16"/>
          <w:szCs w:val="16"/>
          <w:spacing w:val="-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52"/>
          <w:szCs w:val="52"/>
          <w:spacing w:val="-21"/>
          <w:w w:val="112"/>
          <w:position w:val="-3"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-3"/>
        </w:rPr>
        <w:t>Creat</w:t>
      </w:r>
      <w:r>
        <w:rPr>
          <w:rFonts w:ascii="Arial" w:hAnsi="Arial" w:cs="Arial" w:eastAsia="Arial"/>
          <w:sz w:val="14"/>
          <w:szCs w:val="14"/>
          <w:spacing w:val="0"/>
          <w:w w:val="112"/>
          <w:position w:val="-3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12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a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lis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t</w:t>
      </w:r>
      <w:r>
        <w:rPr>
          <w:rFonts w:ascii="Arial" w:hAnsi="Arial" w:cs="Arial" w:eastAsia="Arial"/>
          <w:sz w:val="14"/>
          <w:szCs w:val="14"/>
          <w:spacing w:val="2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t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hold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>all</w:t>
      </w:r>
      <w:r>
        <w:rPr>
          <w:rFonts w:ascii="Arial" w:hAnsi="Arial" w:cs="Arial" w:eastAsia="Arial"/>
          <w:sz w:val="14"/>
          <w:szCs w:val="14"/>
          <w:spacing w:val="-10"/>
          <w:w w:val="100"/>
          <w:position w:val="-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3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11" w:lineRule="exact"/>
        <w:ind w:left="3340" w:right="-20"/>
        <w:jc w:val="left"/>
        <w:tabs>
          <w:tab w:pos="4540" w:val="left"/>
          <w:tab w:pos="5820" w:val="left"/>
          <w:tab w:pos="614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</w:r>
      <w:r>
        <w:rPr>
          <w:rFonts w:ascii="Arial" w:hAnsi="Arial" w:cs="Arial" w:eastAsia="Arial"/>
          <w:sz w:val="14"/>
          <w:szCs w:val="14"/>
          <w:spacing w:val="0"/>
          <w:w w:val="111"/>
          <w:position w:val="-1"/>
        </w:rPr>
        <w:t>retrieve</w:t>
      </w:r>
      <w:r>
        <w:rPr>
          <w:rFonts w:ascii="Arial" w:hAnsi="Arial" w:cs="Arial" w:eastAsia="Arial"/>
          <w:sz w:val="14"/>
          <w:szCs w:val="14"/>
          <w:spacing w:val="0"/>
          <w:w w:val="111"/>
          <w:position w:val="-1"/>
        </w:rPr>
        <w:t>d</w:t>
      </w:r>
      <w:r>
        <w:rPr>
          <w:rFonts w:ascii="Arial" w:hAnsi="Arial" w:cs="Arial" w:eastAsia="Arial"/>
          <w:sz w:val="14"/>
          <w:szCs w:val="14"/>
          <w:spacing w:val="14"/>
          <w:w w:val="111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data</w:t>
      </w:r>
      <w:r>
        <w:rPr>
          <w:rFonts w:ascii="Arial" w:hAnsi="Arial" w:cs="Arial" w:eastAsia="Arial"/>
          <w:sz w:val="14"/>
          <w:szCs w:val="14"/>
          <w:spacing w:val="-28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21" w:lineRule="exact"/>
        <w:ind w:left="1504" w:right="-20"/>
        <w:jc w:val="left"/>
        <w:tabs>
          <w:tab w:pos="2200" w:val="left"/>
          <w:tab w:pos="4540" w:val="left"/>
          <w:tab w:pos="4860" w:val="left"/>
          <w:tab w:pos="582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1.480011pt;margin-top:6.044109pt;width:8.23992pt;height:28.5pt;mso-position-horizontal-relative:page;mso-position-vertical-relative:paragraph;z-index:-4757" type="#_x0000_t202" filled="f" stroked="f">
            <v:textbox inset="0,0,0,0">
              <w:txbxContent>
                <w:p>
                  <w:pPr>
                    <w:spacing w:before="0" w:after="0" w:line="570" w:lineRule="exact"/>
                    <w:ind w:right="-125"/>
                    <w:jc w:val="left"/>
                    <w:rPr>
                      <w:rFonts w:ascii="Arial" w:hAnsi="Arial" w:cs="Arial" w:eastAsia="Arial"/>
                      <w:sz w:val="57"/>
                      <w:szCs w:val="57"/>
                    </w:rPr>
                  </w:pPr>
                  <w:rPr/>
                  <w:r>
                    <w:rPr>
                      <w:rFonts w:ascii="Arial" w:hAnsi="Arial" w:cs="Arial" w:eastAsia="Arial"/>
                      <w:sz w:val="57"/>
                      <w:szCs w:val="57"/>
                      <w:spacing w:val="0"/>
                      <w:w w:val="52"/>
                      <w:position w:val="-1"/>
                    </w:rPr>
                    <w:t>o</w:t>
                  </w:r>
                  <w:r>
                    <w:rPr>
                      <w:rFonts w:ascii="Arial" w:hAnsi="Arial" w:cs="Arial" w:eastAsia="Arial"/>
                      <w:sz w:val="57"/>
                      <w:szCs w:val="57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5"/>
          <w:position w:val="-5"/>
        </w:rPr>
        <w:t>!for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75"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eo</w:t>
      </w:r>
      <w:r>
        <w:rPr>
          <w:rFonts w:ascii="Arial" w:hAnsi="Arial" w:cs="Arial" w:eastAsia="Arial"/>
          <w:sz w:val="16"/>
          <w:szCs w:val="16"/>
          <w:spacing w:val="-37"/>
          <w:w w:val="100"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</w:r>
      <w:r>
        <w:rPr>
          <w:rFonts w:ascii="Arial" w:hAnsi="Arial" w:cs="Arial" w:eastAsia="Arial"/>
          <w:sz w:val="16"/>
          <w:szCs w:val="16"/>
          <w:spacing w:val="0"/>
          <w:w w:val="96"/>
          <w:b/>
          <w:bCs/>
          <w:position w:val="-4"/>
        </w:rPr>
        <w:t>clas</w:t>
      </w:r>
      <w:r>
        <w:rPr>
          <w:rFonts w:ascii="Arial" w:hAnsi="Arial" w:cs="Arial" w:eastAsia="Arial"/>
          <w:sz w:val="16"/>
          <w:szCs w:val="16"/>
          <w:spacing w:val="0"/>
          <w:w w:val="96"/>
          <w:b/>
          <w:bCs/>
          <w:position w:val="-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6"/>
          <w:b/>
          <w:bCs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-4"/>
        </w:rPr>
        <w:t>fro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  <w:position w:val="-4"/>
        </w:rPr>
        <w:t>m</w:t>
      </w:r>
      <w:r>
        <w:rPr>
          <w:rFonts w:ascii="Arial" w:hAnsi="Arial" w:cs="Arial" w:eastAsia="Arial"/>
          <w:sz w:val="16"/>
          <w:szCs w:val="16"/>
          <w:spacing w:val="-9"/>
          <w:w w:val="100"/>
          <w:b/>
          <w:bCs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  <w:b/>
          <w:bCs/>
          <w:position w:val="-4"/>
        </w:rPr>
        <w:t>exe!l:Ut</w:t>
      </w:r>
      <w:r>
        <w:rPr>
          <w:rFonts w:ascii="Arial" w:hAnsi="Arial" w:cs="Arial" w:eastAsia="Arial"/>
          <w:sz w:val="16"/>
          <w:szCs w:val="16"/>
          <w:spacing w:val="0"/>
          <w:w w:val="81"/>
          <w:b/>
          <w:bCs/>
          <w:position w:val="-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1"/>
          <w:b/>
          <w:bCs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1"/>
          <w:b/>
          <w:bCs/>
          <w:position w:val="-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b/>
          <w:bCs/>
          <w:position w:val="-4"/>
        </w:rPr>
        <w:t>CfUery]</w:t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-4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  <w:b/>
          <w:bCs/>
          <w:position w:val="-4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-1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>5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1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>ne'A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>()</w:t>
      </w:r>
      <w:r>
        <w:rPr>
          <w:rFonts w:ascii="Arial" w:hAnsi="Arial" w:cs="Arial" w:eastAsia="Arial"/>
          <w:sz w:val="16"/>
          <w:szCs w:val="16"/>
          <w:spacing w:val="-43"/>
          <w:w w:val="100"/>
          <w:position w:val="-1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0" w:after="0" w:line="240" w:lineRule="auto"/>
        <w:ind w:left="3340" w:right="-20"/>
        <w:jc w:val="left"/>
        <w:tabs>
          <w:tab w:pos="4540" w:val="left"/>
          <w:tab w:pos="5820" w:val="left"/>
          <w:tab w:pos="72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3" w:after="0" w:line="304" w:lineRule="exact"/>
        <w:ind w:left="3340" w:right="-20"/>
        <w:jc w:val="left"/>
        <w:tabs>
          <w:tab w:pos="4540" w:val="left"/>
          <w:tab w:pos="5820" w:val="left"/>
          <w:tab w:pos="72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12"/>
        </w:rPr>
        <w:t>I</w:t>
      </w:r>
      <w:r>
        <w:rPr>
          <w:rFonts w:ascii="Arial" w:hAnsi="Arial" w:cs="Arial" w:eastAsia="Arial"/>
          <w:sz w:val="12"/>
          <w:szCs w:val="12"/>
          <w:spacing w:val="-25"/>
          <w:w w:val="100"/>
          <w:position w:val="1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2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2"/>
        </w:rPr>
      </w:r>
      <w:r>
        <w:rPr>
          <w:rFonts w:ascii="Arial" w:hAnsi="Arial" w:cs="Arial" w:eastAsia="Arial"/>
          <w:sz w:val="27"/>
          <w:szCs w:val="27"/>
          <w:spacing w:val="0"/>
          <w:w w:val="52"/>
          <w:position w:val="-1"/>
        </w:rPr>
        <w:t>:</w:t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7"/>
          <w:szCs w:val="27"/>
          <w:spacing w:val="0"/>
          <w:w w:val="100"/>
          <w:position w:val="-1"/>
        </w:rPr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2"/>
        </w:rPr>
        <w:t>I</w:t>
      </w:r>
      <w:r>
        <w:rPr>
          <w:rFonts w:ascii="Arial" w:hAnsi="Arial" w:cs="Arial" w:eastAsia="Arial"/>
          <w:sz w:val="12"/>
          <w:szCs w:val="12"/>
          <w:spacing w:val="-25"/>
          <w:w w:val="100"/>
          <w:position w:val="1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12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25"/>
          <w:position w:val="12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1" w:after="0" w:line="215" w:lineRule="auto"/>
        <w:ind w:left="1631" w:right="663" w:firstLine="-86"/>
        <w:jc w:val="right"/>
        <w:tabs>
          <w:tab w:pos="3300" w:val="left"/>
          <w:tab w:pos="4420" w:val="left"/>
          <w:tab w:pos="5780" w:val="left"/>
          <w:tab w:pos="7240" w:val="left"/>
          <w:tab w:pos="87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839996pt;margin-top:5.095027pt;width:7.0596pt;height:20.0pt;mso-position-horizontal-relative:page;mso-position-vertical-relative:paragraph;z-index:-4759" type="#_x0000_t202" filled="f" stroked="f">
            <v:textbox inset="0,0,0,0">
              <w:txbxContent>
                <w:p>
                  <w:pPr>
                    <w:spacing w:before="0" w:after="0" w:line="400" w:lineRule="exact"/>
                    <w:ind w:right="-100"/>
                    <w:jc w:val="left"/>
                    <w:rPr>
                      <w:rFonts w:ascii="Times New Roman" w:hAnsi="Times New Roman" w:cs="Times New Roman" w:eastAsia="Times New Roman"/>
                      <w:sz w:val="40"/>
                      <w:szCs w:val="4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40"/>
                      <w:szCs w:val="40"/>
                      <w:spacing w:val="0"/>
                      <w:w w:val="52"/>
                    </w:rPr>
                    <w:t>:s</w:t>
                  </w:r>
                  <w:r>
                    <w:rPr>
                      <w:rFonts w:ascii="Times New Roman" w:hAnsi="Times New Roman" w:cs="Times New Roman" w:eastAsia="Times New Roman"/>
                      <w:sz w:val="40"/>
                      <w:szCs w:val="4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loop</w:t>
      </w:r>
      <w:r>
        <w:rPr>
          <w:rFonts w:ascii="Arial" w:hAnsi="Arial" w:cs="Arial" w:eastAsia="Arial"/>
          <w:sz w:val="16"/>
          <w:szCs w:val="16"/>
          <w:spacing w:val="-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4"/>
        </w:rPr>
        <w:t> 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4"/>
          <w:position w:val="-7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-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[io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r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5"/>
          <w:position w:val="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5"/>
          <w:position w:val="1"/>
        </w:rPr>
        <w:t>    </w:t>
      </w:r>
      <w:r>
        <w:rPr>
          <w:rFonts w:ascii="Arial" w:hAnsi="Arial" w:cs="Arial" w:eastAsia="Arial"/>
          <w:sz w:val="16"/>
          <w:szCs w:val="16"/>
          <w:spacing w:val="28"/>
          <w:w w:val="75"/>
          <w:position w:val="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attribut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  <w:t>cl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  <w:t>ssi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  <w:position w:val="0"/>
        </w:rPr>
        <w:t>getstring</w:t>
      </w:r>
      <w:r>
        <w:rPr>
          <w:rFonts w:ascii="Arial" w:hAnsi="Arial" w:cs="Arial" w:eastAsia="Arial"/>
          <w:sz w:val="16"/>
          <w:szCs w:val="16"/>
          <w:spacing w:val="0"/>
          <w:w w:val="110"/>
          <w:position w:val="0"/>
        </w:rPr>
        <w:t>()</w:t>
      </w:r>
      <w:r>
        <w:rPr>
          <w:rFonts w:ascii="Arial" w:hAnsi="Arial" w:cs="Arial" w:eastAsia="Arial"/>
          <w:sz w:val="16"/>
          <w:szCs w:val="16"/>
          <w:spacing w:val="-48"/>
          <w:w w:val="11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6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4"/>
          <w:position w:val="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12" w:lineRule="exact"/>
        <w:ind w:right="663"/>
        <w:jc w:val="right"/>
        <w:tabs>
          <w:tab w:pos="14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4"/>
          <w:position w:val="1"/>
        </w:rPr>
        <w:t>I</w:t>
      </w:r>
      <w:r>
        <w:rPr>
          <w:rFonts w:ascii="Arial" w:hAnsi="Arial" w:cs="Arial" w:eastAsia="Arial"/>
          <w:sz w:val="16"/>
          <w:szCs w:val="16"/>
          <w:w w:val="100"/>
          <w:position w:val="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4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21" w:lineRule="exact"/>
        <w:ind w:left="3340" w:right="-20"/>
        <w:jc w:val="left"/>
        <w:tabs>
          <w:tab w:pos="4540" w:val="left"/>
          <w:tab w:pos="5760" w:val="left"/>
          <w:tab w:pos="616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</w:r>
      <w:r>
        <w:rPr>
          <w:rFonts w:ascii="Arial" w:hAnsi="Arial" w:cs="Arial" w:eastAsia="Arial"/>
          <w:sz w:val="28"/>
          <w:szCs w:val="28"/>
          <w:spacing w:val="0"/>
          <w:w w:val="59"/>
          <w:position w:val="-2"/>
        </w:rPr>
        <w:t>l,J</w:t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position w:val="-2"/>
        </w:rPr>
      </w:r>
      <w:r>
        <w:rPr>
          <w:rFonts w:ascii="Arial" w:hAnsi="Arial" w:cs="Arial" w:eastAsia="Arial"/>
          <w:sz w:val="16"/>
          <w:szCs w:val="16"/>
          <w:spacing w:val="0"/>
          <w:w w:val="102"/>
          <w:position w:val="5"/>
        </w:rPr>
        <w:t>1</w:t>
      </w:r>
      <w:r>
        <w:rPr>
          <w:rFonts w:ascii="Arial" w:hAnsi="Arial" w:cs="Arial" w:eastAsia="Arial"/>
          <w:sz w:val="16"/>
          <w:szCs w:val="16"/>
          <w:spacing w:val="-32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5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7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5"/>
        </w:rPr>
        <w:t>set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D</w:t>
      </w:r>
      <w:r>
        <w:rPr>
          <w:rFonts w:ascii="Arial" w:hAnsi="Arial" w:cs="Arial" w:eastAsia="Arial"/>
          <w:sz w:val="16"/>
          <w:szCs w:val="16"/>
          <w:spacing w:val="-30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oto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()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5"/>
        </w:rPr>
        <w:t>  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338" w:lineRule="exact"/>
        <w:ind w:left="3340" w:right="-20"/>
        <w:jc w:val="left"/>
        <w:tabs>
          <w:tab w:pos="4540" w:val="left"/>
          <w:tab w:pos="5820" w:val="left"/>
          <w:tab w:pos="7280" w:val="left"/>
          <w:tab w:pos="8680" w:val="left"/>
        </w:tabs>
        <w:rPr>
          <w:rFonts w:ascii="Arial" w:hAnsi="Arial" w:cs="Arial" w:eastAsia="Arial"/>
          <w:sz w:val="39"/>
          <w:szCs w:val="39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39"/>
          <w:szCs w:val="39"/>
          <w:spacing w:val="0"/>
          <w:w w:val="100"/>
        </w:rPr>
        <w:t>u</w:t>
      </w:r>
      <w:r>
        <w:rPr>
          <w:rFonts w:ascii="Arial" w:hAnsi="Arial" w:cs="Arial" w:eastAsia="Arial"/>
          <w:sz w:val="39"/>
          <w:szCs w:val="39"/>
          <w:spacing w:val="0"/>
          <w:w w:val="100"/>
        </w:rPr>
      </w:r>
    </w:p>
    <w:p>
      <w:pPr>
        <w:spacing w:before="0" w:after="0" w:line="167" w:lineRule="exact"/>
        <w:ind w:left="3340" w:right="-20"/>
        <w:jc w:val="left"/>
        <w:tabs>
          <w:tab w:pos="4540" w:val="left"/>
          <w:tab w:pos="582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58" w:lineRule="exact"/>
        <w:ind w:left="3340" w:right="-20"/>
        <w:jc w:val="left"/>
        <w:tabs>
          <w:tab w:pos="4540" w:val="left"/>
          <w:tab w:pos="7280" w:val="left"/>
          <w:tab w:pos="87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  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8</w:t>
      </w:r>
      <w:r>
        <w:rPr>
          <w:rFonts w:ascii="Arial" w:hAnsi="Arial" w:cs="Arial" w:eastAsia="Arial"/>
          <w:sz w:val="16"/>
          <w:szCs w:val="16"/>
          <w:spacing w:val="25"/>
          <w:w w:val="100"/>
          <w:position w:val="-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odd(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PersiOI:encyCioss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9"/>
        </w:rPr>
        <w:t>)</w:t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8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80" w:lineRule="exact"/>
        <w:ind w:left="3340" w:right="-48"/>
        <w:jc w:val="left"/>
        <w:tabs>
          <w:tab w:pos="4540" w:val="left"/>
          <w:tab w:pos="58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512" w:lineRule="exact"/>
        <w:ind w:left="-96" w:right="663"/>
        <w:jc w:val="right"/>
        <w:tabs>
          <w:tab w:pos="150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51"/>
          <w:szCs w:val="51"/>
          <w:spacing w:val="0"/>
          <w:w w:val="56"/>
        </w:rPr>
        <w:t>-y</w:t>
      </w:r>
      <w:r>
        <w:rPr>
          <w:rFonts w:ascii="Times New Roman" w:hAnsi="Times New Roman" w:cs="Times New Roman" w:eastAsia="Times New Roman"/>
          <w:sz w:val="51"/>
          <w:szCs w:val="5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51"/>
          <w:szCs w:val="51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94"/>
          <w:position w:val="1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55" w:lineRule="exact"/>
        <w:ind w:right="663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4.720001pt;margin-top:-9.419191pt;width:2.1052pt;height:8pt;mso-position-horizontal-relative:page;mso-position-vertical-relative:paragraph;z-index:-4758" type="#_x0000_t202" filled="f" stroked="f">
            <v:textbox inset="0,0,0,0">
              <w:txbxContent>
                <w:p>
                  <w:pPr>
                    <w:spacing w:before="0" w:after="0" w:line="160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righ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5874" w:space="1268"/>
            <w:col w:w="233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JD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RDBMS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Update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67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04.699997pt;margin-top:27.225857pt;width:168.78pt;height:30.42pt;mso-position-horizontal-relative:page;mso-position-vertical-relative:paragraph;z-index:-4756" coordorigin="2094,545" coordsize="3376,608">
            <v:group style="position:absolute;left:3931;top:546;width:1537;height:606" coordorigin="3931,546" coordsize="1537,606">
              <v:shape style="position:absolute;left:3931;top:546;width:1537;height:606" coordorigin="3931,546" coordsize="1537,606" path="m3931,1152l5468,1152,5468,546,3931,546,3931,1152e" filled="t" fillcolor="#FFFFCC" stroked="f">
                <v:path arrowok="t"/>
                <v:fill/>
              </v:shape>
            </v:group>
            <v:group style="position:absolute;left:3931;top:546;width:1537;height:606" coordorigin="3931,546" coordsize="1537,606">
              <v:shape style="position:absolute;left:3931;top:546;width:1537;height:606" coordorigin="3931,546" coordsize="1537,606" path="m3931,1152l5468,1152,5468,546,3931,546,3931,1152xe" filled="f" stroked="t" strokeweight=".12pt" strokecolor="#000000">
                <v:path arrowok="t"/>
              </v:shape>
            </v:group>
            <v:group style="position:absolute;left:2095;top:546;width:1789;height:606" coordorigin="2095,546" coordsize="1789,606">
              <v:shape style="position:absolute;left:2095;top:546;width:1789;height:606" coordorigin="2095,546" coordsize="1789,606" path="m2095,1152l3884,1152,3884,546,2095,546,2095,1152e" filled="t" fillcolor="#FFFFCC" stroked="f">
                <v:path arrowok="t"/>
                <v:fill/>
              </v:shape>
            </v:group>
            <v:group style="position:absolute;left:2095;top:546;width:1789;height:606" coordorigin="2095,546" coordsize="1789,606">
              <v:shape style="position:absolute;left:2095;top:546;width:1789;height:606" coordorigin="2095,546" coordsize="1789,606" path="m2095,1152l3884,1152,3884,546,2095,546,2095,1152xe" filled="f" stroked="t" strokeweight=".12pt" strokecolor="#000000">
                <v:path arrowok="t"/>
              </v:shape>
            </v:group>
            <v:group style="position:absolute;left:2174;top:1121;width:1788;height:2" coordorigin="2174,1121" coordsize="1788,2">
              <v:shape style="position:absolute;left:2174;top:1121;width:1788;height:2" coordorigin="2174,1121" coordsize="1788,0" path="m2174,1121l3962,1121e" filled="f" stroked="t" strokeweight=".9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899994pt;margin-top:27.225857pt;width:83.94pt;height:30.42pt;mso-position-horizontal-relative:page;mso-position-vertical-relative:paragraph;z-index:-4754" coordorigin="5658,545" coordsize="1679,608">
            <v:group style="position:absolute;left:5659;top:546;width:1676;height:606" coordorigin="5659,546" coordsize="1676,606">
              <v:shape style="position:absolute;left:5659;top:546;width:1676;height:606" coordorigin="5659,546" coordsize="1676,606" path="m5659,1152l7336,1152,7336,546,5659,546,5659,1152e" filled="t" fillcolor="#FFFFCC" stroked="f">
                <v:path arrowok="t"/>
                <v:fill/>
              </v:shape>
            </v:group>
            <v:group style="position:absolute;left:5659;top:546;width:1676;height:606" coordorigin="5659,546" coordsize="1676,606">
              <v:shape style="position:absolute;left:5659;top:546;width:1676;height:606" coordorigin="5659,546" coordsize="1676,606" path="m5659,1152l7336,1152,7336,546,5659,546,5659,1152x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JD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RD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MS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NumType w:start="48"/>
          <w:pgMar w:footer="972" w:header="753" w:top="940" w:bottom="1160" w:left="1340" w:right="1320"/>
          <w:footerReference w:type="default" r:id="rId20"/>
          <w:pgSz w:w="12240" w:h="15840"/>
        </w:sectPr>
      </w:pPr>
      <w:rPr/>
    </w:p>
    <w:p>
      <w:pPr>
        <w:spacing w:before="49" w:after="0" w:line="256" w:lineRule="exact"/>
        <w:ind w:left="834" w:right="-61" w:firstLine="7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25.200012pt;margin-top:39.270004pt;width:.1pt;height:34.2pt;mso-position-horizontal-relative:page;mso-position-vertical-relative:paragraph;z-index:-4753" coordorigin="6504,785" coordsize="2,684">
            <v:shape style="position:absolute;left:6504;top:785;width:2;height:684" coordorigin="6504,785" coordsize="0,684" path="m6504,785l6504,1469e" filled="f" stroked="t" strokeweight=".12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rsist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</w:p>
    <w:p>
      <w:pPr>
        <w:spacing w:before="29" w:after="0" w:line="240" w:lineRule="auto"/>
        <w:ind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Cl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9" w:after="0" w:line="240" w:lineRule="auto"/>
        <w:ind w:left="638" w:right="-20"/>
        <w:jc w:val="left"/>
        <w:tabs>
          <w:tab w:pos="32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w w:val="99"/>
        </w:rPr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4"/>
          <w:szCs w:val="24"/>
          <w:spacing w:val="-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1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26001pt;margin-top:-16.702965pt;width:158.4pt;height:30.42pt;mso-position-horizontal-relative:page;mso-position-vertical-relative:paragraph;z-index:-4752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18" w:hRule="exact"/>
                    </w:trPr>
                    <w:tc>
                      <w:tcPr>
                        <w:tcW w:w="161" w:type="dxa"/>
                        <w:vMerge w:val="restart"/>
                        <w:tcBorders>
                          <w:top w:val="single" w:sz=".96" w:space="0" w:color="000000"/>
                          <w:left w:val="single" w:sz=".9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74" w:type="dxa"/>
                        <w:tcBorders>
                          <w:top w:val="single" w:sz=".96" w:space="0" w:color="000000"/>
                          <w:bottom w:val="single" w:sz="7.52" w:space="0" w:color="000000"/>
                          <w:left w:val="nil" w:sz="6" w:space="0" w:color="auto"/>
                          <w:right w:val="single" w:sz=".96" w:space="0" w:color="000000"/>
                        </w:tcBorders>
                      </w:tcPr>
                      <w:p>
                        <w:pPr>
                          <w:spacing w:before="55" w:after="0" w:line="252" w:lineRule="exact"/>
                          <w:ind w:left="67" w:right="-2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  <w:position w:val="-2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  <w:position w:val="-2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-1"/>
                            <w:w w:val="100"/>
                            <w:position w:val="-2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100"/>
                            <w:position w:val="-2"/>
                          </w:rPr>
                          <w:t>onnect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-1"/>
                            <w:w w:val="100"/>
                            <w:position w:val="-2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100"/>
                            <w:position w:val="-2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  <w:tc>
                      <w:tcPr>
                        <w:tcW w:w="95" w:type="dxa"/>
                        <w:vMerge w:val="restart"/>
                        <w:tcBorders>
                          <w:top w:val="nil" w:sz="6" w:space="0" w:color="auto"/>
                          <w:left w:val="single" w:sz=".96" w:space="0" w:color="000000"/>
                          <w:right w:val="single" w:sz=".9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35" w:type="dxa"/>
                        <w:vMerge w:val="restart"/>
                        <w:tcBorders>
                          <w:top w:val="single" w:sz=".96" w:space="0" w:color="000000"/>
                          <w:left w:val="single" w:sz=".96" w:space="0" w:color="000000"/>
                          <w:right w:val="single" w:sz=".96" w:space="0" w:color="000000"/>
                        </w:tcBorders>
                      </w:tcPr>
                      <w:p>
                        <w:pPr>
                          <w:spacing w:before="55" w:after="0" w:line="240" w:lineRule="auto"/>
                          <w:ind w:left="208" w:right="-54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w w:val="99"/>
                          </w:rPr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9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99"/>
                            <w:u w:val="single" w:color="0000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  <w:u w:val="single" w:color="000000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100"/>
                            <w:u w:val="single" w:color="000000"/>
                          </w:rPr>
                          <w:t>Statement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1"/>
                            <w:w w:val="1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161" w:type="dxa"/>
                        <w:vMerge/>
                        <w:tcBorders>
                          <w:bottom w:val="single" w:sz=".96" w:space="0" w:color="000000"/>
                          <w:left w:val="single" w:sz=".9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374" w:type="dxa"/>
                        <w:tcBorders>
                          <w:top w:val="single" w:sz="7.52" w:space="0" w:color="000000"/>
                          <w:bottom w:val="single" w:sz=".96" w:space="0" w:color="000000"/>
                          <w:left w:val="nil" w:sz="6" w:space="0" w:color="auto"/>
                          <w:right w:val="single" w:sz=".9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5" w:type="dxa"/>
                        <w:vMerge/>
                        <w:tcBorders>
                          <w:bottom w:val="nil" w:sz="6" w:space="0" w:color="auto"/>
                          <w:left w:val="single" w:sz=".96" w:space="0" w:color="000000"/>
                          <w:right w:val="single" w:sz=".9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35" w:type="dxa"/>
                        <w:vMerge/>
                        <w:tcBorders>
                          <w:bottom w:val="single" w:sz=".96" w:space="0" w:color="000000"/>
                          <w:left w:val="single" w:sz=".96" w:space="0" w:color="000000"/>
                          <w:right w:val="single" w:sz=".96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tent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u w:val="single" w:color="000000"/>
        </w:rPr>
      </w:r>
      <w:r>
        <w:rPr>
          <w:rFonts w:ascii="Arial" w:hAnsi="Arial" w:cs="Arial" w:eastAsia="Arial"/>
          <w:sz w:val="24"/>
          <w:szCs w:val="24"/>
          <w:spacing w:val="1"/>
          <w:w w:val="100"/>
          <w:u w:val="single" w:color="000000"/>
        </w:rPr>
        <w:t>as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20"/>
          <w:cols w:num="3" w:equalWidth="0">
            <w:col w:w="2622" w:space="243"/>
            <w:col w:w="1136" w:space="428"/>
            <w:col w:w="5151"/>
          </w:cols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20"/>
        </w:sectPr>
      </w:pPr>
      <w:rPr/>
    </w:p>
    <w:p>
      <w:pPr>
        <w:spacing w:before="29" w:after="0" w:line="240" w:lineRule="auto"/>
        <w:ind w:left="126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45.5pt;margin-top:-4.694118pt;width:381pt;height:218.58pt;mso-position-horizontal-relative:page;mso-position-vertical-relative:paragraph;z-index:-4755" coordorigin="2910,-94" coordsize="7620,4372">
            <v:group style="position:absolute;left:4699;top:-93;width:2;height:478" coordorigin="4699,-93" coordsize="2,478">
              <v:shape style="position:absolute;left:4699;top:-93;width:2;height:478" coordorigin="4699,-93" coordsize="0,478" path="m4699,-93l4699,385e" filled="f" stroked="t" strokeweight=".12pt" strokecolor="#000000">
                <v:path arrowok="t"/>
              </v:shape>
            </v:group>
            <v:group style="position:absolute;left:4699;top:3001;width:2;height:1276" coordorigin="4699,3001" coordsize="2,1276">
              <v:shape style="position:absolute;left:4699;top:3001;width:2;height:1276" coordorigin="4699,3001" coordsize="0,1276" path="m4699,3001l4699,4277e" filled="f" stroked="t" strokeweight=".12pt" strokecolor="#000000">
                <v:path arrowok="t"/>
              </v:shape>
            </v:group>
            <v:group style="position:absolute;left:4620;top:385;width:160;height:2616" coordorigin="4620,385" coordsize="160,2616">
              <v:shape style="position:absolute;left:4620;top:385;width:160;height:2616" coordorigin="4620,385" coordsize="160,2616" path="m4620,3001l4780,3001,4780,385,4620,385,4620,3001xe" filled="f" stroked="t" strokeweight=".12pt" strokecolor="#000000">
                <v:path arrowok="t"/>
              </v:shape>
            </v:group>
            <v:group style="position:absolute;left:2990;top:-93;width:2;height:478" coordorigin="2990,-93" coordsize="2,478">
              <v:shape style="position:absolute;left:2990;top:-93;width:2;height:478" coordorigin="2990,-93" coordsize="0,478" path="m2990,-93l2990,385e" filled="f" stroked="t" strokeweight=".12pt" strokecolor="#000000">
                <v:path arrowok="t"/>
              </v:shape>
            </v:group>
            <v:group style="position:absolute;left:2990;top:3303;width:2;height:973" coordorigin="2990,3303" coordsize="2,973">
              <v:shape style="position:absolute;left:2990;top:3303;width:2;height:973" coordorigin="2990,3303" coordsize="0,973" path="m2990,3303l2990,4277e" filled="f" stroked="t" strokeweight=".12pt" strokecolor="#000000">
                <v:path arrowok="t"/>
              </v:shape>
            </v:group>
            <v:group style="position:absolute;left:2911;top:385;width:160;height:2918" coordorigin="2911,385" coordsize="160,2918">
              <v:shape style="position:absolute;left:2911;top:385;width:160;height:2918" coordorigin="2911,385" coordsize="160,2918" path="m2911,3303l3071,3303,3071,385,2911,385,2911,3303xe" filled="f" stroked="t" strokeweight=".12pt" strokecolor="#9A0033">
                <v:path arrowok="t"/>
              </v:shape>
            </v:group>
            <v:group style="position:absolute;left:3070;top:385;width:1550;height:2" coordorigin="3070,385" coordsize="1550,2">
              <v:shape style="position:absolute;left:3070;top:385;width:1550;height:2" coordorigin="3070,385" coordsize="1550,2" path="m3070,385l4620,387e" filled="f" stroked="t" strokeweight=".12pt" strokecolor="#000000">
                <v:path arrowok="t"/>
              </v:shape>
            </v:group>
            <v:group style="position:absolute;left:4445;top:385;width:175;height:79" coordorigin="4445,385" coordsize="175,79">
              <v:shape style="position:absolute;left:4445;top:385;width:175;height:79" coordorigin="4445,385" coordsize="175,79" path="m4445,464l4620,464,4620,385,4445,385,4445,464xe" filled="t" fillcolor="#000000" stroked="f">
                <v:path arrowok="t"/>
                <v:fill/>
              </v:shape>
            </v:group>
            <v:group style="position:absolute;left:4445;top:306;width:175;height:79" coordorigin="4445,306" coordsize="175,79">
              <v:shape style="position:absolute;left:4445;top:306;width:175;height:79" coordorigin="4445,306" coordsize="175,79" path="m4445,385l4620,385,4620,306,4445,306,4445,385xe" filled="t" fillcolor="#000000" stroked="f">
                <v:path arrowok="t"/>
                <v:fill/>
              </v:shape>
            </v:group>
            <v:group style="position:absolute;left:6504;top:1056;width:2;height:3221" coordorigin="6504,1056" coordsize="2,3221">
              <v:shape style="position:absolute;left:6504;top:1056;width:2;height:3221" coordorigin="6504,1056" coordsize="0,3221" path="m6504,1056l6504,4277e" filled="f" stroked="t" strokeweight=".12pt" strokecolor="#000000">
                <v:path arrowok="t"/>
              </v:shape>
            </v:group>
            <v:group style="position:absolute;left:6425;top:752;width:145;height:304" coordorigin="6425,752" coordsize="145,304">
              <v:shape style="position:absolute;left:6425;top:752;width:145;height:304" coordorigin="6425,752" coordsize="145,304" path="m6425,1056l6570,1056,6570,752,6425,752,6425,1056xe" filled="f" stroked="t" strokeweight=".12pt" strokecolor="#000000">
                <v:path arrowok="t"/>
              </v:shape>
            </v:group>
            <v:group style="position:absolute;left:8294;top:-93;width:2;height:1562" coordorigin="8294,-93" coordsize="2,1562">
              <v:shape style="position:absolute;left:8294;top:-93;width:2;height:1562" coordorigin="8294,-93" coordsize="0,1562" path="m8294,-93l8294,1470e" filled="f" stroked="t" strokeweight=".12pt" strokecolor="#000000">
                <v:path arrowok="t"/>
              </v:shape>
            </v:group>
            <v:group style="position:absolute;left:8294;top:1776;width:2;height:2501" coordorigin="8294,1776" coordsize="2,2501">
              <v:shape style="position:absolute;left:8294;top:1776;width:2;height:2501" coordorigin="8294,1776" coordsize="0,2501" path="m8294,1776l8294,4277e" filled="f" stroked="t" strokeweight=".12pt" strokecolor="#000000">
                <v:path arrowok="t"/>
              </v:shape>
            </v:group>
            <v:group style="position:absolute;left:8215;top:1470;width:160;height:306" coordorigin="8215,1470" coordsize="160,306">
              <v:shape style="position:absolute;left:8215;top:1470;width:160;height:306" coordorigin="8215,1470" coordsize="160,306" path="m8215,1776l8375,1776,8375,1470,8215,1470,8215,1776xe" filled="f" stroked="t" strokeweight=".12pt" strokecolor="#000000">
                <v:path arrowok="t"/>
              </v:shape>
            </v:group>
            <v:group style="position:absolute;left:4778;top:1487;width:3434;height:2" coordorigin="4778,1487" coordsize="3434,2">
              <v:shape style="position:absolute;left:4778;top:1487;width:3434;height:2" coordorigin="4778,1487" coordsize="3434,0" path="m4778,1487l8213,1487e" filled="f" stroked="t" strokeweight=".12pt" strokecolor="#000000">
                <v:path arrowok="t"/>
              </v:shape>
            </v:group>
            <v:group style="position:absolute;left:8038;top:1487;width:175;height:79" coordorigin="8038,1487" coordsize="175,79">
              <v:shape style="position:absolute;left:8038;top:1487;width:175;height:79" coordorigin="8038,1487" coordsize="175,79" path="m8038,1566l8213,1566,8213,1487,8038,1487,8038,1566xe" filled="t" fillcolor="#000000" stroked="f">
                <v:path arrowok="t"/>
                <v:fill/>
              </v:shape>
            </v:group>
            <v:group style="position:absolute;left:8038;top:1407;width:175;height:79" coordorigin="8038,1407" coordsize="175,79">
              <v:shape style="position:absolute;left:8038;top:1407;width:175;height:79" coordorigin="8038,1407" coordsize="175,79" path="m8038,1487l8213,1487,8213,1407,8038,1407,8038,1487xe" filled="t" fillcolor="#000000" stroked="f">
                <v:path arrowok="t"/>
                <v:fill/>
              </v:shape>
            </v:group>
            <v:group style="position:absolute;left:9940;top:-93;width:2;height:2488" coordorigin="9940,-93" coordsize="2,2488">
              <v:shape style="position:absolute;left:9940;top:-93;width:2;height:2488" coordorigin="9940,-93" coordsize="0,2488" path="m9940,-93l9940,2395e" filled="f" stroked="t" strokeweight=".12pt" strokecolor="#000000">
                <v:path arrowok="t"/>
              </v:shape>
            </v:group>
            <v:group style="position:absolute;left:9940;top:2699;width:2;height:1578" coordorigin="9940,2699" coordsize="2,1578">
              <v:shape style="position:absolute;left:9940;top:2699;width:2;height:1578" coordorigin="9940,2699" coordsize="0,1578" path="m9940,2699l9940,4277e" filled="f" stroked="t" strokeweight=".12pt" strokecolor="#000000">
                <v:path arrowok="t"/>
              </v:shape>
            </v:group>
            <v:group style="position:absolute;left:9842;top:2395;width:162;height:304" coordorigin="9842,2395" coordsize="162,304">
              <v:shape style="position:absolute;left:9842;top:2395;width:162;height:304" coordorigin="9842,2395" coordsize="162,304" path="m9842,2699l10004,2699,10004,2395,9842,2395,9842,2699xe" filled="f" stroked="t" strokeweight=".12pt" strokecolor="#000000">
                <v:path arrowok="t"/>
              </v:shape>
            </v:group>
            <v:group style="position:absolute;left:4778;top:2395;width:5064;height:2" coordorigin="4778,2395" coordsize="5064,2">
              <v:shape style="position:absolute;left:4778;top:2395;width:5064;height:2" coordorigin="4778,2395" coordsize="5064,0" path="m4778,2395l9842,2395e" filled="f" stroked="t" strokeweight=".12pt" strokecolor="#000000">
                <v:path arrowok="t"/>
              </v:shape>
            </v:group>
            <v:group style="position:absolute;left:9667;top:2395;width:175;height:79" coordorigin="9667,2395" coordsize="175,79">
              <v:shape style="position:absolute;left:9667;top:2395;width:175;height:79" coordorigin="9667,2395" coordsize="175,79" path="m9667,2474l9842,2474,9842,2395,9667,2395,9667,2474xe" filled="t" fillcolor="#000000" stroked="f">
                <v:path arrowok="t"/>
                <v:fill/>
              </v:shape>
            </v:group>
            <v:group style="position:absolute;left:9667;top:2313;width:175;height:82" coordorigin="9667,2313" coordsize="175,82">
              <v:shape style="position:absolute;left:9667;top:2313;width:175;height:82" coordorigin="9667,2313" coordsize="175,82" path="m9667,2395l9842,2395,9842,2313,9667,2313,9667,2395xe" filled="t" fillcolor="#000000" stroked="f">
                <v:path arrowok="t"/>
                <v:fill/>
              </v:shape>
            </v:group>
            <v:group style="position:absolute;left:4778;top:752;width:1646;height:2" coordorigin="4778,752" coordsize="1646,2">
              <v:shape style="position:absolute;left:4778;top:752;width:1646;height:2" coordorigin="4778,752" coordsize="1646,0" path="m4778,752l6425,752e" filled="f" stroked="t" strokeweight=".12pt" strokecolor="#000000">
                <v:path arrowok="t"/>
              </v:shape>
            </v:group>
            <v:group style="position:absolute;left:6233;top:792;width:192;height:2" coordorigin="6233,792" coordsize="192,2">
              <v:shape style="position:absolute;left:6233;top:792;width:192;height:2" coordorigin="6233,792" coordsize="192,0" path="m6233,792l6425,792e" filled="f" stroked="t" strokeweight="3.96pt" strokecolor="#000000">
                <v:path arrowok="t"/>
              </v:shape>
            </v:group>
            <v:group style="position:absolute;left:9029;top:1278;width:1500;height:654" coordorigin="9029,1278" coordsize="1500,654">
              <v:shape style="position:absolute;left:9029;top:1278;width:1500;height:654" coordorigin="9029,1278" coordsize="1500,654" path="m10339,1278l9029,1278,9029,1932,10529,1932,10529,1470,10339,1278e" filled="t" fillcolor="#FFFFCC" stroked="f">
                <v:path arrowok="t"/>
                <v:fill/>
              </v:shape>
            </v:group>
            <v:group style="position:absolute;left:9029;top:1278;width:1500;height:654" coordorigin="9029,1278" coordsize="1500,654">
              <v:shape style="position:absolute;left:9029;top:1278;width:1500;height:654" coordorigin="9029,1278" coordsize="1500,654" path="m9029,1278l10339,1278,10529,1470,10529,1932,9029,1932,9029,1278xe" filled="f" stroked="t" strokeweight=".12pt" strokecolor="#000000">
                <v:path arrowok="t"/>
              </v:shape>
            </v:group>
            <v:group style="position:absolute;left:9029;top:1278;width:1500;height:654" coordorigin="9029,1278" coordsize="1500,654">
              <v:shape style="position:absolute;left:9029;top:1278;width:1500;height:654" coordorigin="9029,1278" coordsize="1500,654" path="m9029,1278l10339,1278,10529,1470,10529,1932,9029,1932,9029,1278e" filled="f" stroked="t" strokeweight=".12pt" strokecolor="#000000">
                <v:path arrowok="t"/>
              </v:shape>
            </v:group>
            <v:group style="position:absolute;left:10339;top:1278;width:190;height:192" coordorigin="10339,1278" coordsize="190,192">
              <v:shape style="position:absolute;left:10339;top:1278;width:190;height:192" coordorigin="10339,1278" coordsize="190,192" path="m10339,1278l10339,1470,10529,1470e" filled="f" stroked="t" strokeweight=".12pt" strokecolor="#000000">
                <v:path arrowok="t"/>
              </v:shape>
            </v:group>
            <v:group style="position:absolute;left:7320;top:1851;width:1709;height:544" coordorigin="7320,1851" coordsize="1709,544">
              <v:shape style="position:absolute;left:7320;top:1851;width:1709;height:544" coordorigin="7320,1851" coordsize="1709,544" path="m9029,1851l7320,2395e" filled="f" stroked="t" strokeweight=".12pt" strokecolor="#000000">
                <v:path arrowok="t"/>
              </v:shape>
            </v:group>
            <v:group style="position:absolute;left:7032;top:18;width:2477;height:862" coordorigin="7032,18" coordsize="2477,862">
              <v:shape style="position:absolute;left:7032;top:18;width:2477;height:862" coordorigin="7032,18" coordsize="2477,862" path="m9331,18l7032,18,7032,879,9509,879,9509,210,9331,18e" filled="t" fillcolor="#FFFFCC" stroked="f">
                <v:path arrowok="t"/>
                <v:fill/>
              </v:shape>
            </v:group>
            <v:group style="position:absolute;left:7032;top:18;width:2477;height:862" coordorigin="7032,18" coordsize="2477,862">
              <v:shape style="position:absolute;left:7032;top:18;width:2477;height:862" coordorigin="7032,18" coordsize="2477,862" path="m7032,18l9331,18,9509,210,9509,879,7032,879,7032,18xe" filled="f" stroked="t" strokeweight=".12pt" strokecolor="#000000">
                <v:path arrowok="t"/>
              </v:shape>
            </v:group>
            <v:group style="position:absolute;left:7032;top:18;width:2477;height:862" coordorigin="7032,18" coordsize="2477,862">
              <v:shape style="position:absolute;left:7032;top:18;width:2477;height:862" coordorigin="7032,18" coordsize="2477,862" path="m7032,18l9331,18,9509,210,9509,879,7032,879,7032,18e" filled="f" stroked="t" strokeweight=".12pt" strokecolor="#000000">
                <v:path arrowok="t"/>
              </v:shape>
            </v:group>
            <v:group style="position:absolute;left:9331;top:18;width:178;height:192" coordorigin="9331,18" coordsize="178,192">
              <v:shape style="position:absolute;left:9331;top:18;width:178;height:192" coordorigin="9331,18" coordsize="178,192" path="m9331,18l9331,210,9509,210e" filled="f" stroked="t" strokeweight=".12pt" strokecolor="#000000">
                <v:path arrowok="t"/>
              </v:shape>
            </v:group>
            <v:group style="position:absolute;left:5594;top:672;width:1421;height:2" coordorigin="5594,672" coordsize="1421,2">
              <v:shape style="position:absolute;left:5594;top:672;width:1421;height:2" coordorigin="5594,672" coordsize="1421,0" path="m5594,672l7015,672e" filled="f" stroked="t" strokeweight="8.04000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1.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1" w:after="0" w:line="240" w:lineRule="auto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1.1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ata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</w:p>
    <w:p>
      <w:pPr>
        <w:spacing w:before="68" w:after="0" w:line="254" w:lineRule="exact"/>
        <w:ind w:right="1273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database,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60" w:bottom="280" w:left="1340" w:right="1320"/>
          <w:cols w:num="2" w:equalWidth="0">
            <w:col w:w="5139" w:space="601"/>
            <w:col w:w="3840"/>
          </w:cols>
        </w:sectPr>
      </w:pPr>
      <w:rPr/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20"/>
        </w:sectPr>
      </w:pPr>
      <w:rPr/>
    </w:p>
    <w:p>
      <w:pPr>
        <w:spacing w:before="29" w:after="0" w:line="240" w:lineRule="auto"/>
        <w:ind w:left="4094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1.2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eateStatement(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1" w:lineRule="exact"/>
        <w:ind w:right="1243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  <w:position w:val="-1"/>
        </w:rPr>
        <w:t>1.3.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ecut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SQL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54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statement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20"/>
          <w:cols w:num="2" w:equalWidth="0">
            <w:col w:w="6416" w:space="1338"/>
            <w:col w:w="1826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6" w:after="0" w:line="222" w:lineRule="auto"/>
        <w:ind w:left="1122" w:right="45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updat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class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clien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ask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DBClass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update.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DBClass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retri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tent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ob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Statemen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connect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eateStatement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ope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at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Onc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Statemen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bu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ecuted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databas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update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dat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the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JD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RDBMS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Create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9" w:lineRule="exact"/>
        <w:ind w:left="44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J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1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8"/>
          <w:w w:val="101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-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-4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1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1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34" w:after="0" w:line="260" w:lineRule="auto"/>
        <w:ind w:left="461" w:right="-58" w:firstLine="7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28.669998pt;margin-top:42.347855pt;width:373.5pt;height:249.12pt;mso-position-horizontal-relative:page;mso-position-vertical-relative:paragraph;z-index:-4750" coordorigin="2573,847" coordsize="7470,4982">
            <v:group style="position:absolute;left:2676;top:848;width:2;height:517" coordorigin="2676,848" coordsize="2,517">
              <v:shape style="position:absolute;left:2676;top:848;width:2;height:517" coordorigin="2676,848" coordsize="0,517" path="m2676,848l2676,1365e" filled="f" stroked="t" strokeweight=".06pt" strokecolor="#000000">
                <v:path arrowok="t"/>
                <v:stroke dashstyle="dash"/>
              </v:shape>
            </v:group>
            <v:group style="position:absolute;left:2676;top:4780;width:2;height:1049" coordorigin="2676,4780" coordsize="2,1049">
              <v:shape style="position:absolute;left:2676;top:4780;width:2;height:1049" coordorigin="2676,4780" coordsize="0,1049" path="m2676,4780l2676,5829e" filled="f" stroked="t" strokeweight=".06pt" strokecolor="#000000">
                <v:path arrowok="t"/>
                <v:stroke dashstyle="dash"/>
              </v:shape>
            </v:group>
            <v:group style="position:absolute;left:2574;top:1364;width:170;height:3416" coordorigin="2574,1364" coordsize="170,3416">
              <v:shape style="position:absolute;left:2574;top:1364;width:170;height:3416" coordorigin="2574,1364" coordsize="170,3416" path="m2574,4780l2744,4780,2744,1364,2574,1364,2574,4780xe" filled="f" stroked="t" strokeweight=".06pt" strokecolor="#9A0033">
                <v:path arrowok="t"/>
              </v:shape>
            </v:group>
            <v:group style="position:absolute;left:4514;top:848;width:2;height:517" coordorigin="4514,848" coordsize="2,517">
              <v:shape style="position:absolute;left:4514;top:848;width:2;height:517" coordorigin="4514,848" coordsize="0,517" path="m4514,848l4514,1365e" filled="f" stroked="t" strokeweight=".06pt" strokecolor="#000000">
                <v:path arrowok="t"/>
                <v:stroke dashstyle="dash"/>
              </v:shape>
            </v:group>
            <v:group style="position:absolute;left:4514;top:4454;width:2;height:1375" coordorigin="4514,4454" coordsize="2,1375">
              <v:shape style="position:absolute;left:4514;top:4454;width:2;height:1375" coordorigin="4514,4454" coordsize="0,1375" path="m4514,4454l4514,5829e" filled="f" stroked="t" strokeweight=".06pt" strokecolor="#000000">
                <v:path arrowok="t"/>
                <v:stroke dashstyle="dash"/>
              </v:shape>
            </v:group>
            <v:group style="position:absolute;left:4428;top:1364;width:170;height:3090" coordorigin="4428,1364" coordsize="170,3090">
              <v:shape style="position:absolute;left:4428;top:1364;width:170;height:3090" coordorigin="4428,1364" coordsize="170,3090" path="m4428,4454l4598,4454,4598,1364,4428,1364,4428,4454xe" filled="f" stroked="t" strokeweight=".06pt" strokecolor="#000000">
                <v:path arrowok="t"/>
              </v:shape>
            </v:group>
            <v:group style="position:absolute;left:2746;top:1364;width:1682;height:2" coordorigin="2746,1364" coordsize="1682,2">
              <v:shape style="position:absolute;left:2746;top:1364;width:1682;height:2" coordorigin="2746,1364" coordsize="1682,0" path="m2746,1364l4428,1364e" filled="f" stroked="t" strokeweight=".06pt" strokecolor="#000000">
                <v:path arrowok="t"/>
              </v:shape>
            </v:group>
            <v:group style="position:absolute;left:4223;top:1364;width:205;height:85" coordorigin="4223,1364" coordsize="205,85">
              <v:shape style="position:absolute;left:4223;top:1364;width:205;height:85" coordorigin="4223,1364" coordsize="205,85" path="m4223,1449l4428,1449,4428,1364,4223,1364,4223,1449xe" filled="t" fillcolor="#000000" stroked="f">
                <v:path arrowok="t"/>
                <v:fill/>
              </v:shape>
            </v:group>
            <v:group style="position:absolute;left:4223;top:1277;width:205;height:86" coordorigin="4223,1277" coordsize="205,86">
              <v:shape style="position:absolute;left:4223;top:1277;width:205;height:86" coordorigin="4223,1277" coordsize="205,86" path="m4223,1364l4428,1364,4428,1277,4223,1277,4223,1364xe" filled="t" fillcolor="#000000" stroked="f">
                <v:path arrowok="t"/>
                <v:fill/>
              </v:shape>
            </v:group>
            <v:group style="position:absolute;left:6352;top:848;width:2;height:740" coordorigin="6352,848" coordsize="2,740">
              <v:shape style="position:absolute;left:6352;top:848;width:2;height:740" coordorigin="6352,848" coordsize="0,740" path="m6352,848l6352,1588e" filled="f" stroked="t" strokeweight=".06pt" strokecolor="#000000">
                <v:path arrowok="t"/>
                <v:stroke dashstyle="dash"/>
              </v:shape>
            </v:group>
            <v:group style="position:absolute;left:6352;top:1912;width:2;height:329" coordorigin="6352,1912" coordsize="2,329">
              <v:shape style="position:absolute;left:6352;top:1912;width:2;height:329" coordorigin="6352,1912" coordsize="0,329" path="m6352,1912l6352,2241e" filled="f" stroked="t" strokeweight=".06pt" strokecolor="#000000">
                <v:path arrowok="t"/>
                <v:stroke dashstyle="dash"/>
              </v:shape>
            </v:group>
            <v:group style="position:absolute;left:6266;top:1587;width:170;height:325" coordorigin="6266,1587" coordsize="170,325">
              <v:shape style="position:absolute;left:6266;top:1587;width:170;height:325" coordorigin="6266,1587" coordsize="170,325" path="m6266,1912l6437,1912,6437,1587,6266,1587,6266,1912xe" filled="f" stroked="t" strokeweight=".06pt" strokecolor="#000000">
                <v:path arrowok="t"/>
              </v:shape>
            </v:group>
            <v:group style="position:absolute;left:6352;top:2565;width:2;height:3264" coordorigin="6352,2565" coordsize="2,3264">
              <v:shape style="position:absolute;left:6352;top:2565;width:2;height:3264" coordorigin="6352,2565" coordsize="0,3264" path="m6352,2565l6352,5829e" filled="f" stroked="t" strokeweight=".06pt" strokecolor="#000000">
                <v:path arrowok="t"/>
                <v:stroke dashstyle="dash"/>
              </v:shape>
            </v:group>
            <v:group style="position:absolute;left:6266;top:2240;width:170;height:325" coordorigin="6266,2240" coordsize="170,325">
              <v:shape style="position:absolute;left:6266;top:2240;width:170;height:325" coordorigin="6266,2240" coordsize="170,325" path="m6266,2565l6437,2565,6437,2240,6266,2240,6266,2565xe" filled="f" stroked="t" strokeweight=".06pt" strokecolor="#000000">
                <v:path arrowok="t"/>
              </v:shape>
            </v:group>
            <v:group style="position:absolute;left:4600;top:1587;width:1667;height:2" coordorigin="4600,1587" coordsize="1667,2">
              <v:shape style="position:absolute;left:4600;top:1587;width:1667;height:2" coordorigin="4600,1587" coordsize="1667,0" path="m4600,1587l6266,1587e" filled="f" stroked="t" strokeweight=".06pt" strokecolor="#000000">
                <v:path arrowok="t"/>
              </v:shape>
            </v:group>
            <v:group style="position:absolute;left:6077;top:1587;width:190;height:85" coordorigin="6077,1587" coordsize="190,85">
              <v:shape style="position:absolute;left:6077;top:1587;width:190;height:85" coordorigin="6077,1587" coordsize="190,85" path="m6077,1672l6266,1672,6266,1587,6077,1587,6077,1672xe" filled="t" fillcolor="#000000" stroked="f">
                <v:path arrowok="t"/>
                <v:fill/>
              </v:shape>
            </v:group>
            <v:group style="position:absolute;left:6077;top:1500;width:190;height:86" coordorigin="6077,1500" coordsize="190,86">
              <v:shape style="position:absolute;left:6077;top:1500;width:190;height:86" coordorigin="6077,1500" coordsize="190,86" path="m6077,1587l6266,1587,6266,1500,6077,1500,6077,1587xe" filled="t" fillcolor="#000000" stroked="f">
                <v:path arrowok="t"/>
                <v:fill/>
              </v:shape>
            </v:group>
            <v:group style="position:absolute;left:8207;top:848;width:2;height:2166" coordorigin="8207,848" coordsize="2,2166">
              <v:shape style="position:absolute;left:8207;top:848;width:2;height:2166" coordorigin="8207,848" coordsize="0,2166" path="m8207,848l8207,3014e" filled="f" stroked="t" strokeweight=".06pt" strokecolor="#000000">
                <v:path arrowok="t"/>
                <v:stroke dashstyle="dash"/>
              </v:shape>
            </v:group>
            <v:group style="position:absolute;left:8207;top:3338;width:2;height:2491" coordorigin="8207,3338" coordsize="2,2491">
              <v:shape style="position:absolute;left:8207;top:3338;width:2;height:2491" coordorigin="8207,3338" coordsize="0,2491" path="m8207,3338l8207,5829e" filled="f" stroked="t" strokeweight=".06pt" strokecolor="#000000">
                <v:path arrowok="t"/>
                <v:stroke dashstyle="dash"/>
              </v:shape>
            </v:group>
            <v:group style="position:absolute;left:8120;top:3012;width:154;height:325" coordorigin="8120,3012" coordsize="154,325">
              <v:shape style="position:absolute;left:8120;top:3012;width:154;height:325" coordorigin="8120,3012" coordsize="154,325" path="m8120,3338l8274,3338,8274,3012,8120,3012,8120,3338xe" filled="f" stroked="t" strokeweight=".06pt" strokecolor="#000000">
                <v:path arrowok="t"/>
              </v:shape>
            </v:group>
            <v:group style="position:absolute;left:4600;top:3012;width:3521;height:2" coordorigin="4600,3012" coordsize="3521,2">
              <v:shape style="position:absolute;left:4600;top:3012;width:3521;height:2" coordorigin="4600,3012" coordsize="3521,0" path="m4600,3012l8120,3012e" filled="f" stroked="t" strokeweight=".06pt" strokecolor="#000000">
                <v:path arrowok="t"/>
              </v:shape>
            </v:group>
            <v:group style="position:absolute;left:7915;top:3012;width:205;height:85" coordorigin="7915,3012" coordsize="205,85">
              <v:shape style="position:absolute;left:7915;top:3012;width:205;height:85" coordorigin="7915,3012" coordsize="205,85" path="m7915,3098l8120,3098,8120,3012,7915,3012,7915,3098xe" filled="t" fillcolor="#000000" stroked="f">
                <v:path arrowok="t"/>
                <v:fill/>
              </v:shape>
            </v:group>
            <v:group style="position:absolute;left:7915;top:2926;width:205;height:86" coordorigin="7915,2926" coordsize="205,86">
              <v:shape style="position:absolute;left:7915;top:2926;width:205;height:86" coordorigin="7915,2926" coordsize="205,86" path="m7915,3012l8120,3012,8120,2926,7915,2926,7915,3012xe" filled="t" fillcolor="#000000" stroked="f">
                <v:path arrowok="t"/>
                <v:fill/>
              </v:shape>
            </v:group>
            <v:group style="position:absolute;left:9959;top:848;width:2;height:2956" coordorigin="9959,848" coordsize="2,2956">
              <v:shape style="position:absolute;left:9959;top:848;width:2;height:2956" coordorigin="9959,848" coordsize="0,2956" path="m9959,848l9959,3803e" filled="f" stroked="t" strokeweight=".06pt" strokecolor="#000000">
                <v:path arrowok="t"/>
                <v:stroke dashstyle="dash"/>
              </v:shape>
            </v:group>
            <v:group style="position:absolute;left:9959;top:4127;width:2;height:1702" coordorigin="9959,4127" coordsize="2,1702">
              <v:shape style="position:absolute;left:9959;top:4127;width:2;height:1702" coordorigin="9959,4127" coordsize="0,1702" path="m9959,4127l9959,5829e" filled="f" stroked="t" strokeweight=".06pt" strokecolor="#000000">
                <v:path arrowok="t"/>
                <v:stroke dashstyle="dash"/>
              </v:shape>
            </v:group>
            <v:group style="position:absolute;left:9872;top:3802;width:170;height:325" coordorigin="9872,3802" coordsize="170,325">
              <v:shape style="position:absolute;left:9872;top:3802;width:170;height:325" coordorigin="9872,3802" coordsize="170,325" path="m9872,4127l10043,4127,10043,3802,9872,3802,9872,4127xe" filled="f" stroked="t" strokeweight=".06pt" strokecolor="#000000">
                <v:path arrowok="t"/>
              </v:shape>
            </v:group>
            <v:group style="position:absolute;left:4600;top:3802;width:5273;height:2" coordorigin="4600,3802" coordsize="5273,2">
              <v:shape style="position:absolute;left:4600;top:3802;width:5273;height:2" coordorigin="4600,3802" coordsize="5273,0" path="m4600,3802l9872,3802e" filled="f" stroked="t" strokeweight=".06pt" strokecolor="#000000">
                <v:path arrowok="t"/>
              </v:shape>
            </v:group>
            <v:group style="position:absolute;left:9666;top:3802;width:206;height:86" coordorigin="9666,3802" coordsize="206,86">
              <v:shape style="position:absolute;left:9666;top:3802;width:206;height:86" coordorigin="9666,3802" coordsize="206,86" path="m9666,3888l9872,3888,9872,3802,9666,3802,9666,3888xe" filled="t" fillcolor="#000000" stroked="f">
                <v:path arrowok="t"/>
                <v:fill/>
              </v:shape>
            </v:group>
            <v:group style="position:absolute;left:9666;top:3717;width:206;height:85" coordorigin="9666,3717" coordsize="206,85">
              <v:shape style="position:absolute;left:9666;top:3717;width:206;height:85" coordorigin="9666,3717" coordsize="206,85" path="m9666,3802l9872,3802,9872,3717,9666,3717,9666,3802xe" filled="t" fillcolor="#000000" stroked="f">
                <v:path arrowok="t"/>
                <v:fill/>
              </v:shape>
            </v:group>
            <v:group style="position:absolute;left:4600;top:2240;width:1667;height:2" coordorigin="4600,2240" coordsize="1667,2">
              <v:shape style="position:absolute;left:4600;top:2240;width:1667;height:2" coordorigin="4600,2240" coordsize="1667,0" path="m4600,2240l6266,2240e" filled="f" stroked="t" strokeweight=".06pt" strokecolor="#000000">
                <v:path arrowok="t"/>
              </v:shape>
            </v:group>
            <v:group style="position:absolute;left:6077;top:2240;width:190;height:85" coordorigin="6077,2240" coordsize="190,85">
              <v:shape style="position:absolute;left:6077;top:2240;width:190;height:85" coordorigin="6077,2240" coordsize="190,85" path="m6077,2325l6266,2325,6266,2240,6077,2240,6077,2325xe" filled="t" fillcolor="#000000" stroked="f">
                <v:path arrowok="t"/>
                <v:fill/>
              </v:shape>
            </v:group>
            <v:group style="position:absolute;left:6077;top:2153;width:190;height:86" coordorigin="6077,2153" coordsize="190,86">
              <v:shape style="position:absolute;left:6077;top:2153;width:190;height:86" coordorigin="6077,2153" coordsize="190,86" path="m6077,2240l6266,2240,6266,2153,6077,2153,6077,2240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14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1"/>
        </w:rPr>
      </w:r>
      <w:r>
        <w:rPr>
          <w:rFonts w:ascii="Arial" w:hAnsi="Arial" w:cs="Arial" w:eastAsia="Arial"/>
          <w:sz w:val="22"/>
          <w:szCs w:val="22"/>
          <w:spacing w:val="14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1"/>
          <w:u w:val="single" w:color="000000"/>
        </w:rPr>
        <w:t>P</w:t>
      </w:r>
      <w:r>
        <w:rPr>
          <w:rFonts w:ascii="Arial" w:hAnsi="Arial" w:cs="Arial" w:eastAsia="Arial"/>
          <w:sz w:val="22"/>
          <w:szCs w:val="22"/>
          <w:spacing w:val="5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  <w:t>li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60" w:lineRule="auto"/>
        <w:ind w:left="1580" w:right="-58" w:firstLine="-1580"/>
        <w:jc w:val="left"/>
        <w:tabs>
          <w:tab w:pos="226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5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6"/>
          <w:w w:val="100"/>
          <w:u w:val="single" w:color="0000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8"/>
          <w:w w:val="100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-53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53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  <w:tab/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13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1"/>
        </w:rPr>
      </w:r>
      <w:r>
        <w:rPr>
          <w:rFonts w:ascii="Arial" w:hAnsi="Arial" w:cs="Arial" w:eastAsia="Arial"/>
          <w:sz w:val="22"/>
          <w:szCs w:val="22"/>
          <w:spacing w:val="13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50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50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4" w:after="0" w:line="240" w:lineRule="auto"/>
        <w:ind w:right="-20"/>
        <w:jc w:val="left"/>
        <w:tabs>
          <w:tab w:pos="18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01"/>
        </w:rPr>
      </w:r>
      <w:r>
        <w:rPr>
          <w:rFonts w:ascii="Arial" w:hAnsi="Arial" w:cs="Arial" w:eastAsia="Arial"/>
          <w:sz w:val="22"/>
          <w:szCs w:val="22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38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3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5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21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  <w:t>ec</w:t>
      </w:r>
      <w:r>
        <w:rPr>
          <w:rFonts w:ascii="Arial" w:hAnsi="Arial" w:cs="Arial" w:eastAsia="Arial"/>
          <w:sz w:val="22"/>
          <w:szCs w:val="22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50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5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8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38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16"/>
          <w:w w:val="100"/>
          <w:u w:val="single" w:color="000000"/>
        </w:rPr>
        <w:t>i</w:t>
      </w:r>
      <w:r>
        <w:rPr>
          <w:rFonts w:ascii="Arial" w:hAnsi="Arial" w:cs="Arial" w:eastAsia="Arial"/>
          <w:sz w:val="22"/>
          <w:szCs w:val="22"/>
          <w:spacing w:val="-16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58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-58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2"/>
          <w:szCs w:val="22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  <w:t>m</w:t>
      </w:r>
      <w:r>
        <w:rPr>
          <w:rFonts w:ascii="Arial" w:hAnsi="Arial" w:cs="Arial" w:eastAsia="Arial"/>
          <w:sz w:val="22"/>
          <w:szCs w:val="22"/>
          <w:spacing w:val="2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-3"/>
          <w:w w:val="101"/>
          <w:u w:val="single" w:color="0000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1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1"/>
          <w:u w:val="single" w:color="0000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2206" w:space="436"/>
            <w:col w:w="3152" w:space="404"/>
            <w:col w:w="3282"/>
          </w:cols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4" w:after="0" w:line="240" w:lineRule="auto"/>
        <w:ind w:left="1714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84.459999pt;margin-top:-49.082115pt;width:182.45pt;height:33.520pt;mso-position-horizontal-relative:page;mso-position-vertical-relative:paragraph;z-index:-4751" coordorigin="1689,-982" coordsize="3649,670">
            <v:group style="position:absolute;left:1699;top:-972;width:1938;height:650" coordorigin="1699,-972" coordsize="1938,650">
              <v:shape style="position:absolute;left:1699;top:-972;width:1938;height:650" coordorigin="1699,-972" coordsize="1938,650" path="m1699,-972l3637,-972,3637,-321,1699,-321,1699,-972e" filled="t" fillcolor="#FFFFCC" stroked="f">
                <v:path arrowok="t"/>
                <v:fill/>
              </v:shape>
            </v:group>
            <v:group style="position:absolute;left:1698;top:-973;width:1939;height:652" coordorigin="1698,-973" coordsize="1939,652">
              <v:shape style="position:absolute;left:1698;top:-973;width:1939;height:652" coordorigin="1698,-973" coordsize="1939,652" path="m1698,-321l3637,-321,3637,-973,1698,-973,1698,-321xe" filled="f" stroked="t" strokeweight=".06pt" strokecolor="#000000">
                <v:path arrowok="t"/>
              </v:shape>
            </v:group>
            <v:group style="position:absolute;left:3691;top:-972;width:1646;height:650" coordorigin="3691,-972" coordsize="1646,650">
              <v:shape style="position:absolute;left:3691;top:-972;width:1646;height:650" coordorigin="3691,-972" coordsize="1646,650" path="m3691,-972l5338,-972,5338,-321,3691,-321,3691,-972e" filled="t" fillcolor="#FFFFCC" stroked="f">
                <v:path arrowok="t"/>
                <v:fill/>
              </v:shape>
            </v:group>
            <v:group style="position:absolute;left:3690;top:-973;width:1648;height:652" coordorigin="3690,-973" coordsize="1648,652">
              <v:shape style="position:absolute;left:3690;top:-973;width:1648;height:652" coordorigin="3690,-973" coordsize="1648,652" path="m3690,-321l5338,-321,5338,-973,3690,-973,3690,-321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2.910004pt;margin-top:-48.672115pt;width:90.18pt;height:32.64pt;mso-position-horizontal-relative:page;mso-position-vertical-relative:paragraph;z-index:-4749" coordorigin="5458,-973" coordsize="1804,653">
            <v:group style="position:absolute;left:5460;top:-972;width:1801;height:650" coordorigin="5460,-972" coordsize="1801,650">
              <v:shape style="position:absolute;left:5460;top:-972;width:1801;height:650" coordorigin="5460,-972" coordsize="1801,650" path="m5460,-972l7261,-972,7261,-321,5460,-321,5460,-972e" filled="t" fillcolor="#FFFFCC" stroked="f">
                <v:path arrowok="t"/>
                <v:fill/>
              </v:shape>
            </v:group>
            <v:group style="position:absolute;left:5459;top:-973;width:1802;height:652" coordorigin="5459,-973" coordsize="1802,652">
              <v:shape style="position:absolute;left:5459;top:-973;width:1802;height:652" coordorigin="5459,-973" coordsize="1802,652" path="m5459,-321l7261,-321,7261,-973,5459,-973,5459,-321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119995pt;margin-top:-48.642117pt;width:81.540pt;height:32.58pt;mso-position-horizontal-relative:page;mso-position-vertical-relative:paragraph;z-index:-4748" coordorigin="7382,-973" coordsize="1631,652">
            <v:shape style="position:absolute;left:7382;top:-973;width:1631;height:652" coordorigin="7382,-973" coordsize="1631,652" path="m7382,-321l9013,-321,9013,-973,7382,-973,7382,-321xe" filled="f" stroked="t" strokeweight=".06pt" strokecolor="#000000">
              <v:path arrowok="t"/>
            </v:shape>
          </v:group>
          <w10:wrap type="none"/>
        </w:pict>
      </w:r>
      <w:r>
        <w:rPr/>
        <w:pict>
          <v:group style="position:absolute;margin-left:456.720001pt;margin-top:-48.642117pt;width:82.38pt;height:32.58pt;mso-position-horizontal-relative:page;mso-position-vertical-relative:paragraph;z-index:-4747" coordorigin="9134,-973" coordsize="1648,652">
            <v:shape style="position:absolute;left:9134;top:-973;width:1648;height:652" coordorigin="9134,-973" coordsize="1648,652" path="m9134,-321l10782,-321,10782,-973,9134,-973,9134,-321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9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-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2803" w:space="766"/>
            <w:col w:w="5911"/>
          </w:cols>
        </w:sectPr>
      </w:pPr>
      <w:rPr/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9" w:lineRule="exact"/>
        <w:ind w:left="3344" w:right="461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ge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9" w:lineRule="exact"/>
        <w:ind w:left="3824" w:right="325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3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ea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position w:val="-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9" w:lineRule="exact"/>
        <w:ind w:left="4582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4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-1"/>
        </w:rPr>
        <w:t>x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-1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1"/>
          <w:position w:val="-1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pda</w:t>
      </w:r>
      <w:r>
        <w:rPr>
          <w:rFonts w:ascii="Arial" w:hAnsi="Arial" w:cs="Arial" w:eastAsia="Arial"/>
          <w:sz w:val="22"/>
          <w:szCs w:val="22"/>
          <w:spacing w:val="7"/>
          <w:w w:val="101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1"/>
          <w:position w:val="-1"/>
        </w:rPr>
        <w:t>(</w:t>
      </w:r>
      <w:r>
        <w:rPr>
          <w:rFonts w:ascii="Arial" w:hAnsi="Arial" w:cs="Arial" w:eastAsia="Arial"/>
          <w:sz w:val="22"/>
          <w:szCs w:val="22"/>
          <w:spacing w:val="8"/>
          <w:w w:val="101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1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2"/>
          <w:w w:val="101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  <w:position w:val="-1"/>
        </w:rPr>
        <w:t>ng)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60" w:lineRule="auto"/>
        <w:ind w:left="788" w:right="64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he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onn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1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8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ed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d</w:t>
      </w:r>
      <w:r>
        <w:rPr>
          <w:rFonts w:ascii="Arial" w:hAnsi="Arial" w:cs="Arial" w:eastAsia="Arial"/>
          <w:sz w:val="22"/>
          <w:szCs w:val="22"/>
          <w:spacing w:val="-3"/>
          <w:w w:val="101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aba</w:t>
      </w:r>
      <w:r>
        <w:rPr>
          <w:rFonts w:ascii="Arial" w:hAnsi="Arial" w:cs="Arial" w:eastAsia="Arial"/>
          <w:sz w:val="22"/>
          <w:szCs w:val="22"/>
          <w:spacing w:val="9"/>
          <w:w w:val="101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101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RDBMS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Delete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0" w:after="0" w:line="259" w:lineRule="exact"/>
        <w:ind w:left="455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J</w:t>
      </w:r>
      <w:r>
        <w:rPr>
          <w:rFonts w:ascii="Arial" w:hAnsi="Arial" w:cs="Arial" w:eastAsia="Arial"/>
          <w:sz w:val="23"/>
          <w:szCs w:val="23"/>
          <w:spacing w:val="-25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-25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3"/>
          <w:szCs w:val="23"/>
          <w:spacing w:val="-42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4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11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30" w:after="0" w:line="258" w:lineRule="auto"/>
        <w:ind w:left="916" w:right="-60" w:firstLine="798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w w:val="99"/>
        </w:rPr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P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2"/>
          <w:w w:val="100"/>
          <w:u w:val="single" w:color="000000"/>
        </w:rPr>
        <w:t>r</w:t>
      </w:r>
      <w:r>
        <w:rPr>
          <w:rFonts w:ascii="Arial" w:hAnsi="Arial" w:cs="Arial" w:eastAsia="Arial"/>
          <w:sz w:val="23"/>
          <w:szCs w:val="23"/>
          <w:spacing w:val="1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8"/>
          <w:w w:val="100"/>
          <w:u w:val="single" w:color="000000"/>
        </w:rPr>
        <w:t>cy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C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  <w:t>l</w:t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9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49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30" w:after="0" w:line="240" w:lineRule="auto"/>
        <w:ind w:right="-20"/>
        <w:jc w:val="left"/>
        <w:tabs>
          <w:tab w:pos="1700" w:val="left"/>
          <w:tab w:pos="3540" w:val="left"/>
        </w:tabs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  <w:w w:val="99"/>
        </w:rPr>
      </w:r>
      <w:r>
        <w:rPr>
          <w:rFonts w:ascii="Arial" w:hAnsi="Arial" w:cs="Arial" w:eastAsia="Arial"/>
          <w:sz w:val="23"/>
          <w:szCs w:val="23"/>
          <w:spacing w:val="8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B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ab/>
      </w:r>
      <w:r>
        <w:rPr>
          <w:rFonts w:ascii="Arial" w:hAnsi="Arial" w:cs="Arial" w:eastAsia="Arial"/>
          <w:sz w:val="23"/>
          <w:szCs w:val="23"/>
          <w:spacing w:val="0"/>
          <w:w w:val="99"/>
        </w:rPr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C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22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-2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6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36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o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ab/>
      </w:r>
      <w:r>
        <w:rPr>
          <w:rFonts w:ascii="Arial" w:hAnsi="Arial" w:cs="Arial" w:eastAsia="Arial"/>
          <w:sz w:val="23"/>
          <w:szCs w:val="23"/>
          <w:spacing w:val="0"/>
          <w:w w:val="99"/>
        </w:rPr>
      </w:r>
      <w:r>
        <w:rPr>
          <w:rFonts w:ascii="Arial" w:hAnsi="Arial" w:cs="Arial" w:eastAsia="Arial"/>
          <w:sz w:val="23"/>
          <w:szCs w:val="23"/>
          <w:spacing w:val="0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39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39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11"/>
          <w:w w:val="100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-11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99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9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39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22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2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50"/>
          <w:w w:val="99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50"/>
          <w:w w:val="99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2736" w:space="431"/>
            <w:col w:w="6313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59" w:lineRule="exact"/>
        <w:ind w:left="1448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07.919998pt;margin-top:-50.733353pt;width:187.49pt;height:34.54pt;mso-position-horizontal-relative:page;mso-position-vertical-relative:paragraph;z-index:-4746" coordorigin="2158,-1015" coordsize="3750,691">
            <v:group style="position:absolute;left:2168;top:-1005;width:1984;height:671" coordorigin="2168,-1005" coordsize="1984,671">
              <v:shape style="position:absolute;left:2168;top:-1005;width:1984;height:671" coordorigin="2168,-1005" coordsize="1984,671" path="m2168,-1005l4152,-1005,4152,-334,2168,-334,2168,-1005e" filled="t" fillcolor="#FFFFCC" stroked="f">
                <v:path arrowok="t"/>
                <v:fill/>
              </v:shape>
            </v:group>
            <v:group style="position:absolute;left:2167;top:-1006;width:1985;height:672" coordorigin="2167,-1006" coordsize="1985,672">
              <v:shape style="position:absolute;left:2167;top:-1006;width:1985;height:672" coordorigin="2167,-1006" coordsize="1985,672" path="m2167,-334l4152,-334,4152,-1006,2167,-1006,2167,-334xe" filled="f" stroked="t" strokeweight=".06pt" strokecolor="#000000">
                <v:path arrowok="t"/>
              </v:shape>
            </v:group>
            <v:group style="position:absolute;left:4207;top:-1005;width:1700;height:671" coordorigin="4207,-1005" coordsize="1700,671">
              <v:shape style="position:absolute;left:4207;top:-1005;width:1700;height:671" coordorigin="4207,-1005" coordsize="1700,671" path="m4207,-1005l5908,-1005,5908,-334,4207,-334,4207,-1005e" filled="t" fillcolor="#FFFFCC" stroked="f">
                <v:path arrowok="t"/>
                <v:fill/>
              </v:shape>
            </v:group>
            <v:group style="position:absolute;left:4206;top:-1006;width:1702;height:672" coordorigin="4206,-1006" coordsize="1702,672">
              <v:shape style="position:absolute;left:4206;top:-1006;width:1702;height:672" coordorigin="4206,-1006" coordsize="1702,672" path="m4206,-334l5908,-334,5908,-1006,4206,-1006,4206,-334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3.570007pt;margin-top:-5.143354pt;width:353.76pt;height:225.84pt;mso-position-horizontal-relative:page;mso-position-vertical-relative:paragraph;z-index:-4745" coordorigin="3071,-103" coordsize="7075,4517">
            <v:group style="position:absolute;left:3160;top:-102;width:2;height:533" coordorigin="3160,-102" coordsize="2,533">
              <v:shape style="position:absolute;left:3160;top:-102;width:2;height:533" coordorigin="3160,-102" coordsize="0,533" path="m3160,-102l3160,431e" filled="f" stroked="t" strokeweight=".06pt" strokecolor="#000000">
                <v:path arrowok="t"/>
                <v:stroke dashstyle="dash"/>
              </v:shape>
            </v:group>
            <v:group style="position:absolute;left:3160;top:3332;width:2;height:1081" coordorigin="3160,3332" coordsize="2,1081">
              <v:shape style="position:absolute;left:3160;top:3332;width:2;height:1081" coordorigin="3160,3332" coordsize="0,1081" path="m3160,3332l3160,4413e" filled="f" stroked="t" strokeweight=".06pt" strokecolor="#000000">
                <v:path arrowok="t"/>
                <v:stroke dashstyle="dash"/>
              </v:shape>
            </v:group>
            <v:group style="position:absolute;left:3072;top:429;width:175;height:2903" coordorigin="3072,429" coordsize="175,2903">
              <v:shape style="position:absolute;left:3072;top:429;width:175;height:2903" coordorigin="3072,429" coordsize="175,2903" path="m3072,3332l3247,3332,3247,429,3072,429,3072,3332xe" filled="f" stroked="t" strokeweight=".06pt" strokecolor="#9A0033">
                <v:path arrowok="t"/>
              </v:shape>
            </v:group>
            <v:group style="position:absolute;left:5075;top:-102;width:2;height:533" coordorigin="5075,-102" coordsize="2,533">
              <v:shape style="position:absolute;left:5075;top:-102;width:2;height:533" coordorigin="5075,-102" coordsize="0,533" path="m5075,-102l5075,431e" filled="f" stroked="t" strokeweight=".06pt" strokecolor="#000000">
                <v:path arrowok="t"/>
                <v:stroke dashstyle="dash"/>
              </v:shape>
            </v:group>
            <v:group style="position:absolute;left:5075;top:2995;width:2;height:1418" coordorigin="5075,2995" coordsize="2,1418">
              <v:shape style="position:absolute;left:5075;top:2995;width:2;height:1418" coordorigin="5075,2995" coordsize="0,1418" path="m5075,2995l5075,4413e" filled="f" stroked="t" strokeweight=".06pt" strokecolor="#000000">
                <v:path arrowok="t"/>
                <v:stroke dashstyle="dash"/>
              </v:shape>
            </v:group>
            <v:group style="position:absolute;left:4986;top:429;width:158;height:2566" coordorigin="4986,429" coordsize="158,2566">
              <v:shape style="position:absolute;left:4986;top:429;width:158;height:2566" coordorigin="4986,429" coordsize="158,2566" path="m4986,2995l5144,2995,5144,429,4986,429,4986,2995xe" filled="f" stroked="t" strokeweight=".06pt" strokecolor="#000000">
                <v:path arrowok="t"/>
              </v:shape>
            </v:group>
            <v:group style="position:absolute;left:3248;top:429;width:1738;height:2" coordorigin="3248,429" coordsize="1738,2">
              <v:shape style="position:absolute;left:3248;top:429;width:1738;height:2" coordorigin="3248,429" coordsize="1738,0" path="m3248,429l4986,429e" filled="f" stroked="t" strokeweight=".06pt" strokecolor="#000000">
                <v:path arrowok="t"/>
              </v:shape>
            </v:group>
            <v:group style="position:absolute;left:4773;top:429;width:212;height:88" coordorigin="4773,429" coordsize="212,88">
              <v:shape style="position:absolute;left:4773;top:429;width:212;height:88" coordorigin="4773,429" coordsize="212,88" path="m4773,516l4986,516,4986,429,4773,429,4773,516xe" filled="t" fillcolor="#000000" stroked="f">
                <v:path arrowok="t"/>
                <v:fill/>
              </v:shape>
            </v:group>
            <v:group style="position:absolute;left:4773;top:340;width:212;height:89" coordorigin="4773,340" coordsize="212,89">
              <v:shape style="position:absolute;left:4773;top:340;width:212;height:89" coordorigin="4773,340" coordsize="212,89" path="m4773,429l4986,429,4986,340,4773,340,4773,429xe" filled="t" fillcolor="#000000" stroked="f">
                <v:path arrowok="t"/>
                <v:fill/>
              </v:shape>
            </v:group>
            <v:group style="position:absolute;left:6884;top:-102;width:2;height:1364" coordorigin="6884,-102" coordsize="2,1364">
              <v:shape style="position:absolute;left:6884;top:-102;width:2;height:1364" coordorigin="6884,-102" coordsize="0,1364" path="m6884,-102l6884,1262e" filled="f" stroked="t" strokeweight=".06pt" strokecolor="#000000">
                <v:path arrowok="t"/>
                <v:stroke dashstyle="dash"/>
              </v:shape>
            </v:group>
            <v:group style="position:absolute;left:6884;top:1597;width:2;height:2816" coordorigin="6884,1597" coordsize="2,2816">
              <v:shape style="position:absolute;left:6884;top:1597;width:2;height:2816" coordorigin="6884,1597" coordsize="0,2816" path="m6884,1597l6884,4413e" filled="f" stroked="t" strokeweight=".06pt" strokecolor="#000000">
                <v:path arrowok="t"/>
                <v:stroke dashstyle="dash"/>
              </v:shape>
            </v:group>
            <v:group style="position:absolute;left:6796;top:1261;width:158;height:336" coordorigin="6796,1261" coordsize="158,336">
              <v:shape style="position:absolute;left:6796;top:1261;width:158;height:336" coordorigin="6796,1261" coordsize="158,336" path="m6796,1597l6954,1597,6954,1261,6796,1261,6796,1597xe" filled="f" stroked="t" strokeweight=".06pt" strokecolor="#000000">
                <v:path arrowok="t"/>
              </v:shape>
            </v:group>
            <v:group style="position:absolute;left:5146;top:1261;width:1650;height:2" coordorigin="5146,1261" coordsize="1650,2">
              <v:shape style="position:absolute;left:5146;top:1261;width:1650;height:2" coordorigin="5146,1261" coordsize="1650,0" path="m5146,1261l6796,1261e" filled="f" stroked="t" strokeweight=".06pt" strokecolor="#000000">
                <v:path arrowok="t"/>
              </v:shape>
            </v:group>
            <v:group style="position:absolute;left:6582;top:1260;width:214;height:89" coordorigin="6582,1260" coordsize="214,89">
              <v:shape style="position:absolute;left:6582;top:1260;width:214;height:89" coordorigin="6582,1260" coordsize="214,89" path="m6582,1349l6795,1349,6795,1260,6582,1260,6582,1349xe" filled="t" fillcolor="#000000" stroked="f">
                <v:path arrowok="t"/>
                <v:fill/>
              </v:shape>
            </v:group>
            <v:group style="position:absolute;left:6582;top:1172;width:214;height:89" coordorigin="6582,1172" coordsize="214,89">
              <v:shape style="position:absolute;left:6582;top:1172;width:214;height:89" coordorigin="6582,1172" coordsize="214,89" path="m6582,1260l6795,1260,6795,1172,6582,1172,6582,1260xe" filled="t" fillcolor="#000000" stroked="f">
                <v:path arrowok="t"/>
                <v:fill/>
              </v:shape>
            </v:group>
            <v:group style="position:absolute;left:8693;top:-102;width:2;height:2428" coordorigin="8693,-102" coordsize="2,2428">
              <v:shape style="position:absolute;left:8693;top:-102;width:2;height:2428" coordorigin="8693,-102" coordsize="0,2428" path="m8693,-102l8693,2325e" filled="f" stroked="t" strokeweight=".06pt" strokecolor="#000000">
                <v:path arrowok="t"/>
                <v:stroke dashstyle="dash"/>
              </v:shape>
            </v:group>
            <v:group style="position:absolute;left:8693;top:2659;width:2;height:1754" coordorigin="8693,2659" coordsize="2,1754">
              <v:shape style="position:absolute;left:8693;top:2659;width:2;height:1754" coordorigin="8693,2659" coordsize="0,1754" path="m8693,2659l8693,4413e" filled="f" stroked="t" strokeweight=".06pt" strokecolor="#000000">
                <v:path arrowok="t"/>
                <v:stroke dashstyle="dash"/>
              </v:shape>
            </v:group>
            <v:group style="position:absolute;left:8604;top:2324;width:158;height:335" coordorigin="8604,2324" coordsize="158,335">
              <v:shape style="position:absolute;left:8604;top:2324;width:158;height:335" coordorigin="8604,2324" coordsize="158,335" path="m8604,2659l8762,2659,8762,2324,8604,2324,8604,2659xe" filled="f" stroked="t" strokeweight=".06pt" strokecolor="#000000">
                <v:path arrowok="t"/>
              </v:shape>
            </v:group>
            <v:group style="position:absolute;left:5146;top:2324;width:3458;height:2" coordorigin="5146,2324" coordsize="3458,2">
              <v:shape style="position:absolute;left:5146;top:2324;width:3458;height:2" coordorigin="5146,2324" coordsize="3458,0" path="m5146,2324l8604,2324e" filled="f" stroked="t" strokeweight=".06pt" strokecolor="#000000">
                <v:path arrowok="t"/>
              </v:shape>
            </v:group>
            <v:group style="position:absolute;left:8408;top:2324;width:196;height:88" coordorigin="8408,2324" coordsize="196,88">
              <v:shape style="position:absolute;left:8408;top:2324;width:196;height:88" coordorigin="8408,2324" coordsize="196,88" path="m8408,2411l8604,2411,8604,2324,8408,2324,8408,2411xe" filled="t" fillcolor="#000000" stroked="f">
                <v:path arrowok="t"/>
                <v:fill/>
              </v:shape>
            </v:group>
            <v:group style="position:absolute;left:8408;top:2235;width:196;height:89" coordorigin="8408,2235" coordsize="196,89">
              <v:shape style="position:absolute;left:8408;top:2235;width:196;height:89" coordorigin="8408,2235" coordsize="196,89" path="m8408,2324l8604,2324,8604,2235,8408,2235,8408,2324xe" filled="t" fillcolor="#000000" stroked="f">
                <v:path arrowok="t"/>
                <v:fill/>
              </v:shape>
            </v:group>
            <v:group style="position:absolute;left:8479;top:1226;width:1667;height:708" coordorigin="8479,1226" coordsize="1667,708">
              <v:shape style="position:absolute;left:8479;top:1226;width:1667;height:708" coordorigin="8479,1226" coordsize="1667,708" path="m9952,1226l8479,1226,8479,1934,10146,1934,10146,1439,9952,1226e" filled="t" fillcolor="#FFFFCC" stroked="f">
                <v:path arrowok="t"/>
                <v:fill/>
              </v:shape>
            </v:group>
            <v:group style="position:absolute;left:8479;top:1226;width:1667;height:708" coordorigin="8479,1226" coordsize="1667,708">
              <v:shape style="position:absolute;left:8479;top:1226;width:1667;height:708" coordorigin="8479,1226" coordsize="1667,708" path="m8479,1226l9952,1226,10146,1439,10146,1934,8479,1934,8479,1226xe" filled="f" stroked="t" strokeweight=".06pt" strokecolor="#000000">
                <v:path arrowok="t"/>
              </v:shape>
            </v:group>
            <v:group style="position:absolute;left:8479;top:1226;width:1667;height:708" coordorigin="8479,1226" coordsize="1667,708">
              <v:shape style="position:absolute;left:8479;top:1226;width:1667;height:708" coordorigin="8479,1226" coordsize="1667,708" path="m8479,1226l9952,1226,10146,1439,10146,1934,8479,1934,8479,1226e" filled="f" stroked="t" strokeweight=".06pt" strokecolor="#000000">
                <v:path arrowok="t"/>
              </v:shape>
            </v:group>
            <v:group style="position:absolute;left:9952;top:1226;width:194;height:212" coordorigin="9952,1226" coordsize="194,212">
              <v:shape style="position:absolute;left:9952;top:1226;width:194;height:212" coordorigin="9952,1226" coordsize="194,212" path="m9952,1226l9952,1439,10146,1439e" filled="f" stroked="t" strokeweight=".06pt" strokecolor="#000000">
                <v:path arrowok="t"/>
              </v:shape>
            </v:group>
            <v:group style="position:absolute;left:6919;top:1757;width:1560;height:301" coordorigin="6919,1757" coordsize="1560,301">
              <v:shape style="position:absolute;left:6919;top:1757;width:1560;height:301" coordorigin="6919,1757" coordsize="1560,301" path="m8479,1757l6919,2058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301.619995pt;margin-top:-50.293354pt;width:84.18pt;height:33.6pt;mso-position-horizontal-relative:page;mso-position-vertical-relative:paragraph;z-index:-4744" coordorigin="6032,-1006" coordsize="1684,672">
            <v:shape style="position:absolute;left:6032;top:-1006;width:1684;height:672" coordorigin="6032,-1006" coordsize="1684,672" path="m6032,-334l7716,-334,7716,-1006,6032,-1006,6032,-334xe" filled="f" stroked="t" strokeweight=".06pt" strokecolor="#000000">
              <v:path arrowok="t"/>
            </v:shape>
          </v:group>
          <w10:wrap type="none"/>
        </w:pict>
      </w:r>
      <w:r>
        <w:rPr/>
        <w:pict>
          <v:group style="position:absolute;margin-left:392.040009pt;margin-top:-50.293354pt;width:85.08pt;height:33.6pt;mso-position-horizontal-relative:page;mso-position-vertical-relative:paragraph;z-index:-4743" coordorigin="7841,-1006" coordsize="1702,672">
            <v:shape style="position:absolute;left:7841;top:-1006;width:1702;height:672" coordorigin="7841,-1006" coordsize="1702,672" path="m7841,-334l9542,-334,9542,-1006,7841,-1006,7841,-334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er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30" w:after="0" w:line="240" w:lineRule="auto"/>
        <w:ind w:left="3452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4"/>
          <w:w w:val="100"/>
        </w:rPr>
        <w:t>1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99"/>
        </w:rPr>
        <w:t>t</w:t>
      </w:r>
      <w:r>
        <w:rPr>
          <w:rFonts w:ascii="Arial" w:hAnsi="Arial" w:cs="Arial" w:eastAsia="Arial"/>
          <w:sz w:val="23"/>
          <w:szCs w:val="23"/>
          <w:spacing w:val="-21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0"/>
          <w:w w:val="99"/>
        </w:rPr>
        <w:t>t</w:t>
      </w:r>
      <w:r>
        <w:rPr>
          <w:rFonts w:ascii="Arial" w:hAnsi="Arial" w:cs="Arial" w:eastAsia="Arial"/>
          <w:sz w:val="23"/>
          <w:szCs w:val="23"/>
          <w:spacing w:val="-39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(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)</w:t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exact"/>
        <w:ind w:left="4179" w:right="-75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2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x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U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p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3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ng)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x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1"/>
          <w:w w:val="100"/>
        </w:rPr>
        <w:t>Q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L</w:t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ent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6893" w:space="319"/>
            <w:col w:w="226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0" w:after="0" w:line="257" w:lineRule="auto"/>
        <w:ind w:left="969" w:right="1567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,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k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11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an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(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0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1"/>
          <w:w w:val="100"/>
        </w:rPr>
        <w:t>Q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j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8"/>
          <w:w w:val="100"/>
        </w:rPr>
        <w:t>'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x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9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RDBMS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Initialize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59" w:lineRule="exact"/>
        <w:ind w:left="561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8"/>
          <w:w w:val="100"/>
          <w:position w:val="-1"/>
        </w:rPr>
        <w:t>J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5"/>
          <w:w w:val="100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4"/>
          <w:w w:val="100"/>
          <w:position w:val="-1"/>
        </w:rPr>
        <w:t>M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21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4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4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15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z</w:t>
      </w:r>
      <w:r>
        <w:rPr>
          <w:rFonts w:ascii="Arial" w:hAnsi="Arial" w:cs="Arial" w:eastAsia="Arial"/>
          <w:sz w:val="23"/>
          <w:szCs w:val="23"/>
          <w:spacing w:val="-37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1" w:after="0" w:line="257" w:lineRule="auto"/>
        <w:ind w:left="5081" w:right="2880" w:firstLine="-2996"/>
        <w:jc w:val="left"/>
        <w:tabs>
          <w:tab w:pos="5700" w:val="left"/>
        </w:tabs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55.740005pt;margin-top:-1.963015pt;width:85.96pt;height:34.54pt;mso-position-horizontal-relative:page;mso-position-vertical-relative:paragraph;z-index:-4742" coordorigin="3115,-39" coordsize="1719,691">
            <v:group style="position:absolute;left:3125;top:-29;width:1699;height:671" coordorigin="3125,-29" coordsize="1699,671">
              <v:shape style="position:absolute;left:3125;top:-29;width:1699;height:671" coordorigin="3125,-29" coordsize="1699,671" path="m3125,-29l4824,-29,4824,642,3125,642,3125,-29e" filled="t" fillcolor="#FFFFCC" stroked="f">
                <v:path arrowok="t"/>
                <v:fill/>
              </v:shape>
            </v:group>
            <v:group style="position:absolute;left:3124;top:-30;width:1700;height:672" coordorigin="3124,-30" coordsize="1700,672">
              <v:shape style="position:absolute;left:3124;top:-30;width:1700;height:672" coordorigin="3124,-30" coordsize="1700,672" path="m3124,642l4824,642,4824,-30,3124,-30,3124,642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4.820007pt;margin-top:-1.523015pt;width:85.08pt;height:33.6pt;mso-position-horizontal-relative:page;mso-position-vertical-relative:paragraph;z-index:-4740" coordorigin="6296,-30" coordsize="1702,672">
            <v:shape style="position:absolute;left:6296;top:-30;width:1702;height:672" coordorigin="6296,-30" coordsize="1702,672" path="m6296,642l7998,642,7998,-30,6296,-30,6296,642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3"/>
          <w:szCs w:val="23"/>
        </w:rPr>
      </w:r>
      <w:r>
        <w:rPr>
          <w:rFonts w:ascii="Arial" w:hAnsi="Arial" w:cs="Arial" w:eastAsia="Arial"/>
          <w:sz w:val="23"/>
          <w:szCs w:val="23"/>
          <w:spacing w:val="8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8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B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ab/>
        <w:tab/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  <w:r>
        <w:rPr>
          <w:rFonts w:ascii="Arial" w:hAnsi="Arial" w:cs="Arial" w:eastAsia="Arial"/>
          <w:sz w:val="23"/>
          <w:szCs w:val="23"/>
          <w:spacing w:val="7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D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2"/>
          <w:w w:val="100"/>
          <w:u w:val="single" w:color="000000"/>
        </w:rPr>
        <w:t>r</w:t>
      </w:r>
      <w:r>
        <w:rPr>
          <w:rFonts w:ascii="Arial" w:hAnsi="Arial" w:cs="Arial" w:eastAsia="Arial"/>
          <w:sz w:val="23"/>
          <w:szCs w:val="23"/>
          <w:spacing w:val="1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16"/>
          <w:w w:val="100"/>
          <w:u w:val="single" w:color="000000"/>
        </w:rPr>
        <w:t>i</w:t>
      </w:r>
      <w:r>
        <w:rPr>
          <w:rFonts w:ascii="Arial" w:hAnsi="Arial" w:cs="Arial" w:eastAsia="Arial"/>
          <w:sz w:val="23"/>
          <w:szCs w:val="23"/>
          <w:spacing w:val="-1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  <w:t>v</w:t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23"/>
          <w:w w:val="100"/>
          <w:u w:val="single" w:color="000000"/>
        </w:rPr>
        <w:t>r</w:t>
      </w:r>
      <w:r>
        <w:rPr>
          <w:rFonts w:ascii="Arial" w:hAnsi="Arial" w:cs="Arial" w:eastAsia="Arial"/>
          <w:sz w:val="23"/>
          <w:szCs w:val="23"/>
          <w:spacing w:val="-2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  <w:t>M</w:t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g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59" w:lineRule="exact"/>
        <w:ind w:left="2547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94.309998pt;margin-top:-17.513117pt;width:167.46pt;height:126.72pt;mso-position-horizontal-relative:page;mso-position-vertical-relative:paragraph;z-index:-4741" coordorigin="3886,-350" coordsize="3349,2534">
            <v:group style="position:absolute;left:3974;top:-350;width:2;height:427" coordorigin="3974,-350" coordsize="2,427">
              <v:shape style="position:absolute;left:3974;top:-350;width:2;height:427" coordorigin="3974,-350" coordsize="0,427" path="m3974,-350l3974,78e" filled="f" stroked="t" strokeweight=".06pt" strokecolor="#000000">
                <v:path arrowok="t"/>
                <v:stroke dashstyle="dash"/>
              </v:shape>
            </v:group>
            <v:group style="position:absolute;left:3974;top:1102;width:2;height:1081" coordorigin="3974,1102" coordsize="2,1081">
              <v:shape style="position:absolute;left:3974;top:1102;width:2;height:1081" coordorigin="3974,1102" coordsize="0,1081" path="m3974,1102l3974,2184e" filled="f" stroked="t" strokeweight=".06pt" strokecolor="#000000">
                <v:path arrowok="t"/>
                <v:stroke dashstyle="dash"/>
              </v:shape>
            </v:group>
            <v:group style="position:absolute;left:3887;top:76;width:157;height:1026" coordorigin="3887,76" coordsize="157,1026">
              <v:shape style="position:absolute;left:3887;top:76;width:157;height:1026" coordorigin="3887,76" coordsize="157,1026" path="m3887,1102l4044,1102,4044,76,3887,76,3887,1102xe" filled="f" stroked="t" strokeweight=".06pt" strokecolor="#9A0033">
                <v:path arrowok="t"/>
              </v:shape>
            </v:group>
            <v:group style="position:absolute;left:7147;top:-350;width:2;height:781" coordorigin="7147,-350" coordsize="2,781">
              <v:shape style="position:absolute;left:7147;top:-350;width:2;height:781" coordorigin="7147,-350" coordsize="0,781" path="m7147,-350l7147,432e" filled="f" stroked="t" strokeweight=".06pt" strokecolor="#000000">
                <v:path arrowok="t"/>
                <v:stroke dashstyle="dash"/>
              </v:shape>
            </v:group>
            <v:group style="position:absolute;left:7147;top:765;width:2;height:1418" coordorigin="7147,765" coordsize="2,1418">
              <v:shape style="position:absolute;left:7147;top:765;width:2;height:1418" coordorigin="7147,765" coordsize="0,1418" path="m7147,765l7147,2184e" filled="f" stroked="t" strokeweight=".06pt" strokecolor="#000000">
                <v:path arrowok="t"/>
                <v:stroke dashstyle="dash"/>
              </v:shape>
            </v:group>
            <v:group style="position:absolute;left:7060;top:430;width:175;height:335" coordorigin="7060,430" coordsize="175,335">
              <v:shape style="position:absolute;left:7060;top:430;width:175;height:335" coordorigin="7060,430" coordsize="175,335" path="m7060,765l7235,765,7235,430,7060,430,7060,765xe" filled="f" stroked="t" strokeweight=".06pt" strokecolor="#000000">
                <v:path arrowok="t"/>
              </v:shape>
            </v:group>
            <v:group style="position:absolute;left:4063;top:430;width:2996;height:2" coordorigin="4063,430" coordsize="2996,2">
              <v:shape style="position:absolute;left:4063;top:430;width:2996;height:2" coordorigin="4063,430" coordsize="2996,0" path="m4063,430l7060,430e" filled="f" stroked="t" strokeweight=".06pt" strokecolor="#000000">
                <v:path arrowok="t"/>
              </v:shape>
            </v:group>
            <v:group style="position:absolute;left:6864;top:430;width:196;height:89" coordorigin="6864,430" coordsize="196,89">
              <v:shape style="position:absolute;left:6864;top:430;width:196;height:89" coordorigin="6864,430" coordsize="196,89" path="m6864,519l7060,519,7060,430,6864,430,6864,519xe" filled="t" fillcolor="#000000" stroked="f">
                <v:path arrowok="t"/>
                <v:fill/>
              </v:shape>
            </v:group>
            <v:group style="position:absolute;left:6864;top:360;width:196;height:71" coordorigin="6864,360" coordsize="196,71">
              <v:shape style="position:absolute;left:6864;top:360;width:196;height:71" coordorigin="6864,360" coordsize="196,71" path="m6864,430l7060,430,7060,360,6864,360,6864,430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g</w:t>
      </w:r>
      <w:r>
        <w:rPr>
          <w:rFonts w:ascii="Arial" w:hAnsi="Arial" w:cs="Arial" w:eastAsia="Arial"/>
          <w:sz w:val="23"/>
          <w:szCs w:val="23"/>
          <w:spacing w:val="-5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3"/>
          <w:szCs w:val="23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3"/>
          <w:szCs w:val="23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pa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7" w:lineRule="auto"/>
        <w:ind w:left="1004" w:right="2397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z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,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opr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y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ag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on(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,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,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1004" w:right="2415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3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(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)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pprop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8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9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8"/>
          <w:w w:val="100"/>
        </w:rPr>
        <w:t>J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6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:</w:t>
      </w:r>
    </w:p>
    <w:p>
      <w:pPr>
        <w:spacing w:before="18" w:after="0" w:line="257" w:lineRule="auto"/>
        <w:ind w:left="1004" w:right="2532"/>
        <w:jc w:val="both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-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3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1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1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j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: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ub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: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-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ba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eh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f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3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-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9"/>
          <w:w w:val="100"/>
        </w:rPr>
        <w:t>'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7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4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7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L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tency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OODBMS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Obje</w:t>
      </w:r>
      <w:r>
        <w:rPr>
          <w:rFonts w:ascii="Arial" w:hAnsi="Arial" w:cs="Arial" w:eastAsia="Arial"/>
          <w:sz w:val="20"/>
          <w:szCs w:val="20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tStore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6" w:lineRule="exact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ten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–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Obje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tStore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OODBMS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60" w:lineRule="auto"/>
        <w:ind w:left="4624" w:right="408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4.25pt;margin-top:8.744887pt;width:95.43pt;height:281.220pt;mso-position-horizontal-relative:page;mso-position-vertical-relative:paragraph;z-index:-4736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606" w:hRule="exact"/>
                    </w:trPr>
                    <w:tc>
                      <w:tcPr>
                        <w:tcW w:w="1803" w:type="dxa"/>
                        <w:gridSpan w:val="3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>
                          <w:spacing w:before="41" w:after="0" w:line="258" w:lineRule="auto"/>
                          <w:ind w:left="301" w:right="262" w:firstLine="5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&gt;&gt;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7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t</w:t>
                        </w:r>
                      </w:p>
                      <w:p>
                        <w:pPr>
                          <w:spacing w:before="30" w:after="0" w:line="240" w:lineRule="auto"/>
                          <w:ind w:left="17" w:right="-42"/>
                          <w:jc w:val="center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3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7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6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9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4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1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3"/>
                            <w:w w:val="105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9"/>
                            <w:w w:val="105"/>
                          </w:rPr>
                          <w:t>li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6"/>
                            <w:w w:val="105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5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"/>
                            <w:w w:val="105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92" w:hRule="exact"/>
                    </w:trPr>
                    <w:tc>
                      <w:tcPr>
                        <w:tcW w:w="1803" w:type="dxa"/>
                        <w:gridSpan w:val="3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2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51" w:hRule="exact"/>
                    </w:trPr>
                    <w:tc>
                      <w:tcPr>
                        <w:tcW w:w="1803" w:type="dxa"/>
                        <w:gridSpan w:val="3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2" w:type="dxa"/>
                        <w:tcBorders>
                          <w:top w:val="single" w:sz="6" w:space="0" w:color="auto"/>
                          <w:bottom w:val="single" w:sz="6" w:space="0" w:color="auto"/>
                          <w:left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723" w:hRule="exact"/>
                    </w:trPr>
                    <w:tc>
                      <w:tcPr>
                        <w:tcW w:w="920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76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nil" w:sz="6" w:space="0" w:color="auto"/>
                        </w:tcBorders>
                      </w:tcPr>
                      <w:p>
                        <w:pPr>
                          <w:spacing w:before="65" w:after="0" w:line="240" w:lineRule="auto"/>
                          <w:ind w:left="139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0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*</w:t>
                        </w:r>
                      </w:p>
                      <w:p>
                        <w:pPr>
                          <w:spacing w:before="7" w:after="0" w:line="170" w:lineRule="exact"/>
                          <w:jc w:val="left"/>
                          <w:rPr>
                            <w:sz w:val="17"/>
                            <w:szCs w:val="17"/>
                          </w:rPr>
                        </w:pPr>
                        <w:rPr/>
                        <w:r>
                          <w:rPr>
                            <w:sz w:val="17"/>
                            <w:szCs w:val="17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15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30" w:hRule="exact"/>
                    </w:trPr>
                    <w:tc>
                      <w:tcPr>
                        <w:tcW w:w="1896" w:type="dxa"/>
                        <w:gridSpan w:val="4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>
                          <w:spacing w:before="41" w:after="0" w:line="258" w:lineRule="auto"/>
                          <w:ind w:left="268" w:right="277" w:firstLine="337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&gt;&gt;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3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8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3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anager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94" w:hRule="exact"/>
                    </w:trPr>
                    <w:tc>
                      <w:tcPr>
                        <w:tcW w:w="1896" w:type="dxa"/>
                        <w:gridSpan w:val="4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303" w:hRule="exact"/>
                    </w:trPr>
                    <w:tc>
                      <w:tcPr>
                        <w:tcW w:w="1896" w:type="dxa"/>
                        <w:gridSpan w:val="4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>
                          <w:spacing w:before="1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6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2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and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6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8"/>
                            <w:w w:val="10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do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4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5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7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6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7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-1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5"/>
                            <w:w w:val="100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6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7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tcW w:w="920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nil" w:sz="6" w:space="0" w:color="auto"/>
                          <w:right w:val="dotted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76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dotted" w:sz=".48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tcW w:w="116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687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>
                          <w:spacing w:before="39" w:after="0" w:line="260" w:lineRule="auto"/>
                          <w:ind w:left="278" w:right="298" w:firstLine="17"/>
                          <w:jc w:val="center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</w:rPr>
                          <w:t>&lt;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15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29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&gt;&gt;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3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5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s</w:t>
                        </w:r>
                      </w:p>
                      <w:p>
                        <w:pPr>
                          <w:spacing w:before="28" w:after="0" w:line="240" w:lineRule="auto"/>
                          <w:ind w:left="6" w:right="16"/>
                          <w:jc w:val="center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4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5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5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2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4"/>
                            <w:w w:val="10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2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4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3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5"/>
                            <w:w w:val="105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1"/>
                            <w:w w:val="105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-13"/>
                            <w:w w:val="105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5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1"/>
                            <w:szCs w:val="1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92" w:type="dxa"/>
                        <w:vMerge w:val="restart"/>
                        <w:tcBorders>
                          <w:top w:val="nil" w:sz="6" w:space="0" w:color="auto"/>
                          <w:left w:val="single" w:sz=".48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94" w:hRule="exact"/>
                    </w:trPr>
                    <w:tc>
                      <w:tcPr>
                        <w:tcW w:w="116" w:type="dxa"/>
                        <w:vMerge/>
                        <w:tcBorders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687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/>
                        <w:rPr/>
                      </w:p>
                    </w:tc>
                    <w:tc>
                      <w:tcPr>
                        <w:tcW w:w="92" w:type="dxa"/>
                        <w:vMerge/>
                        <w:tcBorders>
                          <w:left w:val="single" w:sz=".48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930" w:hRule="exact"/>
                    </w:trPr>
                    <w:tc>
                      <w:tcPr>
                        <w:tcW w:w="116" w:type="dxa"/>
                        <w:vMerge/>
                        <w:tcBorders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687" w:type="dxa"/>
                        <w:gridSpan w:val="2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  <w:shd w:val="clear" w:color="auto" w:fill="FFFFCC"/>
                      </w:tcPr>
                      <w:p>
                        <w:pPr>
                          <w:spacing w:before="1" w:after="0" w:line="110" w:lineRule="exact"/>
                          <w:jc w:val="left"/>
                          <w:rPr>
                            <w:sz w:val="11"/>
                            <w:szCs w:val="11"/>
                          </w:rPr>
                        </w:pPr>
                        <w:rPr/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5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ge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35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4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4" w:after="0" w:line="240" w:lineRule="auto"/>
                          <w:ind w:left="35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6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1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2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and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  <w:p>
                        <w:pPr>
                          <w:spacing w:before="13" w:after="0" w:line="240" w:lineRule="auto"/>
                          <w:ind w:left="35" w:right="-20"/>
                          <w:jc w:val="left"/>
                          <w:rPr>
                            <w:rFonts w:ascii="Arial" w:hAnsi="Arial" w:cs="Arial" w:eastAsia="Arial"/>
                            <w:sz w:val="15"/>
                            <w:szCs w:val="15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9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3"/>
                            <w:w w:val="100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5"/>
                            <w:w w:val="10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5"/>
                            <w:szCs w:val="15"/>
                            <w:spacing w:val="0"/>
                            <w:w w:val="100"/>
                          </w:rPr>
                          <w:t>)</w:t>
                        </w:r>
                      </w:p>
                    </w:tc>
                    <w:tc>
                      <w:tcPr>
                        <w:tcW w:w="92" w:type="dxa"/>
                        <w:vMerge/>
                        <w:tcBorders>
                          <w:bottom w:val="nil" w:sz="6" w:space="0" w:color="auto"/>
                          <w:left w:val="single" w:sz=".48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spacing w:val="-5"/>
        </w:rPr>
        <w:t>C</w:t>
      </w:r>
      <w:r>
        <w:rPr>
          <w:rFonts w:ascii="Arial" w:hAnsi="Arial" w:cs="Arial" w:eastAsia="Arial"/>
          <w:sz w:val="15"/>
          <w:szCs w:val="15"/>
          <w:spacing w:val="0"/>
        </w:rPr>
        <w:t>l</w:t>
      </w:r>
      <w:r>
        <w:rPr>
          <w:rFonts w:ascii="Arial" w:hAnsi="Arial" w:cs="Arial" w:eastAsia="Arial"/>
          <w:sz w:val="15"/>
          <w:szCs w:val="15"/>
          <w:spacing w:val="-29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ge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0" w:after="0" w:line="172" w:lineRule="exact"/>
        <w:ind w:left="462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3"/>
        </w:rPr>
        <w:t>S</w:t>
      </w:r>
      <w:r>
        <w:rPr>
          <w:rFonts w:ascii="Arial" w:hAnsi="Arial" w:cs="Arial" w:eastAsia="Arial"/>
          <w:sz w:val="15"/>
          <w:szCs w:val="15"/>
          <w:spacing w:val="-3"/>
        </w:rPr>
        <w:t>a</w:t>
      </w:r>
      <w:r>
        <w:rPr>
          <w:rFonts w:ascii="Arial" w:hAnsi="Arial" w:cs="Arial" w:eastAsia="Arial"/>
          <w:sz w:val="15"/>
          <w:szCs w:val="15"/>
          <w:spacing w:val="2"/>
        </w:rPr>
        <w:t>m</w:t>
      </w:r>
      <w:r>
        <w:rPr>
          <w:rFonts w:ascii="Arial" w:hAnsi="Arial" w:cs="Arial" w:eastAsia="Arial"/>
          <w:sz w:val="15"/>
          <w:szCs w:val="15"/>
          <w:spacing w:val="-3"/>
        </w:rPr>
        <w:t>p</w:t>
      </w:r>
      <w:r>
        <w:rPr>
          <w:rFonts w:ascii="Arial" w:hAnsi="Arial" w:cs="Arial" w:eastAsia="Arial"/>
          <w:sz w:val="15"/>
          <w:szCs w:val="15"/>
          <w:spacing w:val="0"/>
        </w:rPr>
        <w:t>l</w:t>
      </w:r>
      <w:r>
        <w:rPr>
          <w:rFonts w:ascii="Arial" w:hAnsi="Arial" w:cs="Arial" w:eastAsia="Arial"/>
          <w:sz w:val="15"/>
          <w:szCs w:val="15"/>
          <w:spacing w:val="-29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anag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3" w:after="0" w:line="259" w:lineRule="auto"/>
        <w:ind w:left="4624" w:right="527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nage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8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8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des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62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3" w:after="0" w:line="240" w:lineRule="auto"/>
        <w:ind w:left="462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78.169998pt;margin-top:2.974014pt;width:7.83pt;height:9.9pt;mso-position-horizontal-relative:page;mso-position-vertical-relative:paragraph;z-index:-4738" coordorigin="3563,59" coordsize="157,198">
            <v:group style="position:absolute;left:3652;top:89;width:46;height:139" coordorigin="3652,89" coordsize="46,139">
              <v:shape style="position:absolute;left:3652;top:89;width:46;height:139" coordorigin="3652,89" coordsize="46,139" path="m3652,228l3697,228,3697,89,3652,89,3652,228xe" filled="t" fillcolor="#000000" stroked="f">
                <v:path arrowok="t"/>
                <v:fill/>
              </v:shape>
            </v:group>
            <v:group style="position:absolute;left:3593;top:89;width:59;height:139" coordorigin="3593,89" coordsize="59,139">
              <v:shape style="position:absolute;left:3593;top:89;width:59;height:139" coordorigin="3593,89" coordsize="59,139" path="m3593,228l3652,228,3652,89,3593,89,3593,228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3"/>
        </w:rPr>
        <w:t>S</w:t>
      </w:r>
      <w:r>
        <w:rPr>
          <w:rFonts w:ascii="Arial" w:hAnsi="Arial" w:cs="Arial" w:eastAsia="Arial"/>
          <w:sz w:val="15"/>
          <w:szCs w:val="15"/>
          <w:spacing w:val="-3"/>
        </w:rPr>
        <w:t>a</w:t>
      </w:r>
      <w:r>
        <w:rPr>
          <w:rFonts w:ascii="Arial" w:hAnsi="Arial" w:cs="Arial" w:eastAsia="Arial"/>
          <w:sz w:val="15"/>
          <w:szCs w:val="15"/>
          <w:spacing w:val="2"/>
        </w:rPr>
        <w:t>m</w:t>
      </w:r>
      <w:r>
        <w:rPr>
          <w:rFonts w:ascii="Arial" w:hAnsi="Arial" w:cs="Arial" w:eastAsia="Arial"/>
          <w:sz w:val="15"/>
          <w:szCs w:val="15"/>
          <w:spacing w:val="-3"/>
        </w:rPr>
        <w:t>p</w:t>
      </w:r>
      <w:r>
        <w:rPr>
          <w:rFonts w:ascii="Arial" w:hAnsi="Arial" w:cs="Arial" w:eastAsia="Arial"/>
          <w:sz w:val="15"/>
          <w:szCs w:val="15"/>
          <w:spacing w:val="0"/>
        </w:rPr>
        <w:t>l</w:t>
      </w:r>
      <w:r>
        <w:rPr>
          <w:rFonts w:ascii="Arial" w:hAnsi="Arial" w:cs="Arial" w:eastAsia="Arial"/>
          <w:sz w:val="15"/>
          <w:szCs w:val="15"/>
          <w:spacing w:val="-29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anag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1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</w:p>
    <w:p>
      <w:pPr>
        <w:spacing w:before="14" w:after="0" w:line="259" w:lineRule="auto"/>
        <w:ind w:left="4624" w:right="274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</w:rPr>
        <w:t>t</w:t>
      </w:r>
      <w:r>
        <w:rPr>
          <w:rFonts w:ascii="Arial" w:hAnsi="Arial" w:cs="Arial" w:eastAsia="Arial"/>
          <w:sz w:val="15"/>
          <w:szCs w:val="15"/>
          <w:spacing w:val="-25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op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17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pp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(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ope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9" w:lineRule="auto"/>
        <w:ind w:left="4624" w:right="395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z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do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oug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ho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9" w:lineRule="auto"/>
        <w:ind w:left="4624" w:right="411"/>
        <w:jc w:val="both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78.800003pt;margin-top:22.063309pt;width:8.73pt;height:9.36pt;mso-position-horizontal-relative:page;mso-position-vertical-relative:paragraph;z-index:-4737" coordorigin="3576,441" coordsize="175,187">
            <v:group style="position:absolute;left:3662;top:471;width:59;height:128" coordorigin="3662,471" coordsize="59,128">
              <v:shape style="position:absolute;left:3662;top:471;width:59;height:128" coordorigin="3662,471" coordsize="59,128" path="m3662,599l3721,599,3721,471,3662,471,3662,599xe" filled="t" fillcolor="#000000" stroked="f">
                <v:path arrowok="t"/>
                <v:fill/>
              </v:shape>
            </v:group>
            <v:group style="position:absolute;left:3605;top:471;width:58;height:128" coordorigin="3605,471" coordsize="58,128">
              <v:shape style="position:absolute;left:3605;top:471;width:58;height:128" coordorigin="3605,471" coordsize="58,128" path="m3605,599l3662,599,3662,471,3605,471,3605,599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x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9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ou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on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anag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9" w:lineRule="auto"/>
        <w:ind w:left="4624" w:right="518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ua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: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23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9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oo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</w:p>
    <w:p>
      <w:pPr>
        <w:spacing w:before="0" w:after="0" w:line="172" w:lineRule="exact"/>
        <w:ind w:left="462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/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hab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8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13" w:after="0" w:line="240" w:lineRule="auto"/>
        <w:ind w:left="4624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13" w:after="0" w:line="260" w:lineRule="auto"/>
        <w:ind w:left="4624" w:right="259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b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2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ab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2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2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1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18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anag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J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v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"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9" w:lineRule="auto"/>
        <w:ind w:left="4624" w:right="251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3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de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7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pe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y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ou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9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2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2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equ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4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po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od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*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en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2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m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1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pe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d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1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u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spacing w:val="-2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4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9"/>
          <w:w w:val="100"/>
        </w:rPr>
        <w:t>h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100"/>
        </w:rPr>
        <w:t>P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8"/>
          <w:w w:val="100"/>
        </w:rPr>
        <w:t>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-24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n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-2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l</w:t>
      </w:r>
      <w:r>
        <w:rPr>
          <w:rFonts w:ascii="Arial" w:hAnsi="Arial" w:cs="Arial" w:eastAsia="Arial"/>
          <w:sz w:val="15"/>
          <w:szCs w:val="15"/>
          <w:spacing w:val="-3"/>
          <w:w w:val="100"/>
        </w:rPr>
        <w:t>a</w:t>
      </w:r>
      <w:r>
        <w:rPr>
          <w:rFonts w:ascii="Arial" w:hAnsi="Arial" w:cs="Arial" w:eastAsia="Arial"/>
          <w:sz w:val="15"/>
          <w:szCs w:val="15"/>
          <w:spacing w:val="5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6"/>
          <w:w w:val="100"/>
        </w:rPr>
        <w:t>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295.410004pt;margin-top:-388.230377pt;width:242.7pt;height:376.8pt;mso-position-horizontal-relative:page;mso-position-vertical-relative:paragraph;z-index:-4739" coordorigin="5908,-7765" coordsize="4854,7536">
            <v:group style="position:absolute;left:5909;top:-7764;width:4853;height:7535" coordorigin="5909,-7764" coordsize="4853,7535">
              <v:shape style="position:absolute;left:5909;top:-7764;width:4853;height:7535" coordorigin="5909,-7764" coordsize="4853,7535" path="m10633,-7764l5909,-7764,5909,-229,10762,-229,10762,-7636,10633,-7764e" filled="t" fillcolor="#FFFFCC" stroked="f">
                <v:path arrowok="t"/>
                <v:fill/>
              </v:shape>
            </v:group>
            <v:group style="position:absolute;left:5909;top:-7764;width:4853;height:7535" coordorigin="5909,-7764" coordsize="4853,7535">
              <v:shape style="position:absolute;left:5909;top:-7764;width:4853;height:7535" coordorigin="5909,-7764" coordsize="4853,7535" path="m5909,-7764l10633,-7764,10762,-7636,10762,-229,5909,-229,5909,-7764xe" filled="f" stroked="t" strokeweight=".06pt" strokecolor="#000000">
                <v:path arrowok="t"/>
              </v:shape>
            </v:group>
            <v:group style="position:absolute;left:5909;top:-7764;width:4724;height:2" coordorigin="5909,-7764" coordsize="4724,2">
              <v:shape style="position:absolute;left:5909;top:-7764;width:4724;height:2" coordorigin="5909,-7764" coordsize="4724,0" path="m5909,-7764l10633,-7764e" filled="f" stroked="t" strokeweight=".06pt" strokecolor="#000000">
                <v:path arrowok="t"/>
              </v:shape>
            </v:group>
            <v:group style="position:absolute;left:10633;top:-7764;width:128;height:128" coordorigin="10633,-7764" coordsize="128,128">
              <v:shape style="position:absolute;left:10633;top:-7764;width:128;height:128" coordorigin="10633,-7764" coordsize="128,128" path="m10633,-7764l10762,-7636e" filled="f" stroked="t" strokeweight=".06pt" strokecolor="#000000">
                <v:path arrowok="t"/>
              </v:shape>
            </v:group>
            <v:group style="position:absolute;left:10762;top:-7636;width:2;height:7406" coordorigin="10762,-7636" coordsize="2,7406">
              <v:shape style="position:absolute;left:10762;top:-7636;width:2;height:7406" coordorigin="10762,-7636" coordsize="0,7406" path="m10762,-7636l10762,-229e" filled="f" stroked="t" strokeweight=".06pt" strokecolor="#000000">
                <v:path arrowok="t"/>
              </v:shape>
            </v:group>
            <v:group style="position:absolute;left:5909;top:-229;width:4853;height:2" coordorigin="5909,-229" coordsize="4853,2">
              <v:shape style="position:absolute;left:5909;top:-229;width:4853;height:2" coordorigin="5909,-229" coordsize="4853,0" path="m10762,-229l5909,-229e" filled="f" stroked="t" strokeweight=".06pt" strokecolor="#000000">
                <v:path arrowok="t"/>
              </v:shape>
            </v:group>
            <v:group style="position:absolute;left:5909;top:-7764;width:2;height:7535" coordorigin="5909,-7764" coordsize="2,7535">
              <v:shape style="position:absolute;left:5909;top:-7764;width:2;height:7535" coordorigin="5909,-7764" coordsize="0,7535" path="m5909,-229l5909,-7764e" filled="f" stroked="t" strokeweight=".06pt" strokecolor="#000000">
                <v:path arrowok="t"/>
              </v:shape>
            </v:group>
            <v:group style="position:absolute;left:10633;top:-7764;width:2;height:128" coordorigin="10633,-7764" coordsize="2,128">
              <v:shape style="position:absolute;left:10633;top:-7764;width:2;height:128" coordorigin="10633,-7764" coordsize="0,128" path="m10633,-7764l10633,-7636e" filled="f" stroked="t" strokeweight=".06pt" strokecolor="#000000">
                <v:path arrowok="t"/>
              </v:shape>
            </v:group>
            <v:group style="position:absolute;left:10633;top:-7636;width:128;height:2" coordorigin="10633,-7636" coordsize="128,2">
              <v:shape style="position:absolute;left:10633;top:-7636;width:128;height:2" coordorigin="10633,-7636" coordsize="128,0" path="m10633,-7636l10762,-7636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Persisten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yCl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client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DBManager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onsible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providing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50" w:lineRule="auto"/>
        <w:ind w:left="840" w:right="4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leDBManag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write.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tabase.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tities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ften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(if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pplication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instanc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once,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leDB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r).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PersistentC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20" w:right="13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89.849998pt;margin-top:29.049854pt;width:295.68pt;height:109.86pt;mso-position-horizontal-relative:page;mso-position-vertical-relative:paragraph;z-index:-4735" coordorigin="1797,581" coordsize="5914,2197">
            <v:group style="position:absolute;left:1798;top:582;width:5912;height:2196" coordorigin="1798,582" coordsize="5912,2196">
              <v:shape style="position:absolute;left:1798;top:582;width:5912;height:2196" coordorigin="1798,582" coordsize="5912,2196" path="m7570,582l1798,582,1798,2778,7710,2778,7710,734,7570,582e" filled="t" fillcolor="#FFFFCC" stroked="f">
                <v:path arrowok="t"/>
                <v:fill/>
              </v:shape>
            </v:group>
            <v:group style="position:absolute;left:1798;top:582;width:5912;height:2196" coordorigin="1798,582" coordsize="5912,2196">
              <v:shape style="position:absolute;left:1798;top:582;width:5912;height:2196" coordorigin="1798,582" coordsize="5912,2196" path="m1798,582l7570,582,7710,734,7710,2778,1798,2778,1798,582xe" filled="f" stroked="t" strokeweight=".06pt" strokecolor="#000000">
                <v:path arrowok="t"/>
              </v:shape>
            </v:group>
            <v:group style="position:absolute;left:1798;top:582;width:5772;height:2" coordorigin="1798,582" coordsize="5772,2">
              <v:shape style="position:absolute;left:1798;top:582;width:5772;height:2" coordorigin="1798,582" coordsize="5772,0" path="m1798,582l7570,582e" filled="f" stroked="t" strokeweight=".06pt" strokecolor="#000000">
                <v:path arrowok="t"/>
              </v:shape>
            </v:group>
            <v:group style="position:absolute;left:7570;top:582;width:140;height:152" coordorigin="7570,582" coordsize="140,152">
              <v:shape style="position:absolute;left:7570;top:582;width:140;height:152" coordorigin="7570,582" coordsize="140,152" path="m7570,582l7710,734e" filled="f" stroked="t" strokeweight=".06pt" strokecolor="#000000">
                <v:path arrowok="t"/>
              </v:shape>
            </v:group>
            <v:group style="position:absolute;left:7710;top:734;width:2;height:2044" coordorigin="7710,734" coordsize="2,2044">
              <v:shape style="position:absolute;left:7710;top:734;width:2;height:2044" coordorigin="7710,734" coordsize="0,2044" path="m7710,734l7710,2778e" filled="f" stroked="t" strokeweight=".06pt" strokecolor="#000000">
                <v:path arrowok="t"/>
              </v:shape>
            </v:group>
            <v:group style="position:absolute;left:1798;top:2778;width:5912;height:2" coordorigin="1798,2778" coordsize="5912,2">
              <v:shape style="position:absolute;left:1798;top:2778;width:5912;height:2" coordorigin="1798,2778" coordsize="5912,0" path="m7710,2778l1798,2778e" filled="f" stroked="t" strokeweight=".06pt" strokecolor="#000000">
                <v:path arrowok="t"/>
              </v:shape>
            </v:group>
            <v:group style="position:absolute;left:1798;top:582;width:2;height:2196" coordorigin="1798,582" coordsize="2,2196">
              <v:shape style="position:absolute;left:1798;top:582;width:2;height:2196" coordorigin="1798,582" coordsize="0,2196" path="m1798,2778l1798,582e" filled="f" stroked="t" strokeweight=".06pt" strokecolor="#000000">
                <v:path arrowok="t"/>
              </v:shape>
            </v:group>
            <v:group style="position:absolute;left:7570;top:582;width:2;height:152" coordorigin="7570,582" coordsize="2,152">
              <v:shape style="position:absolute;left:7570;top:582;width:2;height:152" coordorigin="7570,582" coordsize="0,152" path="m7570,582l7570,734e" filled="f" stroked="t" strokeweight=".06pt" strokecolor="#000000">
                <v:path arrowok="t"/>
              </v:shape>
            </v:group>
            <v:group style="position:absolute;left:7570;top:734;width:140;height:2" coordorigin="7570,734" coordsize="140,2">
              <v:shape style="position:absolute;left:7570;top:734;width:140;height:2" coordorigin="7570,734" coordsize="140,0" path="m7570,734l7710,734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Static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Pers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DBMa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Detail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4" w:after="0" w:line="266" w:lineRule="auto"/>
        <w:ind w:left="509" w:right="414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-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8"/>
          <w:w w:val="103"/>
        </w:rPr>
        <w:t>f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no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q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-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509" w:right="438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ep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66" w:lineRule="auto"/>
        <w:ind w:left="509" w:right="3643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Ob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4" w:after="0" w:line="266" w:lineRule="auto"/>
        <w:ind w:left="3178" w:right="4881" w:firstLine="3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6"/>
          <w:w w:val="103"/>
        </w:rPr>
        <w:t>&lt;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&lt;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&gt;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&gt;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753" w:footer="972" w:top="940" w:bottom="1160" w:left="134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44" w:right="89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0" w:after="0" w:line="240" w:lineRule="auto"/>
        <w:ind w:left="620" w:right="-50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4"/>
          <w:w w:val="100"/>
        </w:rPr>
        <w:t>(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f</w:t>
      </w:r>
      <w:r>
        <w:rPr>
          <w:rFonts w:ascii="Arial" w:hAnsi="Arial" w:cs="Arial" w:eastAsia="Arial"/>
          <w:sz w:val="12"/>
          <w:szCs w:val="12"/>
          <w:spacing w:val="-5"/>
          <w:w w:val="100"/>
        </w:rPr>
        <w:t>r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3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9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.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5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i</w:t>
      </w:r>
      <w:r>
        <w:rPr>
          <w:rFonts w:ascii="Arial" w:hAnsi="Arial" w:cs="Arial" w:eastAsia="Arial"/>
          <w:sz w:val="12"/>
          <w:szCs w:val="12"/>
          <w:spacing w:val="2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44" w:after="0" w:line="240" w:lineRule="auto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li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z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40" w:lineRule="auto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mm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40" w:lineRule="auto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u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n()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157" w:lineRule="exact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2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2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2"/>
        </w:rPr>
        <w:t>w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2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2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2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2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2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2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2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2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: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3"/>
          <w:position w:val="-2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2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2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3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3"/>
          <w:position w:val="-2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2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3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2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3"/>
          <w:position w:val="-2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2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32" w:lineRule="exact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3"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20"/>
          <w:w w:val="103"/>
          <w:position w:val="-1"/>
        </w:rPr>
        <w:t>v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3"/>
          <w:position w:val="-1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2"/>
          <w:w w:val="103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3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3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1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3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2"/>
          <w:w w:val="103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3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0" w:after="0" w:line="240" w:lineRule="auto"/>
        <w:ind w:left="1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1.26001pt;margin-top:10.57401pt;width:117.48pt;height:47.28pt;mso-position-horizontal-relative:page;mso-position-vertical-relative:paragraph;z-index:-4733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134" w:hRule="exact"/>
                    </w:trPr>
                    <w:tc>
                      <w:tcPr>
                        <w:tcW w:w="154" w:type="dxa"/>
                        <w:tcBorders>
                          <w:top w:val="nil" w:sz="6" w:space="0" w:color="auto"/>
                          <w:bottom w:val="single" w:sz=".48" w:space="0" w:color="000000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195" w:type="dxa"/>
                        <w:vMerge w:val="restart"/>
                        <w:tcBorders>
                          <w:top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>
                          <w:spacing w:before="49" w:after="0" w:line="240" w:lineRule="auto"/>
                          <w:ind w:left="651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3"/>
                          </w:rPr>
                          <w:t>Ob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3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6"/>
                            <w:w w:val="10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7"/>
                            <w:w w:val="103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9"/>
                            <w:w w:val="103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7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16"/>
                            <w:w w:val="103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8"/>
                            <w:w w:val="103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  <w:p>
                        <w:pPr>
                          <w:spacing w:before="49" w:after="0" w:line="240" w:lineRule="auto"/>
                          <w:ind w:left="663" w:right="-2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3"/>
                            <w:w w:val="10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4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6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3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6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2"/>
                            <w:w w:val="10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6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6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-1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6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2"/>
                            <w:szCs w:val="12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154" w:type="dxa"/>
                        <w:tcBorders>
                          <w:top w:val="single" w:sz=".48" w:space="0" w:color="000000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>
                          <w:spacing w:before="81" w:after="0" w:line="240" w:lineRule="auto"/>
                          <w:ind w:left="-25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1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195" w:type="dxa"/>
                        <w:vMerge/>
                        <w:tcBorders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03" w:hRule="exact"/>
                    </w:trPr>
                    <w:tc>
                      <w:tcPr>
                        <w:tcW w:w="15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195" w:type="dxa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82" w:hRule="exact"/>
                    </w:trPr>
                    <w:tc>
                      <w:tcPr>
                        <w:tcW w:w="154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single" w:sz=".48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2195" w:type="dxa"/>
                        <w:tcBorders>
                          <w:top w:val="single" w:sz=".48" w:space="0" w:color="000000"/>
                          <w:bottom w:val="single" w:sz=".48" w:space="0" w:color="000000"/>
                          <w:left w:val="single" w:sz=".48" w:space="0" w:color="000000"/>
                          <w:right w:val="single" w:sz=".48" w:space="0" w:color="000000"/>
                        </w:tcBorders>
                      </w:tcPr>
                      <w:p>
                        <w:pPr>
                          <w:spacing w:before="5" w:after="0" w:line="120" w:lineRule="exact"/>
                          <w:jc w:val="left"/>
                          <w:rPr>
                            <w:sz w:val="12"/>
                            <w:szCs w:val="12"/>
                          </w:rPr>
                        </w:pPr>
                        <w:rPr/>
                        <w:r>
                          <w:rPr>
                            <w:sz w:val="12"/>
                            <w:szCs w:val="12"/>
                          </w:rPr>
                        </w:r>
                      </w:p>
                      <w:p>
                        <w:pPr>
                          <w:spacing w:before="0" w:after="0" w:line="240" w:lineRule="auto"/>
                          <w:ind w:left="38" w:right="-2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+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6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10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6"/>
                            <w:w w:val="100"/>
                          </w:rPr>
                          <w:t>st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5"/>
                            <w:w w:val="10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6"/>
                            <w:w w:val="10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10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10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100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7"/>
                            <w:w w:val="10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41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  <w:t>: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3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2"/>
                            <w:w w:val="103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1"/>
                            <w:w w:val="103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-4"/>
                            <w:w w:val="103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7"/>
                            <w:w w:val="103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4"/>
                            <w:w w:val="103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3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51" w:lineRule="exact"/>
        <w:ind w:left="3416" w:right="417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3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20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7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2" w:equalWidth="0">
            <w:col w:w="1522" w:space="251"/>
            <w:col w:w="7767"/>
          </w:cols>
        </w:sectPr>
      </w:pPr>
      <w:rPr/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1" w:after="0" w:line="240" w:lineRule="auto"/>
        <w:ind w:left="50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40" w:lineRule="auto"/>
        <w:ind w:left="509" w:right="-6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58" w:lineRule="exact"/>
        <w:ind w:left="1634" w:right="-78"/>
        <w:jc w:val="left"/>
        <w:tabs>
          <w:tab w:pos="286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6"/>
          <w:szCs w:val="16"/>
          <w:spacing w:val="-4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7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04" w:right="167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7" w:after="0" w:line="240" w:lineRule="auto"/>
        <w:ind w:left="236" w:right="231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0" w:after="0" w:line="240" w:lineRule="auto"/>
        <w:ind w:left="-30" w:right="2044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17"/>
          <w:w w:val="100"/>
        </w:rPr>
        <w:t>(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f</w:t>
      </w:r>
      <w:r>
        <w:rPr>
          <w:rFonts w:ascii="Arial" w:hAnsi="Arial" w:cs="Arial" w:eastAsia="Arial"/>
          <w:sz w:val="12"/>
          <w:szCs w:val="12"/>
          <w:spacing w:val="-13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-17"/>
          <w:w w:val="100"/>
        </w:rPr>
        <w:t>r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-8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7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c</w:t>
      </w:r>
      <w:r>
        <w:rPr>
          <w:rFonts w:ascii="Arial" w:hAnsi="Arial" w:cs="Arial" w:eastAsia="Arial"/>
          <w:sz w:val="12"/>
          <w:szCs w:val="12"/>
          <w:spacing w:val="-2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5"/>
          <w:w w:val="106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m</w:t>
      </w:r>
      <w:r>
        <w:rPr>
          <w:rFonts w:ascii="Arial" w:hAnsi="Arial" w:cs="Arial" w:eastAsia="Arial"/>
          <w:sz w:val="12"/>
          <w:szCs w:val="12"/>
          <w:spacing w:val="-25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-9"/>
          <w:w w:val="100"/>
        </w:rPr>
        <w:t>.</w:t>
      </w:r>
      <w:r>
        <w:rPr>
          <w:rFonts w:ascii="Arial" w:hAnsi="Arial" w:cs="Arial" w:eastAsia="Arial"/>
          <w:sz w:val="12"/>
          <w:szCs w:val="12"/>
          <w:spacing w:val="5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-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-3"/>
          <w:w w:val="106"/>
        </w:rPr>
        <w:t>i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-6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4"/>
          <w:w w:val="103"/>
        </w:rPr>
        <w:t>0</w:t>
      </w:r>
      <w:r>
        <w:rPr>
          <w:rFonts w:ascii="Arial" w:hAnsi="Arial" w:cs="Arial" w:eastAsia="Arial"/>
          <w:sz w:val="16"/>
          <w:szCs w:val="16"/>
          <w:spacing w:val="5"/>
          <w:w w:val="103"/>
        </w:rPr>
        <w:t>.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9" w:after="0" w:line="240" w:lineRule="auto"/>
        <w:ind w:left="383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4"/>
          <w:w w:val="100"/>
        </w:rPr>
        <w:t>(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f</w:t>
      </w:r>
      <w:r>
        <w:rPr>
          <w:rFonts w:ascii="Arial" w:hAnsi="Arial" w:cs="Arial" w:eastAsia="Arial"/>
          <w:sz w:val="12"/>
          <w:szCs w:val="12"/>
          <w:spacing w:val="-4"/>
          <w:w w:val="100"/>
        </w:rPr>
        <w:t>r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3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c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-1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2"/>
          <w:w w:val="100"/>
        </w:rPr>
        <w:t>.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i</w:t>
      </w:r>
      <w:r>
        <w:rPr>
          <w:rFonts w:ascii="Arial" w:hAnsi="Arial" w:cs="Arial" w:eastAsia="Arial"/>
          <w:sz w:val="12"/>
          <w:szCs w:val="12"/>
          <w:spacing w:val="-1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82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4" w:equalWidth="0">
            <w:col w:w="1459" w:space="173"/>
            <w:col w:w="2954" w:space="955"/>
            <w:col w:w="256" w:space="152"/>
            <w:col w:w="3591"/>
          </w:cols>
        </w:sectPr>
      </w:pPr>
      <w:rPr/>
    </w:p>
    <w:p>
      <w:pPr>
        <w:spacing w:before="73" w:after="0" w:line="240" w:lineRule="auto"/>
        <w:ind w:left="611" w:right="-6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Ob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1" w:after="0" w:line="240" w:lineRule="auto"/>
        <w:ind w:left="61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40" w:lineRule="auto"/>
        <w:ind w:left="61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40" w:lineRule="auto"/>
        <w:ind w:left="61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left="290" w:right="491" w:firstLine="-7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156" w:lineRule="exact"/>
        <w:ind w:right="-6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+</w:t>
      </w:r>
      <w:r>
        <w:rPr>
          <w:rFonts w:ascii="Arial" w:hAnsi="Arial" w:cs="Arial" w:eastAsia="Arial"/>
          <w:sz w:val="16"/>
          <w:szCs w:val="16"/>
          <w:spacing w:val="16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3"/>
          <w:position w:val="-3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3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3"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103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3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3"/>
          <w:position w:val="-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  <w:position w:val="-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2" w:right="43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" w:right="3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5"/>
          <w:w w:val="103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9" w:after="0" w:line="240" w:lineRule="auto"/>
        <w:ind w:left="-30" w:right="-50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-4"/>
          <w:w w:val="100"/>
        </w:rPr>
        <w:t>(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f</w:t>
      </w:r>
      <w:r>
        <w:rPr>
          <w:rFonts w:ascii="Arial" w:hAnsi="Arial" w:cs="Arial" w:eastAsia="Arial"/>
          <w:sz w:val="12"/>
          <w:szCs w:val="12"/>
          <w:spacing w:val="-4"/>
          <w:w w:val="100"/>
        </w:rPr>
        <w:t>r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3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1"/>
          <w:w w:val="100"/>
        </w:rPr>
        <w:t>c</w:t>
      </w:r>
      <w:r>
        <w:rPr>
          <w:rFonts w:ascii="Arial" w:hAnsi="Arial" w:cs="Arial" w:eastAsia="Arial"/>
          <w:sz w:val="12"/>
          <w:szCs w:val="12"/>
          <w:spacing w:val="5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m</w:t>
      </w:r>
      <w:r>
        <w:rPr>
          <w:rFonts w:ascii="Arial" w:hAnsi="Arial" w:cs="Arial" w:eastAsia="Arial"/>
          <w:sz w:val="12"/>
          <w:szCs w:val="12"/>
          <w:spacing w:val="-1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3"/>
          <w:w w:val="100"/>
        </w:rPr>
        <w:t>.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o</w:t>
      </w:r>
      <w:r>
        <w:rPr>
          <w:rFonts w:ascii="Arial" w:hAnsi="Arial" w:cs="Arial" w:eastAsia="Arial"/>
          <w:sz w:val="12"/>
          <w:szCs w:val="12"/>
          <w:spacing w:val="6"/>
          <w:w w:val="100"/>
        </w:rPr>
        <w:t>d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i</w:t>
      </w:r>
      <w:r>
        <w:rPr>
          <w:rFonts w:ascii="Arial" w:hAnsi="Arial" w:cs="Arial" w:eastAsia="Arial"/>
          <w:sz w:val="12"/>
          <w:szCs w:val="12"/>
          <w:spacing w:val="-11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6"/>
        </w:rPr>
        <w:t>)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22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4" w:equalWidth="0">
            <w:col w:w="3259" w:space="365"/>
            <w:col w:w="721" w:space="569"/>
            <w:col w:w="873" w:space="161"/>
            <w:col w:w="3592"/>
          </w:cols>
        </w:sectPr>
      </w:pPr>
      <w:rPr/>
    </w:p>
    <w:p>
      <w:pPr>
        <w:spacing w:before="0" w:after="0" w:line="168" w:lineRule="exact"/>
        <w:ind w:left="30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0" w:after="0" w:line="266" w:lineRule="auto"/>
        <w:ind w:left="304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pro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19"/>
          <w:w w:val="10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3"/>
        </w:rPr>
        <w:t>M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p.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8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: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j</w:t>
      </w:r>
      <w:r>
        <w:rPr>
          <w:rFonts w:ascii="Arial" w:hAnsi="Arial" w:cs="Arial" w:eastAsia="Arial"/>
          <w:sz w:val="16"/>
          <w:szCs w:val="16"/>
          <w:spacing w:val="-4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+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3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3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3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2" w:equalWidth="0">
            <w:col w:w="2735" w:space="890"/>
            <w:col w:w="5915"/>
          </w:cols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79.650002pt;margin-top:-372.330383pt;width:367.8pt;height:360.12pt;mso-position-horizontal-relative:page;mso-position-vertical-relative:paragraph;z-index:-4734" coordorigin="1593,-7447" coordsize="7356,7202">
            <v:group style="position:absolute;left:1811;top:-5620;width:1212;height:1352" coordorigin="1811,-5620" coordsize="1212,1352">
              <v:shape style="position:absolute;left:1811;top:-5620;width:1212;height:1352" coordorigin="1811,-5620" coordsize="1212,1352" path="m1811,-4267l3023,-4267,3023,-5620,1811,-5620,1811,-4267xe" filled="f" stroked="t" strokeweight=".06pt" strokecolor="#000000">
                <v:path arrowok="t"/>
              </v:shape>
            </v:group>
            <v:group style="position:absolute;left:1811;top:-5173;width:1212;height:906" coordorigin="1811,-5173" coordsize="1212,906">
              <v:shape style="position:absolute;left:1811;top:-5173;width:1212;height:906" coordorigin="1811,-5173" coordsize="1212,906" path="m1811,-4267l3023,-4267,3023,-5173,1811,-5173,1811,-4267xe" filled="f" stroked="t" strokeweight=".06pt" strokecolor="#000000">
                <v:path arrowok="t"/>
              </v:shape>
            </v:group>
            <v:group style="position:absolute;left:1811;top:-5071;width:1212;height:804" coordorigin="1811,-5071" coordsize="1212,804">
              <v:shape style="position:absolute;left:1811;top:-5071;width:1212;height:804" coordorigin="1811,-5071" coordsize="1212,804" path="m1811,-4267l3023,-4267,3023,-5071,1811,-5071,1811,-4267xe" filled="f" stroked="t" strokeweight=".06pt" strokecolor="#000000">
                <v:path arrowok="t"/>
              </v:shape>
            </v:group>
            <v:group style="position:absolute;left:3216;top:-7445;width:4008;height:2003" coordorigin="3216,-7445" coordsize="4008,2003">
              <v:shape style="position:absolute;left:3216;top:-7445;width:4008;height:2003" coordorigin="3216,-7445" coordsize="4008,2003" path="m3216,-7445l7224,-7445,7224,-5442,3216,-5442,3216,-7445e" filled="t" fillcolor="#FFFFCC" stroked="f">
                <v:path arrowok="t"/>
                <v:fill/>
              </v:shape>
            </v:group>
            <v:group style="position:absolute;left:3215;top:-7446;width:4009;height:2004" coordorigin="3215,-7446" coordsize="4009,2004">
              <v:shape style="position:absolute;left:3215;top:-7446;width:4009;height:2004" coordorigin="3215,-7446" coordsize="4009,2004" path="m3215,-5442l7224,-5442,7224,-7446,3215,-7446,3215,-5442xe" filled="f" stroked="t" strokeweight=".06pt" strokecolor="#000000">
                <v:path arrowok="t"/>
              </v:shape>
            </v:group>
            <v:group style="position:absolute;left:3215;top:-6973;width:4009;height:1531" coordorigin="3215,-6973" coordsize="4009,1531">
              <v:shape style="position:absolute;left:3215;top:-6973;width:4009;height:1531" coordorigin="3215,-6973" coordsize="4009,1531" path="m3215,-5442l7224,-5442,7224,-6973,3215,-6973,3215,-5442xe" filled="f" stroked="t" strokeweight=".06pt" strokecolor="#000000">
                <v:path arrowok="t"/>
              </v:shape>
            </v:group>
            <v:group style="position:absolute;left:3215;top:-6871;width:4009;height:1429" coordorigin="3215,-6871" coordsize="4009,1429">
              <v:shape style="position:absolute;left:3215;top:-6871;width:4009;height:1429" coordorigin="3215,-6871" coordsize="4009,1429" path="m3215,-5442l7224,-5442,7224,-6871,3215,-6871,3215,-5442xe" filled="f" stroked="t" strokeweight=".06pt" strokecolor="#000000">
                <v:path arrowok="t"/>
              </v:shape>
            </v:group>
            <v:group style="position:absolute;left:3176;top:-5441;width:140;height:89" coordorigin="3176,-5441" coordsize="140,89">
              <v:shape style="position:absolute;left:3176;top:-5441;width:140;height:89" coordorigin="3176,-5441" coordsize="140,89" path="m3176,-5352l3317,-5441e" filled="f" stroked="t" strokeweight=".06pt" strokecolor="#000000">
                <v:path arrowok="t"/>
              </v:shape>
            </v:group>
            <v:group style="position:absolute;left:3024;top:-5352;width:152;height:77" coordorigin="3024,-5352" coordsize="152,77">
              <v:shape style="position:absolute;left:3024;top:-5352;width:152;height:77" coordorigin="3024,-5352" coordsize="152,77" path="m3176,-5352l3024,-5275e" filled="f" stroked="t" strokeweight=".06pt" strokecolor="#000000">
                <v:path arrowok="t"/>
              </v:shape>
            </v:group>
            <v:group style="position:absolute;left:3024;top:-5288;width:166;height:2" coordorigin="3024,-5288" coordsize="166,2">
              <v:shape style="position:absolute;left:3024;top:-5288;width:166;height:2" coordorigin="3024,-5288" coordsize="166,0" path="m3024,-5288l3190,-5288e" filled="f" stroked="t" strokeweight="1.26pt" strokecolor="#000000">
                <v:path arrowok="t"/>
              </v:shape>
            </v:group>
            <v:group style="position:absolute;left:3024;top:-5402;width:102;height:127" coordorigin="3024,-5402" coordsize="102,127">
              <v:shape style="position:absolute;left:3024;top:-5402;width:102;height:127" coordorigin="3024,-5402" coordsize="102,127" path="m3024,-5275l3126,-5402e" filled="f" stroked="t" strokeweight=".06pt" strokecolor="#000000">
                <v:path arrowok="t"/>
              </v:shape>
            </v:group>
            <v:group style="position:absolute;left:1913;top:-4024;width:2962;height:1556" coordorigin="1913,-4024" coordsize="2962,1556">
              <v:shape style="position:absolute;left:1913;top:-4024;width:2962;height:1556" coordorigin="1913,-4024" coordsize="2962,1556" path="m1913,-2467l4874,-2467,4874,-4024,1913,-4024,1913,-2467xe" filled="f" stroked="t" strokeweight=".06pt" strokecolor="#000000">
                <v:path arrowok="t"/>
              </v:shape>
            </v:group>
            <v:group style="position:absolute;left:1913;top:-3577;width:2962;height:1110" coordorigin="1913,-3577" coordsize="2962,1110">
              <v:shape style="position:absolute;left:1913;top:-3577;width:2962;height:1110" coordorigin="1913,-3577" coordsize="2962,1110" path="m1913,-2467l4874,-2467,4874,-3577,1913,-3577,1913,-2467xe" filled="f" stroked="t" strokeweight=".06pt" strokecolor="#000000">
                <v:path arrowok="t"/>
              </v:shape>
            </v:group>
            <v:group style="position:absolute;left:1913;top:-3475;width:2962;height:1008" coordorigin="1913,-3475" coordsize="2962,1008">
              <v:shape style="position:absolute;left:1913;top:-3475;width:2962;height:1008" coordorigin="1913,-3475" coordsize="2962,1008" path="m1913,-2467l4874,-2467,4874,-3475,1913,-3475,1913,-2467xe" filled="f" stroked="t" strokeweight=".06pt" strokecolor="#000000">
                <v:path arrowok="t"/>
              </v:shape>
            </v:group>
            <v:group style="position:absolute;left:4926;top:-2556;width:3511;height:1556" coordorigin="4926,-2556" coordsize="3511,1556">
              <v:shape style="position:absolute;left:4926;top:-2556;width:3511;height:1556" coordorigin="4926,-2556" coordsize="3511,1556" path="m4926,-1000l8437,-1000,8437,-2556,4926,-2556,4926,-1000xe" filled="f" stroked="t" strokeweight=".06pt" strokecolor="#000000">
                <v:path arrowok="t"/>
              </v:shape>
            </v:group>
            <v:group style="position:absolute;left:4926;top:-2096;width:3511;height:1097" coordorigin="4926,-2096" coordsize="3511,1097">
              <v:shape style="position:absolute;left:4926;top:-2096;width:3511;height:1097" coordorigin="4926,-2096" coordsize="3511,1097" path="m4926,-1000l8437,-1000,8437,-2096,4926,-2096,4926,-1000xe" filled="f" stroked="t" strokeweight=".06pt" strokecolor="#000000">
                <v:path arrowok="t"/>
              </v:shape>
            </v:group>
            <v:group style="position:absolute;left:4926;top:-1993;width:3511;height:994" coordorigin="4926,-1993" coordsize="3511,994">
              <v:shape style="position:absolute;left:4926;top:-1993;width:3511;height:994" coordorigin="4926,-1993" coordsize="3511,994" path="m4926,-1000l8437,-1000,8437,-1993,4926,-1993,4926,-1000xe" filled="f" stroked="t" strokeweight=".06pt" strokecolor="#000000">
                <v:path arrowok="t"/>
              </v:shape>
            </v:group>
            <v:group style="position:absolute;left:3841;top:-4726;width:408;height:702" coordorigin="3841,-4726" coordsize="408,702">
              <v:shape style="position:absolute;left:3841;top:-4726;width:408;height:702" coordorigin="3841,-4726" coordsize="408,702" path="m4249,-4726l3841,-4024e" filled="f" stroked="t" strokeweight=".06pt" strokecolor="#000000">
                <v:path arrowok="t"/>
              </v:shape>
            </v:group>
            <v:group style="position:absolute;left:3841;top:-4126;width:127;height:102" coordorigin="3841,-4126" coordsize="127,102">
              <v:shape style="position:absolute;left:3841;top:-4126;width:127;height:102" coordorigin="3841,-4126" coordsize="127,102" path="m3841,-4024l3968,-4126e" filled="f" stroked="t" strokeweight=".06pt" strokecolor="#000000">
                <v:path arrowok="t"/>
              </v:shape>
            </v:group>
            <v:group style="position:absolute;left:3854;top:-4177;width:2;height:154" coordorigin="3854,-4177" coordsize="2,154">
              <v:shape style="position:absolute;left:3854;top:-4177;width:2;height:154" coordorigin="3854,-4177" coordsize="0,154" path="m3854,-4177l3854,-4024e" filled="f" stroked="t" strokeweight="1.26pt" strokecolor="#000000">
                <v:path arrowok="t"/>
              </v:shape>
            </v:group>
            <v:group style="position:absolute;left:4249;top:-5441;width:396;height:715" coordorigin="4249,-5441" coordsize="396,715">
              <v:shape style="position:absolute;left:4249;top:-5441;width:396;height:715" coordorigin="4249,-5441" coordsize="396,715" path="m4249,-4726l4645,-5441e" filled="f" stroked="t" strokeweight=".06pt" strokecolor="#000000">
                <v:path arrowok="t"/>
              </v:shape>
            </v:group>
            <v:group style="position:absolute;left:5539;top:-5441;width:448;height:1442" coordorigin="5539,-5441" coordsize="448,1442">
              <v:shape style="position:absolute;left:5539;top:-5441;width:448;height:1442" coordorigin="5539,-5441" coordsize="448,1442" path="m5987,-3998l5539,-5441e" filled="f" stroked="t" strokeweight=".06pt" strokecolor="#000000">
                <v:path arrowok="t"/>
              </v:shape>
            </v:group>
            <v:group style="position:absolute;left:5987;top:-3998;width:446;height:1442" coordorigin="5987,-3998" coordsize="446,1442">
              <v:shape style="position:absolute;left:5987;top:-3998;width:446;height:1442" coordorigin="5987,-3998" coordsize="446,1442" path="m5987,-3998l6433,-2556e" filled="f" stroked="t" strokeweight=".06pt" strokecolor="#000000">
                <v:path arrowok="t"/>
              </v:shape>
            </v:group>
            <v:group style="position:absolute;left:6433;top:-2708;width:13;height:152" coordorigin="6433,-2708" coordsize="13,152">
              <v:shape style="position:absolute;left:6433;top:-2708;width:13;height:152" coordorigin="6433,-2708" coordsize="13,152" path="m6433,-2556l6446,-2708e" filled="f" stroked="t" strokeweight=".06pt" strokecolor="#000000">
                <v:path arrowok="t"/>
              </v:shape>
            </v:group>
            <v:group style="position:absolute;left:6331;top:-2670;width:102;height:114" coordorigin="6331,-2670" coordsize="102,114">
              <v:shape style="position:absolute;left:6331;top:-2670;width:102;height:114" coordorigin="6331,-2670" coordsize="102,114" path="m6433,-2556l6331,-2670e" filled="f" stroked="t" strokeweight=".06pt" strokecolor="#000000">
                <v:path arrowok="t"/>
              </v:shape>
            </v:group>
            <v:group style="position:absolute;left:6280;top:-5441;width:601;height:587" coordorigin="6280,-5441" coordsize="601,587">
              <v:shape style="position:absolute;left:6280;top:-5441;width:601;height:587" coordorigin="6280,-5441" coordsize="601,587" path="m6881,-4854l6280,-5441e" filled="f" stroked="t" strokeweight=".06pt" strokecolor="#000000">
                <v:path arrowok="t"/>
              </v:shape>
            </v:group>
            <v:group style="position:absolute;left:7250;top:-4279;width:1698;height:1148" coordorigin="7250,-4279" coordsize="1698,1148">
              <v:shape style="position:absolute;left:7250;top:-4279;width:1698;height:1148" coordorigin="7250,-4279" coordsize="1698,1148" path="m7250,-3131l8948,-3131,8948,-4279,7250,-4279,7250,-3131xe" filled="f" stroked="t" strokeweight=".06pt" strokecolor="#000000">
                <v:path arrowok="t"/>
              </v:shape>
            </v:group>
            <v:group style="position:absolute;left:7250;top:-3820;width:1698;height:689" coordorigin="7250,-3820" coordsize="1698,689">
              <v:shape style="position:absolute;left:7250;top:-3820;width:1698;height:689" coordorigin="7250,-3820" coordsize="1698,689" path="m7250,-3131l8948,-3131,8948,-3820,7250,-3820,7250,-3131xe" filled="f" stroked="t" strokeweight=".06pt" strokecolor="#000000">
                <v:path arrowok="t"/>
              </v:shape>
            </v:group>
            <v:group style="position:absolute;left:7250;top:-3718;width:1698;height:587" coordorigin="7250,-3718" coordsize="1698,587">
              <v:shape style="position:absolute;left:7250;top:-3718;width:1698;height:587" coordorigin="7250,-3718" coordsize="1698,587" path="m7250,-3131l8948,-3131,8948,-3718,7250,-3718,7250,-3131xe" filled="f" stroked="t" strokeweight=".06pt" strokecolor="#000000">
                <v:path arrowok="t"/>
              </v:shape>
            </v:group>
            <v:group style="position:absolute;left:6881;top:-4854;width:612;height:575" coordorigin="6881,-4854" coordsize="612,575">
              <v:shape style="position:absolute;left:6881;top:-4854;width:612;height:575" coordorigin="6881,-4854" coordsize="612,575" path="m6881,-4854l7493,-4279e" filled="f" stroked="t" strokeweight=".06pt" strokecolor="#000000">
                <v:path arrowok="t"/>
              </v:shape>
            </v:group>
            <v:group style="position:absolute;left:7461;top:-4420;width:2;height:140" coordorigin="7461,-4420" coordsize="2,140">
              <v:shape style="position:absolute;left:7461;top:-4420;width:2;height:140" coordorigin="7461,-4420" coordsize="0,140" path="m7461,-4420l7461,-4279e" filled="f" stroked="t" strokeweight="3.18pt" strokecolor="#000000">
                <v:path arrowok="t"/>
              </v:shape>
            </v:group>
            <v:group style="position:absolute;left:7352;top:-4305;width:140;height:2" coordorigin="7352,-4305" coordsize="140,2">
              <v:shape style="position:absolute;left:7352;top:-4305;width:140;height:2" coordorigin="7352,-4305" coordsize="140,0" path="m7352,-4305l7493,-4305e" filled="f" stroked="t" strokeweight="2.58pt" strokecolor="#000000">
                <v:path arrowok="t"/>
              </v:shape>
            </v:group>
            <v:group style="position:absolute;left:7902;top:-5606;width:677;height:204" coordorigin="7902,-5606" coordsize="677,204">
              <v:shape style="position:absolute;left:7902;top:-5606;width:677;height:204" coordorigin="7902,-5606" coordsize="677,204" path="m7902,-5606l8579,-5402e" filled="f" stroked="t" strokeweight=".06pt" strokecolor="#000000">
                <v:path arrowok="t"/>
              </v:shape>
            </v:group>
            <v:group style="position:absolute;left:8452;top:-5504;width:127;height:102" coordorigin="8452,-5504" coordsize="127,102">
              <v:shape style="position:absolute;left:8452;top:-5504;width:127;height:102" coordorigin="8452,-5504" coordsize="127,102" path="m8579,-5402l8452,-5504e" filled="f" stroked="t" strokeweight=".06pt" strokecolor="#000000">
                <v:path arrowok="t"/>
              </v:shape>
            </v:group>
            <v:group style="position:absolute;left:7238;top:-5824;width:664;height:217" coordorigin="7238,-5824" coordsize="664,217">
              <v:shape style="position:absolute;left:7238;top:-5824;width:664;height:217" coordorigin="7238,-5824" coordsize="664,217" path="m7902,-5606l7238,-5824e" filled="f" stroked="t" strokeweight=".06pt" strokecolor="#000000">
                <v:path arrowok="t"/>
              </v:shape>
            </v:group>
            <v:group style="position:absolute;left:1594;top:-1956;width:2682;height:1711" coordorigin="1594,-1956" coordsize="2682,1711">
              <v:shape style="position:absolute;left:1594;top:-1956;width:2682;height:1711" coordorigin="1594,-1956" coordsize="2682,1711" path="m4122,-1956l1594,-1956,1594,-245,4276,-245,4276,-1802,4122,-1956e" filled="t" fillcolor="#FFFFCC" stroked="f">
                <v:path arrowok="t"/>
                <v:fill/>
              </v:shape>
            </v:group>
            <v:group style="position:absolute;left:1594;top:-1956;width:2682;height:1711" coordorigin="1594,-1956" coordsize="2682,1711">
              <v:shape style="position:absolute;left:1594;top:-1956;width:2682;height:1711" coordorigin="1594,-1956" coordsize="2682,1711" path="m1594,-1956l4122,-1956,4276,-1802,4276,-245,1594,-245,1594,-1956xe" filled="f" stroked="t" strokeweight=".06pt" strokecolor="#000000">
                <v:path arrowok="t"/>
              </v:shape>
            </v:group>
            <v:group style="position:absolute;left:1594;top:-1956;width:2528;height:2" coordorigin="1594,-1956" coordsize="2528,2">
              <v:shape style="position:absolute;left:1594;top:-1956;width:2528;height:2" coordorigin="1594,-1956" coordsize="2528,0" path="m1594,-1956l4122,-1956e" filled="f" stroked="t" strokeweight=".06pt" strokecolor="#000000">
                <v:path arrowok="t"/>
              </v:shape>
            </v:group>
            <v:group style="position:absolute;left:4122;top:-1956;width:154;height:154" coordorigin="4122,-1956" coordsize="154,154">
              <v:shape style="position:absolute;left:4122;top:-1956;width:154;height:154" coordorigin="4122,-1956" coordsize="154,154" path="m4122,-1956l4276,-1802e" filled="f" stroked="t" strokeweight=".06pt" strokecolor="#000000">
                <v:path arrowok="t"/>
              </v:shape>
            </v:group>
            <v:group style="position:absolute;left:4276;top:-1802;width:2;height:1558" coordorigin="4276,-1802" coordsize="2,1558">
              <v:shape style="position:absolute;left:4276;top:-1802;width:2;height:1558" coordorigin="4276,-1802" coordsize="0,1558" path="m4276,-1802l4276,-245e" filled="f" stroked="t" strokeweight=".06pt" strokecolor="#000000">
                <v:path arrowok="t"/>
              </v:shape>
            </v:group>
            <v:group style="position:absolute;left:1594;top:-245;width:2682;height:2" coordorigin="1594,-245" coordsize="2682,2">
              <v:shape style="position:absolute;left:1594;top:-245;width:2682;height:2" coordorigin="1594,-245" coordsize="2682,0" path="m4276,-245l1594,-245e" filled="f" stroked="t" strokeweight=".06pt" strokecolor="#000000">
                <v:path arrowok="t"/>
              </v:shape>
            </v:group>
            <v:group style="position:absolute;left:1594;top:-1956;width:2;height:1711" coordorigin="1594,-1956" coordsize="2,1711">
              <v:shape style="position:absolute;left:1594;top:-1956;width:2;height:1711" coordorigin="1594,-1956" coordsize="0,1711" path="m1594,-245l1594,-1956e" filled="f" stroked="t" strokeweight=".06pt" strokecolor="#000000">
                <v:path arrowok="t"/>
              </v:shape>
            </v:group>
            <v:group style="position:absolute;left:4122;top:-1956;width:2;height:154" coordorigin="4122,-1956" coordsize="2,154">
              <v:shape style="position:absolute;left:4122;top:-1956;width:2;height:154" coordorigin="4122,-1956" coordsize="0,154" path="m4122,-1956l4122,-1802e" filled="f" stroked="t" strokeweight=".06pt" strokecolor="#000000">
                <v:path arrowok="t"/>
              </v:shape>
            </v:group>
            <v:group style="position:absolute;left:4122;top:-1802;width:154;height:2" coordorigin="4122,-1802" coordsize="154,2">
              <v:shape style="position:absolute;left:4122;top:-1802;width:154;height:2" coordorigin="4122,-1802" coordsize="154,0" path="m4122,-1802l4276,-1802e" filled="f" stroked="t" strokeweight=".06pt" strokecolor="#000000">
                <v:path arrowok="t"/>
              </v:shape>
            </v:group>
            <v:group style="position:absolute;left:3177;top:-2466;width:2;height:510" coordorigin="3177,-2466" coordsize="2,510">
              <v:shape style="position:absolute;left:3177;top:-2466;width:2;height:510" coordorigin="3177,-2466" coordsize="0,510" path="m3177,-2466l3177,-1956e" filled="f" stroked="t" strokeweight="5.1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70" w:after="0" w:line="250" w:lineRule="auto"/>
        <w:ind w:left="820" w:right="50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Session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session.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ata.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3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PSE/PSE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opened,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execut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saction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exist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persi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stores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/va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pairs.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15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ocesse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odify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jects.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create()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ethod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specify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ode.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16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transact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Manages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ersiste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ransact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Obje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system-level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rations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5"/>
        </w:rPr>
        <w:t>DBManager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onsible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providing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50" w:lineRule="auto"/>
        <w:ind w:left="820" w:right="4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leDBManag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write.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tabase.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appropriate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tities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ften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(if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pplication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instanc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once,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uld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leDB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r).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40" w:right="13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Obj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ctStore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OODBMS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Create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1" w:after="0" w:line="216" w:lineRule="exact"/>
        <w:ind w:left="494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  <w:position w:val="-1"/>
        </w:rPr>
        <w:t>j</w:t>
      </w:r>
      <w:r>
        <w:rPr>
          <w:rFonts w:ascii="Arial" w:hAnsi="Arial" w:cs="Arial" w:eastAsia="Arial"/>
          <w:sz w:val="19"/>
          <w:szCs w:val="19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  <w:position w:val="-1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0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34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-6"/>
          <w:w w:val="100"/>
          <w:position w:val="-1"/>
        </w:rPr>
        <w:t>D</w:t>
      </w:r>
      <w:r>
        <w:rPr>
          <w:rFonts w:ascii="Arial" w:hAnsi="Arial" w:cs="Arial" w:eastAsia="Arial"/>
          <w:sz w:val="19"/>
          <w:szCs w:val="19"/>
          <w:spacing w:val="4"/>
          <w:w w:val="100"/>
          <w:position w:val="-1"/>
        </w:rPr>
        <w:t>B</w:t>
      </w:r>
      <w:r>
        <w:rPr>
          <w:rFonts w:ascii="Arial" w:hAnsi="Arial" w:cs="Arial" w:eastAsia="Arial"/>
          <w:sz w:val="19"/>
          <w:szCs w:val="19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38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3"/>
          <w:position w:val="-1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3"/>
          <w:position w:val="-1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3"/>
          <w:position w:val="-1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3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1" w:after="0" w:line="266" w:lineRule="auto"/>
        <w:ind w:left="570" w:right="-53" w:firstLine="682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130.289993pt;margin-top:-.949099pt;width:406.98pt;height:266.1pt;mso-position-horizontal-relative:page;mso-position-vertical-relative:paragraph;z-index:-4731" coordorigin="2606,-19" coordsize="8140,5322">
            <v:group style="position:absolute;left:2683;top:770;width:2;height:440" coordorigin="2683,770" coordsize="2,440">
              <v:shape style="position:absolute;left:2683;top:770;width:2;height:440" coordorigin="2683,770" coordsize="0,440" path="m2683,770l2683,1210e" filled="f" stroked="t" strokeweight=".06pt" strokecolor="#000000">
                <v:path arrowok="t"/>
                <v:stroke dashstyle="dash"/>
              </v:shape>
            </v:group>
            <v:group style="position:absolute;left:2683;top:4377;width:2;height:925" coordorigin="2683,4377" coordsize="2,925">
              <v:shape style="position:absolute;left:2683;top:4377;width:2;height:925" coordorigin="2683,4377" coordsize="0,925" path="m2683,4377l2683,5302e" filled="f" stroked="t" strokeweight=".06pt" strokecolor="#000000">
                <v:path arrowok="t"/>
                <v:stroke dashstyle="dash"/>
              </v:shape>
            </v:group>
            <v:group style="position:absolute;left:2606;top:1209;width:136;height:3168" coordorigin="2606,1209" coordsize="136,3168">
              <v:shape style="position:absolute;left:2606;top:1209;width:136;height:3168" coordorigin="2606,1209" coordsize="136,3168" path="m2606,4377l2742,4377,2742,1209,2606,1209,2606,4377xe" filled="f" stroked="t" strokeweight=".06pt" strokecolor="#9A0033">
                <v:path arrowok="t"/>
              </v:shape>
            </v:group>
            <v:group style="position:absolute;left:4698;top:770;width:2;height:440" coordorigin="4698,770" coordsize="2,440">
              <v:shape style="position:absolute;left:4698;top:770;width:2;height:440" coordorigin="4698,770" coordsize="0,440" path="m4698,770l4698,1210e" filled="f" stroked="t" strokeweight=".06pt" strokecolor="#000000">
                <v:path arrowok="t"/>
                <v:stroke dashstyle="dash"/>
              </v:shape>
            </v:group>
            <v:group style="position:absolute;left:4698;top:4089;width:2;height:1213" coordorigin="4698,4089" coordsize="2,1213">
              <v:shape style="position:absolute;left:4698;top:4089;width:2;height:1213" coordorigin="4698,4089" coordsize="0,1213" path="m4698,4089l4698,5302e" filled="f" stroked="t" strokeweight=".06pt" strokecolor="#000000">
                <v:path arrowok="t"/>
                <v:stroke dashstyle="dash"/>
              </v:shape>
            </v:group>
            <v:group style="position:absolute;left:4622;top:1209;width:136;height:2880" coordorigin="4622,1209" coordsize="136,2880">
              <v:shape style="position:absolute;left:4622;top:1209;width:136;height:2880" coordorigin="4622,1209" coordsize="136,2880" path="m4622,4089l4758,4089,4758,1209,4622,1209,4622,4089xe" filled="f" stroked="t" strokeweight=".06pt" strokecolor="#000000">
                <v:path arrowok="t"/>
              </v:shape>
            </v:group>
            <v:group style="position:absolute;left:2759;top:1209;width:1864;height:2" coordorigin="2759,1209" coordsize="1864,2">
              <v:shape style="position:absolute;left:2759;top:1209;width:1864;height:2" coordorigin="2759,1209" coordsize="1864,0" path="m2759,1209l4622,1209e" filled="f" stroked="t" strokeweight=".06pt" strokecolor="#000000">
                <v:path arrowok="t"/>
              </v:shape>
            </v:group>
            <v:group style="position:absolute;left:4441;top:1209;width:181;height:76" coordorigin="4441,1209" coordsize="181,76">
              <v:shape style="position:absolute;left:4441;top:1209;width:181;height:76" coordorigin="4441,1209" coordsize="181,76" path="m4441,1285l4622,1285,4622,1209,4441,1209,4441,1285xe" filled="t" fillcolor="#000000" stroked="f">
                <v:path arrowok="t"/>
                <v:fill/>
              </v:shape>
            </v:group>
            <v:group style="position:absolute;left:4441;top:1134;width:181;height:76" coordorigin="4441,1134" coordsize="181,76">
              <v:shape style="position:absolute;left:4441;top:1134;width:181;height:76" coordorigin="4441,1134" coordsize="181,76" path="m4441,1209l4622,1209,4622,1134,4441,1134,4441,1209xe" filled="t" fillcolor="#000000" stroked="f">
                <v:path arrowok="t"/>
                <v:fill/>
              </v:shape>
            </v:group>
            <v:group style="position:absolute;left:6472;top:770;width:2;height:653" coordorigin="6472,770" coordsize="2,653">
              <v:shape style="position:absolute;left:6472;top:770;width:2;height:653" coordorigin="6472,770" coordsize="0,653" path="m6472,770l6472,1423e" filled="f" stroked="t" strokeweight=".06pt" strokecolor="#000000">
                <v:path arrowok="t"/>
                <v:stroke dashstyle="dash"/>
              </v:shape>
            </v:group>
            <v:group style="position:absolute;left:6472;top:1708;width:2;height:1807" coordorigin="6472,1708" coordsize="2,1807">
              <v:shape style="position:absolute;left:6472;top:1708;width:2;height:1807" coordorigin="6472,1708" coordsize="0,1807" path="m6472,1708l6472,3516e" filled="f" stroked="t" strokeweight=".06pt" strokecolor="#000000">
                <v:path arrowok="t"/>
                <v:stroke dashstyle="dash"/>
              </v:shape>
            </v:group>
            <v:group style="position:absolute;left:6396;top:1422;width:150;height:287" coordorigin="6396,1422" coordsize="150,287">
              <v:shape style="position:absolute;left:6396;top:1422;width:150;height:287" coordorigin="6396,1422" coordsize="150,287" path="m6396,1708l6546,1708,6546,1422,6396,1422,6396,1708xe" filled="f" stroked="t" strokeweight=".06pt" strokecolor="#000000">
                <v:path arrowok="t"/>
              </v:shape>
            </v:group>
            <v:group style="position:absolute;left:6472;top:3801;width:2;height:1501" coordorigin="6472,3801" coordsize="2,1501">
              <v:shape style="position:absolute;left:6472;top:3801;width:2;height:1501" coordorigin="6472,3801" coordsize="0,1501" path="m6472,3801l6472,5302e" filled="f" stroked="t" strokeweight=".06pt" strokecolor="#000000">
                <v:path arrowok="t"/>
                <v:stroke dashstyle="dash"/>
              </v:shape>
            </v:group>
            <v:group style="position:absolute;left:6396;top:3514;width:150;height:287" coordorigin="6396,3514" coordsize="150,287">
              <v:shape style="position:absolute;left:6396;top:3514;width:150;height:287" coordorigin="6396,3514" coordsize="150,287" path="m6396,3801l6546,3801,6546,3514,6396,3514,6396,3801xe" filled="f" stroked="t" strokeweight=".06pt" strokecolor="#000000">
                <v:path arrowok="t"/>
              </v:shape>
            </v:group>
            <v:group style="position:absolute;left:4774;top:1422;width:1622;height:2" coordorigin="4774,1422" coordsize="1622,2">
              <v:shape style="position:absolute;left:4774;top:1422;width:1622;height:2" coordorigin="4774,1422" coordsize="1622,0" path="m4774,1422l6396,1422e" filled="f" stroked="t" strokeweight=".06pt" strokecolor="#000000">
                <v:path arrowok="t"/>
              </v:shape>
            </v:group>
            <v:group style="position:absolute;left:6229;top:1422;width:167;height:76" coordorigin="6229,1422" coordsize="167,76">
              <v:shape style="position:absolute;left:6229;top:1422;width:167;height:76" coordorigin="6229,1422" coordsize="167,76" path="m6229,1497l6396,1497,6396,1422,6229,1422,6229,1497xe" filled="t" fillcolor="#000000" stroked="f">
                <v:path arrowok="t"/>
                <v:fill/>
              </v:shape>
            </v:group>
            <v:group style="position:absolute;left:6229;top:1346;width:167;height:76" coordorigin="6229,1346" coordsize="167,76">
              <v:shape style="position:absolute;left:6229;top:1346;width:167;height:76" coordorigin="6229,1346" coordsize="167,76" path="m6229,1422l6396,1422,6396,1346,6229,1346,6229,1422xe" filled="t" fillcolor="#000000" stroked="f">
                <v:path arrowok="t"/>
                <v:fill/>
              </v:shape>
            </v:group>
            <v:group style="position:absolute;left:8108;top:770;width:2;height:1487" coordorigin="8108,770" coordsize="2,1487">
              <v:shape style="position:absolute;left:8108;top:770;width:2;height:1487" coordorigin="8108,770" coordsize="0,1487" path="m8108,770l8108,2257e" filled="f" stroked="t" strokeweight=".06pt" strokecolor="#000000">
                <v:path arrowok="t"/>
                <v:stroke dashstyle="dash"/>
              </v:shape>
            </v:group>
            <v:group style="position:absolute;left:8108;top:2527;width:2;height:2776" coordorigin="8108,2527" coordsize="2,2776">
              <v:shape style="position:absolute;left:8108;top:2527;width:2;height:2776" coordorigin="8108,2527" coordsize="0,2776" path="m8108,2527l8108,5302e" filled="f" stroked="t" strokeweight=".06pt" strokecolor="#000000">
                <v:path arrowok="t"/>
                <v:stroke dashstyle="dash"/>
              </v:shape>
            </v:group>
            <v:group style="position:absolute;left:8033;top:2256;width:134;height:271" coordorigin="8033,2256" coordsize="134,271">
              <v:shape style="position:absolute;left:8033;top:2256;width:134;height:271" coordorigin="8033,2256" coordsize="134,271" path="m8033,2527l8167,2527,8167,2256,8033,2256,8033,2527xe" filled="f" stroked="t" strokeweight=".06pt" strokecolor="#000000">
                <v:path arrowok="t"/>
              </v:shape>
            </v:group>
            <v:group style="position:absolute;left:4774;top:2256;width:3259;height:2" coordorigin="4774,2256" coordsize="3259,2">
              <v:shape style="position:absolute;left:4774;top:2256;width:3259;height:2" coordorigin="4774,2256" coordsize="3259,0" path="m4774,2256l8033,2256e" filled="f" stroked="t" strokeweight=".06pt" strokecolor="#000000">
                <v:path arrowok="t"/>
              </v:shape>
            </v:group>
            <v:group style="position:absolute;left:7850;top:2256;width:182;height:76" coordorigin="7850,2256" coordsize="182,76">
              <v:shape style="position:absolute;left:7850;top:2256;width:182;height:76" coordorigin="7850,2256" coordsize="182,76" path="m7850,2331l8033,2331,8033,2256,7850,2256,7850,2331xe" filled="t" fillcolor="#000000" stroked="f">
                <v:path arrowok="t"/>
                <v:fill/>
              </v:shape>
            </v:group>
            <v:group style="position:absolute;left:7850;top:2180;width:182;height:76" coordorigin="7850,2180" coordsize="182,76">
              <v:shape style="position:absolute;left:7850;top:2180;width:182;height:76" coordorigin="7850,2180" coordsize="182,76" path="m7850,2256l8033,2256,8033,2180,7850,2180,7850,2256xe" filled="t" fillcolor="#000000" stroked="f">
                <v:path arrowok="t"/>
                <v:fill/>
              </v:shape>
            </v:group>
            <v:group style="position:absolute;left:4774;top:3514;width:1622;height:2" coordorigin="4774,3514" coordsize="1622,2">
              <v:shape style="position:absolute;left:4774;top:3514;width:1622;height:2" coordorigin="4774,3514" coordsize="1622,0" path="m4774,3514l6396,3514e" filled="f" stroked="t" strokeweight=".06pt" strokecolor="#000000">
                <v:path arrowok="t"/>
              </v:shape>
            </v:group>
            <v:group style="position:absolute;left:6229;top:3514;width:167;height:76" coordorigin="6229,3514" coordsize="167,76">
              <v:shape style="position:absolute;left:6229;top:3514;width:167;height:76" coordorigin="6229,3514" coordsize="167,76" path="m6229,3590l6396,3590,6396,3514,6229,3514,6229,3590xe" filled="t" fillcolor="#000000" stroked="f">
                <v:path arrowok="t"/>
                <v:fill/>
              </v:shape>
            </v:group>
            <v:group style="position:absolute;left:6229;top:3453;width:167;height:61" coordorigin="6229,3453" coordsize="167,61">
              <v:shape style="position:absolute;left:6229;top:3453;width:167;height:61" coordorigin="6229,3453" coordsize="167,61" path="m6229,3514l6396,3514,6396,3453,6229,3453,6229,3514xe" filled="t" fillcolor="#000000" stroked="f">
                <v:path arrowok="t"/>
                <v:fill/>
              </v:shape>
            </v:group>
            <v:group style="position:absolute;left:6911;top:1118;width:1424;height:607" coordorigin="6911,1118" coordsize="1424,607">
              <v:shape style="position:absolute;left:6911;top:1118;width:1424;height:607" coordorigin="6911,1118" coordsize="1424,607" path="m8168,1118l6911,1118,6911,1725,8335,1725,8335,1300,8168,1118e" filled="t" fillcolor="#FFFFCC" stroked="f">
                <v:path arrowok="t"/>
                <v:fill/>
              </v:shape>
            </v:group>
            <v:group style="position:absolute;left:6911;top:1118;width:1424;height:607" coordorigin="6911,1118" coordsize="1424,607">
              <v:shape style="position:absolute;left:6911;top:1118;width:1424;height:607" coordorigin="6911,1118" coordsize="1424,607" path="m6911,1118l8168,1118,8335,1300,8335,1725,6911,1725,6911,1118xe" filled="f" stroked="t" strokeweight=".06pt" strokecolor="#000000">
                <v:path arrowok="t"/>
              </v:shape>
            </v:group>
            <v:group style="position:absolute;left:6911;top:1118;width:1424;height:607" coordorigin="6911,1118" coordsize="1424,607">
              <v:shape style="position:absolute;left:6911;top:1118;width:1424;height:607" coordorigin="6911,1118" coordsize="1424,607" path="m6911,1118l8168,1118,8335,1300,8335,1725,6911,1725,6911,1118e" filled="f" stroked="t" strokeweight=".06pt" strokecolor="#000000">
                <v:path arrowok="t"/>
              </v:shape>
            </v:group>
            <v:group style="position:absolute;left:8168;top:1118;width:167;height:182" coordorigin="8168,1118" coordsize="167,182">
              <v:shape style="position:absolute;left:8168;top:1118;width:167;height:182" coordorigin="8168,1118" coordsize="167,182" path="m8168,1118l8168,1300,8335,1300e" filled="f" stroked="t" strokeweight=".06pt" strokecolor="#000000">
                <v:path arrowok="t"/>
              </v:shape>
            </v:group>
            <v:group style="position:absolute;left:6426;top:1755;width:546;height:272" coordorigin="6426,1755" coordsize="546,272">
              <v:shape style="position:absolute;left:6426;top:1755;width:546;height:272" coordorigin="6426,1755" coordsize="546,272" path="m6972,1755l6426,2028e" filled="f" stroked="t" strokeweight=".06pt" strokecolor="#000000">
                <v:path arrowok="t"/>
                <v:stroke dashstyle="dash"/>
              </v:shape>
            </v:group>
            <v:group style="position:absolute;left:9730;top:770;width:2;height:2200" coordorigin="9730,770" coordsize="2,2200">
              <v:shape style="position:absolute;left:9730;top:770;width:2;height:2200" coordorigin="9730,770" coordsize="0,2200" path="m9730,770l9730,2970e" filled="f" stroked="t" strokeweight=".06pt" strokecolor="#000000">
                <v:path arrowok="t"/>
                <v:stroke dashstyle="dash"/>
              </v:shape>
            </v:group>
            <v:group style="position:absolute;left:9730;top:3255;width:2;height:2047" coordorigin="9730,3255" coordsize="2,2047">
              <v:shape style="position:absolute;left:9730;top:3255;width:2;height:2047" coordorigin="9730,3255" coordsize="0,2047" path="m9730,3255l9730,5302e" filled="f" stroked="t" strokeweight=".06pt" strokecolor="#000000">
                <v:path arrowok="t"/>
                <v:stroke dashstyle="dash"/>
              </v:shape>
            </v:group>
            <v:group style="position:absolute;left:9654;top:2968;width:136;height:287" coordorigin="9654,2968" coordsize="136,287">
              <v:shape style="position:absolute;left:9654;top:2968;width:136;height:287" coordorigin="9654,2968" coordsize="136,287" path="m9654,3255l9790,3255,9790,2968,9654,2968,9654,3255xe" filled="f" stroked="t" strokeweight=".06pt" strokecolor="#000000">
                <v:path arrowok="t"/>
              </v:shape>
            </v:group>
            <v:group style="position:absolute;left:4774;top:2983;width:4880;height:2" coordorigin="4774,2983" coordsize="4880,2">
              <v:shape style="position:absolute;left:4774;top:2983;width:4880;height:2" coordorigin="4774,2983" coordsize="4880,0" path="m4774,2983l9654,2983e" filled="f" stroked="t" strokeweight=".06pt" strokecolor="#000000">
                <v:path arrowok="t"/>
              </v:shape>
            </v:group>
            <v:group style="position:absolute;left:9487;top:2983;width:167;height:61" coordorigin="9487,2983" coordsize="167,61">
              <v:shape style="position:absolute;left:9487;top:2983;width:167;height:61" coordorigin="9487,2983" coordsize="167,61" path="m9487,3044l9654,3044,9654,2983,9487,2983,9487,3044xe" filled="t" fillcolor="#000000" stroked="f">
                <v:path arrowok="t"/>
                <v:fill/>
              </v:shape>
            </v:group>
            <v:group style="position:absolute;left:9487;top:2907;width:167;height:76" coordorigin="9487,2907" coordsize="167,76">
              <v:shape style="position:absolute;left:9487;top:2907;width:167;height:76" coordorigin="9487,2907" coordsize="167,76" path="m9487,2983l9654,2983,9654,2907,9487,2907,9487,2983xe" filled="t" fillcolor="#000000" stroked="f">
                <v:path arrowok="t"/>
                <v:fill/>
              </v:shape>
            </v:group>
            <v:group style="position:absolute;left:7290;top:3453;width:3455;height:1835" coordorigin="7290,3453" coordsize="3455,1835">
              <v:shape style="position:absolute;left:7290;top:3453;width:3455;height:1835" coordorigin="7290,3453" coordsize="3455,1835" path="m10578,3453l7290,3453,7290,5288,10745,5288,10745,3620,10578,3453e" filled="t" fillcolor="#FFFFCC" stroked="f">
                <v:path arrowok="t"/>
                <v:fill/>
              </v:shape>
            </v:group>
            <v:group style="position:absolute;left:7290;top:3453;width:3455;height:1835" coordorigin="7290,3453" coordsize="3455,1835">
              <v:shape style="position:absolute;left:7290;top:3453;width:3455;height:1835" coordorigin="7290,3453" coordsize="3455,1835" path="m7290,3453l10578,3453,10745,3620,10745,5288,7290,5288,7290,3453xe" filled="f" stroked="t" strokeweight=".06pt" strokecolor="#000000">
                <v:path arrowok="t"/>
              </v:shape>
            </v:group>
            <v:group style="position:absolute;left:7290;top:3453;width:3455;height:1835" coordorigin="7290,3453" coordsize="3455,1835">
              <v:shape style="position:absolute;left:7290;top:3453;width:3455;height:1835" coordorigin="7290,3453" coordsize="3455,1835" path="m7290,3453l10578,3453,10745,3620,10745,5288,7290,5288,7290,3453e" filled="f" stroked="t" strokeweight=".06pt" strokecolor="#000000">
                <v:path arrowok="t"/>
              </v:shape>
            </v:group>
            <v:group style="position:absolute;left:10578;top:3453;width:167;height:167" coordorigin="10578,3453" coordsize="167,167">
              <v:shape style="position:absolute;left:10578;top:3453;width:167;height:167" coordorigin="10578,3453" coordsize="167,167" path="m10578,3453l10578,3620,10745,3620e" filled="f" stroked="t" strokeweight=".06pt" strokecolor="#000000">
                <v:path arrowok="t"/>
              </v:shape>
            </v:group>
            <v:group style="position:absolute;left:7214;top:2983;width:606;height:470" coordorigin="7214,2983" coordsize="606,470">
              <v:shape style="position:absolute;left:7214;top:2983;width:606;height:470" coordorigin="7214,2983" coordsize="606,470" path="m7820,3453l7214,2983e" filled="f" stroked="t" strokeweight=".06pt" strokecolor="#000000">
                <v:path arrowok="t"/>
                <v:stroke dashstyle="dash"/>
              </v:shape>
            </v:group>
            <v:group style="position:absolute;left:8608;top:1680;width:1456;height:1046" coordorigin="8608,1680" coordsize="1456,1046">
              <v:shape style="position:absolute;left:8608;top:1680;width:1456;height:1046" coordorigin="8608,1680" coordsize="1456,1046" path="m9881,1680l8608,1680,8608,2726,10063,2726,10063,1846,9881,1680e" filled="t" fillcolor="#FFFFCC" stroked="f">
                <v:path arrowok="t"/>
                <v:fill/>
              </v:shape>
            </v:group>
            <v:group style="position:absolute;left:8608;top:1680;width:1456;height:1046" coordorigin="8608,1680" coordsize="1456,1046">
              <v:shape style="position:absolute;left:8608;top:1680;width:1456;height:1046" coordorigin="8608,1680" coordsize="1456,1046" path="m8608,1680l9881,1680,10063,1846,10063,2726,8608,2726,8608,1680xe" filled="f" stroked="t" strokeweight=".06pt" strokecolor="#000000">
                <v:path arrowok="t"/>
              </v:shape>
            </v:group>
            <v:group style="position:absolute;left:8608;top:1680;width:1456;height:1046" coordorigin="8608,1680" coordsize="1456,1046">
              <v:shape style="position:absolute;left:8608;top:1680;width:1456;height:1046" coordorigin="8608,1680" coordsize="1456,1046" path="m8608,1680l9881,1680,10063,1846,10063,2726,8608,2726,8608,1680e" filled="f" stroked="t" strokeweight=".06pt" strokecolor="#000000">
                <v:path arrowok="t"/>
              </v:shape>
            </v:group>
            <v:group style="position:absolute;left:9881;top:1680;width:182;height:167" coordorigin="9881,1680" coordsize="182,167">
              <v:shape style="position:absolute;left:9881;top:1680;width:182;height:167" coordorigin="9881,1680" coordsize="182,167" path="m9881,1680l9881,1846,10063,1846e" filled="f" stroked="t" strokeweight=".06pt" strokecolor="#000000">
                <v:path arrowok="t"/>
              </v:shape>
            </v:group>
            <v:group style="position:absolute;left:9002;top:-18;width:1453;height:575" coordorigin="9002,-18" coordsize="1453,575">
              <v:shape style="position:absolute;left:9002;top:-18;width:1453;height:575" coordorigin="9002,-18" coordsize="1453,575" path="m9002,556l10456,556,10456,-18,9002,-18,9002,556xe" filled="f" stroked="t" strokeweight=".06pt" strokecolor="#000000">
                <v:path arrowok="t"/>
              </v:shape>
            </v:group>
            <v:group style="position:absolute;left:9350;top:558;width:107;height:1106" coordorigin="9350,558" coordsize="107,1106">
              <v:shape style="position:absolute;left:9350;top:558;width:107;height:1106" coordorigin="9350,558" coordsize="107,1106" path="m9457,1664l9350,558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187.169998pt;margin-top:-.949099pt;width:93.96pt;height:28.8pt;mso-position-horizontal-relative:page;mso-position-vertical-relative:paragraph;z-index:-4730" coordorigin="3743,-19" coordsize="1879,576">
            <v:group style="position:absolute;left:3745;top:-17;width:1877;height:574" coordorigin="3745,-17" coordsize="1877,574">
              <v:shape style="position:absolute;left:3745;top:-17;width:1877;height:574" coordorigin="3745,-17" coordsize="1877,574" path="m3745,-17l5622,-17,5622,556,3745,556,3745,-17e" filled="t" fillcolor="#FFFFCC" stroked="f">
                <v:path arrowok="t"/>
                <v:fill/>
              </v:shape>
            </v:group>
            <v:group style="position:absolute;left:3744;top:-18;width:1878;height:575" coordorigin="3744,-18" coordsize="1878,575">
              <v:shape style="position:absolute;left:3744;top:-18;width:1878;height:575" coordorigin="3744,-18" coordsize="1878,575" path="m3744,556l5622,556,5622,-18,3744,-18,3744,556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3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13"/>
          <w:w w:val="103"/>
        </w:rPr>
      </w:r>
      <w:r>
        <w:rPr>
          <w:rFonts w:ascii="Arial" w:hAnsi="Arial" w:cs="Arial" w:eastAsia="Arial"/>
          <w:sz w:val="19"/>
          <w:szCs w:val="19"/>
          <w:spacing w:val="1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3"/>
          <w:u w:val="single" w:color="000000"/>
        </w:rPr>
        <w:t>P</w:t>
      </w:r>
      <w:r>
        <w:rPr>
          <w:rFonts w:ascii="Arial" w:hAnsi="Arial" w:cs="Arial" w:eastAsia="Arial"/>
          <w:sz w:val="19"/>
          <w:szCs w:val="19"/>
          <w:spacing w:val="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  <w:t>y</w:t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1" w:after="0" w:line="266" w:lineRule="auto"/>
        <w:ind w:right="-53" w:firstLine="757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2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12"/>
          <w:w w:val="103"/>
        </w:rPr>
      </w:r>
      <w:r>
        <w:rPr>
          <w:rFonts w:ascii="Arial" w:hAnsi="Arial" w:cs="Arial" w:eastAsia="Arial"/>
          <w:sz w:val="19"/>
          <w:szCs w:val="19"/>
          <w:spacing w:val="1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7"/>
          <w:w w:val="103"/>
          <w:u w:val="single" w:color="000000"/>
        </w:rPr>
        <w:t>D</w:t>
      </w:r>
      <w:r>
        <w:rPr>
          <w:rFonts w:ascii="Arial" w:hAnsi="Arial" w:cs="Arial" w:eastAsia="Arial"/>
          <w:sz w:val="19"/>
          <w:szCs w:val="19"/>
          <w:spacing w:val="-7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B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1" w:after="0" w:line="266" w:lineRule="auto"/>
        <w:ind w:left="1531" w:right="-53" w:firstLine="-1531"/>
        <w:jc w:val="left"/>
        <w:tabs>
          <w:tab w:pos="2120" w:val="left"/>
        </w:tabs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15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-1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7"/>
          <w:w w:val="100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23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-23"/>
          <w:w w:val="1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ab/>
        <w:tab/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3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13"/>
          <w:w w:val="103"/>
        </w:rPr>
      </w:r>
      <w:r>
        <w:rPr>
          <w:rFonts w:ascii="Arial" w:hAnsi="Arial" w:cs="Arial" w:eastAsia="Arial"/>
          <w:sz w:val="19"/>
          <w:szCs w:val="19"/>
          <w:spacing w:val="1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3"/>
          <w:u w:val="single" w:color="000000"/>
        </w:rPr>
        <w:t>P</w:t>
      </w:r>
      <w:r>
        <w:rPr>
          <w:rFonts w:ascii="Arial" w:hAnsi="Arial" w:cs="Arial" w:eastAsia="Arial"/>
          <w:sz w:val="19"/>
          <w:szCs w:val="19"/>
          <w:spacing w:val="4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3"/>
          <w:u w:val="single" w:color="000000"/>
        </w:rPr>
        <w:t>en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1" w:after="0" w:line="266" w:lineRule="auto"/>
        <w:ind w:left="530" w:right="326" w:firstLine="-53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D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b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50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1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11"/>
          <w:w w:val="103"/>
        </w:rPr>
      </w:r>
      <w:r>
        <w:rPr>
          <w:rFonts w:ascii="Arial" w:hAnsi="Arial" w:cs="Arial" w:eastAsia="Arial"/>
          <w:sz w:val="19"/>
          <w:szCs w:val="19"/>
          <w:spacing w:val="11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3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2110" w:space="400"/>
            <w:col w:w="1703" w:space="328"/>
            <w:col w:w="2918" w:space="219"/>
            <w:col w:w="1802"/>
          </w:cols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41" w:after="0" w:line="240" w:lineRule="auto"/>
        <w:ind w:left="1266" w:right="-7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90.519997pt;margin-top:-42.998993pt;width:86.5pt;height:29.68pt;mso-position-horizontal-relative:page;mso-position-vertical-relative:paragraph;z-index:-4732" coordorigin="1810,-860" coordsize="1730,594">
            <v:group style="position:absolute;left:1820;top:-850;width:1710;height:574" coordorigin="1820,-850" coordsize="1710,574">
              <v:shape style="position:absolute;left:1820;top:-850;width:1710;height:574" coordorigin="1820,-850" coordsize="1710,574" path="m1820,-850l3530,-850,3530,-276,1820,-276,1820,-850e" filled="t" fillcolor="#FFFFCC" stroked="f">
                <v:path arrowok="t"/>
                <v:fill/>
              </v:shape>
            </v:group>
            <v:group style="position:absolute;left:1819;top:-851;width:1711;height:575" coordorigin="1819,-851" coordsize="1711,575">
              <v:shape style="position:absolute;left:1819;top:-851;width:1711;height:575" coordorigin="1819,-851" coordsize="1711,575" path="m1819,-276l3530,-276,3530,-851,1819,-851,1819,-276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7.220001pt;margin-top:-42.55899pt;width:72.66pt;height:28.74pt;mso-position-horizontal-relative:page;mso-position-vertical-relative:paragraph;z-index:-4729" coordorigin="5744,-851" coordsize="1453,575">
            <v:shape style="position:absolute;left:5744;top:-851;width:1453;height:575" coordorigin="5744,-851" coordsize="1453,575" path="m5744,-276l7198,-276,7198,-851,5744,-851,5744,-276xe" filled="f" stroked="t" strokeweight=".06pt" strokecolor="#000000">
              <v:path arrowok="t"/>
            </v:shape>
          </v:group>
          <w10:wrap type="none"/>
        </w:pict>
      </w:r>
      <w:r>
        <w:rPr/>
        <w:pict>
          <v:group style="position:absolute;margin-left:365.190002pt;margin-top:-42.588993pt;width:79.56pt;height:28.8pt;mso-position-horizontal-relative:page;mso-position-vertical-relative:paragraph;z-index:-4728" coordorigin="7304,-852" coordsize="1591,576">
            <v:group style="position:absolute;left:7306;top:-850;width:1589;height:574" coordorigin="7306,-850" coordsize="1589,574">
              <v:shape style="position:absolute;left:7306;top:-850;width:1589;height:574" coordorigin="7306,-850" coordsize="1589,574" path="m7306,-850l8894,-850,8894,-276,7306,-276,7306,-850e" filled="t" fillcolor="#FFFFCC" stroked="f">
                <v:path arrowok="t"/>
                <v:fill/>
              </v:shape>
            </v:group>
            <v:group style="position:absolute;left:7304;top:-851;width:1590;height:575" coordorigin="7304,-851" coordsize="1590,575">
              <v:shape style="position:absolute;left:7304;top:-851;width:1590;height:575" coordorigin="7304,-851" coordsize="1590,575" path="m7304,-276l8894,-276,8894,-851,7304,-851,7304,-276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80" w:right="-7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4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right="-53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u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6" w:lineRule="auto"/>
        <w:ind w:right="958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18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1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20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12"/>
          <w:w w:val="103"/>
        </w:rPr>
        <w:t>b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3424" w:space="298"/>
            <w:col w:w="1810" w:space="101"/>
            <w:col w:w="990" w:space="707"/>
            <w:col w:w="2150"/>
          </w:cols>
        </w:sectPr>
      </w:pPr>
      <w:rPr/>
    </w:p>
    <w:p>
      <w:pPr>
        <w:spacing w:before="0" w:after="0" w:line="186" w:lineRule="exact"/>
        <w:ind w:left="4889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4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3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j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41" w:after="0" w:line="240" w:lineRule="auto"/>
        <w:ind w:right="-20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4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1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(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6" w:lineRule="auto"/>
        <w:ind w:right="791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5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q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66" w:lineRule="auto"/>
        <w:ind w:right="21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in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3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qu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4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1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j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b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4940" w:space="1070"/>
            <w:col w:w="3470"/>
          </w:cols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1" w:after="0" w:line="266" w:lineRule="auto"/>
        <w:ind w:left="873" w:right="1124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4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p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B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ag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ru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er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be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1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da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23"/>
          <w:w w:val="100"/>
        </w:rPr>
        <w:t>v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root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40" w:lineRule="auto"/>
        <w:ind w:left="873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6"/>
          <w:w w:val="100"/>
        </w:rPr>
        <w:t>"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(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"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pera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3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3"/>
          <w:w w:val="103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4"/>
          <w:w w:val="103"/>
        </w:rPr>
        <w:t>ed.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Obje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tStore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OODBMS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Delete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73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tS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B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-1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1"/>
        </w:rPr>
        <w:t>te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6.100006" w:type="dxa"/>
      </w:tblPr>
      <w:tblGrid/>
      <w:tr>
        <w:trPr>
          <w:trHeight w:val="243" w:hRule="exact"/>
        </w:trPr>
        <w:tc>
          <w:tcPr>
            <w:tcW w:w="1387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43" w:after="0" w:line="240" w:lineRule="auto"/>
              <w:ind w:left="586" w:right="56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</w:rPr>
            </w:r>
          </w:p>
        </w:tc>
        <w:tc>
          <w:tcPr>
            <w:tcW w:w="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42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43" w:after="0" w:line="240" w:lineRule="auto"/>
              <w:ind w:left="661" w:right="64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</w:rPr>
            </w:r>
          </w:p>
        </w:tc>
        <w:tc>
          <w:tcPr>
            <w:tcW w:w="1208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3" w:after="0" w:line="240" w:lineRule="auto"/>
              <w:ind w:left="130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-11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11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ct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04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3" w:after="0" w:line="240" w:lineRule="auto"/>
              <w:ind w:left="3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ab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:</w:t>
            </w:r>
          </w:p>
        </w:tc>
        <w:tc>
          <w:tcPr>
            <w:tcW w:w="1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0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43" w:after="0" w:line="240" w:lineRule="auto"/>
              <w:ind w:left="550" w:right="51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</w:rPr>
            </w:r>
          </w:p>
        </w:tc>
        <w:tc>
          <w:tcPr>
            <w:tcW w:w="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9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3" w:after="0" w:line="240" w:lineRule="auto"/>
              <w:ind w:left="9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6"/>
                <w:szCs w:val="16"/>
                <w:spacing w:val="10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j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St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387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0" w:after="0" w:line="183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7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7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y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li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42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0" w:after="0" w:line="183" w:lineRule="exact"/>
              <w:ind w:left="73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  <w:t>D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3"/>
                <w:w w:val="100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g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208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/>
            <w:rPr/>
          </w:p>
        </w:tc>
        <w:tc>
          <w:tcPr>
            <w:tcW w:w="12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04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0" w:after="0" w:line="183" w:lineRule="exact"/>
              <w:ind w:left="442" w:right="377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11"/>
                <w:w w:val="100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6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0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0" w:after="0" w:line="183" w:lineRule="exact"/>
              <w:ind w:left="87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6"/>
                <w:szCs w:val="16"/>
                <w:spacing w:val="-4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6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-6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-3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8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-8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6"/>
                <w:szCs w:val="16"/>
                <w:spacing w:val="9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-2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6"/>
                <w:szCs w:val="16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-5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6"/>
                <w:szCs w:val="16"/>
                <w:spacing w:val="-3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7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7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8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9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/>
            <w:rPr/>
          </w:p>
        </w:tc>
      </w:tr>
    </w:tbl>
    <w:p>
      <w:pPr>
        <w:spacing w:after="0"/>
        <w:sectPr>
          <w:pgMar w:header="753" w:footer="972" w:top="940" w:bottom="1160" w:left="1340" w:right="1340"/>
          <w:pgSz w:w="12240" w:h="15840"/>
        </w:sectPr>
      </w:pPr>
      <w:rPr/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6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</w:p>
    <w:p>
      <w:pPr>
        <w:spacing w:before="5" w:after="0" w:line="330" w:lineRule="atLeast"/>
        <w:ind w:left="1302" w:right="-48" w:firstLine="2354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1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9" w:after="0" w:line="258" w:lineRule="auto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q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59" w:lineRule="auto"/>
        <w:ind w:right="1796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44.040009pt;margin-top:-24.176104pt;width:58.26pt;height:.1pt;mso-position-horizontal-relative:page;mso-position-vertical-relative:paragraph;z-index:-4726" coordorigin="6881,-484" coordsize="1165,2">
            <v:shape style="position:absolute;left:6881;top:-484;width:1165;height:2" coordorigin="6881,-484" coordsize="1165,0" path="m6881,-484l8046,-484e" filled="f" stroked="t" strokeweight=".7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</w:p>
    <w:p>
      <w:pPr>
        <w:spacing w:before="0" w:after="0" w:line="183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</w:p>
    <w:p>
      <w:pPr>
        <w:spacing w:before="14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7"/>
        </w:rPr>
        <w:t>D</w:t>
      </w:r>
      <w:r>
        <w:rPr>
          <w:rFonts w:ascii="Arial" w:hAnsi="Arial" w:cs="Arial" w:eastAsia="Arial"/>
          <w:sz w:val="16"/>
          <w:szCs w:val="16"/>
          <w:spacing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</w:rPr>
        <w:t>t</w:t>
      </w:r>
      <w:r>
        <w:rPr>
          <w:rFonts w:ascii="Arial" w:hAnsi="Arial" w:cs="Arial" w:eastAsia="Arial"/>
          <w:sz w:val="16"/>
          <w:szCs w:val="16"/>
          <w:spacing w:val="-27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  <w:cols w:num="3" w:equalWidth="0">
            <w:col w:w="4517" w:space="428"/>
            <w:col w:w="1553" w:space="468"/>
            <w:col w:w="2594"/>
          </w:cols>
        </w:sectPr>
      </w:pPr>
      <w:rPr/>
    </w:p>
    <w:p>
      <w:pPr>
        <w:spacing w:before="14" w:after="0" w:line="258" w:lineRule="auto"/>
        <w:ind w:left="1302" w:right="4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'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58" w:lineRule="auto"/>
        <w:ind w:left="1302" w:right="1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anu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54" w:lineRule="auto"/>
        <w:ind w:left="1302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(on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14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4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2" w:lineRule="auto"/>
        <w:ind w:left="2603" w:right="1613" w:firstLine="-2603"/>
        <w:jc w:val="left"/>
        <w:tabs>
          <w:tab w:pos="26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  <w:tab/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7"/>
        </w:rPr>
        <w:t>n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7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7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7"/>
        </w:rPr>
        <w:t>"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7"/>
        </w:rPr>
        <w:t>p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7"/>
        </w:rPr>
        <w:t>a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  <w:position w:val="7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ha</w:t>
      </w:r>
      <w:r>
        <w:rPr>
          <w:rFonts w:ascii="Arial" w:hAnsi="Arial" w:cs="Arial" w:eastAsia="Arial"/>
          <w:sz w:val="16"/>
          <w:szCs w:val="16"/>
          <w:spacing w:val="-18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10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</w:t>
      </w:r>
    </w:p>
    <w:p>
      <w:pPr>
        <w:spacing w:before="22" w:after="0" w:line="259" w:lineRule="auto"/>
        <w:ind w:left="2603" w:right="159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8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31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  <w:cols w:num="2" w:equalWidth="0">
            <w:col w:w="3065" w:space="1026"/>
            <w:col w:w="5469"/>
          </w:cols>
        </w:sectPr>
      </w:pPr>
      <w:rPr/>
    </w:p>
    <w:p>
      <w:pPr>
        <w:spacing w:before="3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1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</w:p>
    <w:p>
      <w:pPr>
        <w:spacing w:before="0" w:after="0" w:line="162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</w:p>
    <w:p>
      <w:pPr>
        <w:spacing w:before="15" w:after="0" w:line="258" w:lineRule="auto"/>
        <w:ind w:right="183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ph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</w:p>
    <w:p>
      <w:pPr>
        <w:spacing w:before="0" w:after="0" w:line="258" w:lineRule="auto"/>
        <w:ind w:right="1852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pen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opp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'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ed).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  <w:cols w:num="2" w:equalWidth="0">
            <w:col w:w="4508" w:space="860"/>
            <w:col w:w="4192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0" w:after="0" w:line="258" w:lineRule="auto"/>
        <w:ind w:left="1749" w:right="85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29.630005pt;margin-top:-309.545715pt;width:382.32pt;height:288.36pt;mso-position-horizontal-relative:page;mso-position-vertical-relative:paragraph;z-index:-4727" coordorigin="2593,-6191" coordsize="7646,5767">
            <v:group style="position:absolute;left:3150;top:-6016;width:2;height:608" coordorigin="3150,-6016" coordsize="2,608">
              <v:shape style="position:absolute;left:3150;top:-6016;width:2;height:608" coordorigin="3150,-6016" coordsize="0,608" path="m3150,-6016l3150,-5408e" filled="f" stroked="t" strokeweight=".06pt" strokecolor="#000000">
                <v:path arrowok="t"/>
                <v:stroke dashstyle="dash"/>
              </v:shape>
            </v:group>
            <v:group style="position:absolute;left:3150;top:-1281;width:2;height:757" coordorigin="3150,-1281" coordsize="2,757">
              <v:shape style="position:absolute;left:3150;top:-1281;width:2;height:757" coordorigin="3150,-1281" coordsize="0,757" path="m3150,-1281l3150,-524e" filled="f" stroked="t" strokeweight=".06pt" strokecolor="#000000">
                <v:path arrowok="t"/>
                <v:stroke dashstyle="dash"/>
              </v:shape>
            </v:group>
            <v:group style="position:absolute;left:3089;top:-5409;width:122;height:4128" coordorigin="3089,-5409" coordsize="122,4128">
              <v:shape style="position:absolute;left:3089;top:-5409;width:122;height:4128" coordorigin="3089,-5409" coordsize="122,4128" path="m3089,-1281l3211,-1281,3211,-5409,3089,-5409,3089,-1281xe" filled="f" stroked="t" strokeweight=".06pt" strokecolor="#9A0033">
                <v:path arrowok="t"/>
              </v:shape>
            </v:group>
            <v:group style="position:absolute;left:4736;top:-6016;width:2;height:608" coordorigin="4736,-6016" coordsize="2,608">
              <v:shape style="position:absolute;left:4736;top:-6016;width:2;height:608" coordorigin="4736,-6016" coordsize="0,608" path="m4736,-6016l4736,-5408e" filled="f" stroked="t" strokeweight=".06pt" strokecolor="#000000">
                <v:path arrowok="t"/>
                <v:stroke dashstyle="dash"/>
              </v:shape>
            </v:group>
            <v:group style="position:absolute;left:4736;top:-1504;width:2;height:980" coordorigin="4736,-1504" coordsize="2,980">
              <v:shape style="position:absolute;left:4736;top:-1504;width:2;height:980" coordorigin="4736,-1504" coordsize="0,980" path="m4736,-1504l4736,-524e" filled="f" stroked="t" strokeweight=".06pt" strokecolor="#000000">
                <v:path arrowok="t"/>
                <v:stroke dashstyle="dash"/>
              </v:shape>
            </v:group>
            <v:group style="position:absolute;left:4675;top:-5409;width:110;height:3905" coordorigin="4675,-5409" coordsize="110,3905">
              <v:shape style="position:absolute;left:4675;top:-5409;width:110;height:3905" coordorigin="4675,-5409" coordsize="110,3905" path="m4675,-1504l4786,-1504,4786,-5409,4675,-5409,4675,-1504xe" filled="f" stroked="t" strokeweight=".06pt" strokecolor="#000000">
                <v:path arrowok="t"/>
              </v:shape>
            </v:group>
            <v:group style="position:absolute;left:3212;top:-5409;width:1463;height:2" coordorigin="3212,-5409" coordsize="1463,2">
              <v:shape style="position:absolute;left:3212;top:-5409;width:1463;height:2" coordorigin="3212,-5409" coordsize="1463,0" path="m3212,-5409l4675,-5409e" filled="f" stroked="t" strokeweight=".06pt" strokecolor="#000000">
                <v:path arrowok="t"/>
              </v:shape>
            </v:group>
            <v:group style="position:absolute;left:4526;top:-5409;width:149;height:62" coordorigin="4526,-5409" coordsize="149,62">
              <v:shape style="position:absolute;left:4526;top:-5409;width:149;height:62" coordorigin="4526,-5409" coordsize="149,62" path="m4526,-5347l4675,-5347,4675,-5409,4526,-5409,4526,-5347xe" filled="t" fillcolor="#000000" stroked="f">
                <v:path arrowok="t"/>
                <v:fill/>
              </v:shape>
            </v:group>
            <v:group style="position:absolute;left:4526;top:-5458;width:149;height:49" coordorigin="4526,-5458" coordsize="149,49">
              <v:shape style="position:absolute;left:4526;top:-5458;width:149;height:49" coordorigin="4526,-5458" coordsize="149,49" path="m4526,-5409l4675,-5409,4675,-5458,4526,-5458,4526,-5409xe" filled="t" fillcolor="#000000" stroked="f">
                <v:path arrowok="t"/>
                <v:fill/>
              </v:shape>
            </v:group>
            <v:group style="position:absolute;left:6138;top:-6016;width:2;height:943" coordorigin="6138,-6016" coordsize="2,943">
              <v:shape style="position:absolute;left:6138;top:-6016;width:2;height:943" coordorigin="6138,-6016" coordsize="0,943" path="m6138,-6016l6138,-5073e" filled="f" stroked="t" strokeweight=".06pt" strokecolor="#000000">
                <v:path arrowok="t"/>
                <v:stroke dashstyle="dash"/>
              </v:shape>
            </v:group>
            <v:group style="position:absolute;left:6138;top:-4840;width:2;height:2855" coordorigin="6138,-4840" coordsize="2,2855">
              <v:shape style="position:absolute;left:6138;top:-4840;width:2;height:2855" coordorigin="6138,-4840" coordsize="0,2855" path="m6138,-4840l6138,-1986e" filled="f" stroked="t" strokeweight=".06pt" strokecolor="#000000">
                <v:path arrowok="t"/>
                <v:stroke dashstyle="dash"/>
              </v:shape>
            </v:group>
            <v:group style="position:absolute;left:6064;top:-5074;width:122;height:234" coordorigin="6064,-5074" coordsize="122,234">
              <v:shape style="position:absolute;left:6064;top:-5074;width:122;height:234" coordorigin="6064,-5074" coordsize="122,234" path="m6064,-4840l6186,-4840,6186,-5074,6064,-5074,6064,-4840xe" filled="f" stroked="t" strokeweight=".06pt" strokecolor="#000000">
                <v:path arrowok="t"/>
              </v:shape>
            </v:group>
            <v:group style="position:absolute;left:6138;top:-1753;width:2;height:1229" coordorigin="6138,-1753" coordsize="2,1229">
              <v:shape style="position:absolute;left:6138;top:-1753;width:2;height:1229" coordorigin="6138,-1753" coordsize="0,1229" path="m6138,-1753l6138,-524e" filled="f" stroked="t" strokeweight=".06pt" strokecolor="#000000">
                <v:path arrowok="t"/>
                <v:stroke dashstyle="dash"/>
              </v:shape>
            </v:group>
            <v:group style="position:absolute;left:6064;top:-1987;width:122;height:234" coordorigin="6064,-1987" coordsize="122,234">
              <v:shape style="position:absolute;left:6064;top:-1987;width:122;height:234" coordorigin="6064,-1987" coordsize="122,234" path="m6064,-1753l6186,-1753,6186,-1987,6064,-1987,6064,-1753xe" filled="f" stroked="t" strokeweight=".06pt" strokecolor="#000000">
                <v:path arrowok="t"/>
              </v:shape>
            </v:group>
            <v:group style="position:absolute;left:4799;top:-5074;width:1265;height:2" coordorigin="4799,-5074" coordsize="1265,2">
              <v:shape style="position:absolute;left:4799;top:-5074;width:1265;height:2" coordorigin="4799,-5074" coordsize="1265,0" path="m4799,-5074l6064,-5074e" filled="f" stroked="t" strokeweight=".06pt" strokecolor="#000000">
                <v:path arrowok="t"/>
              </v:shape>
            </v:group>
            <v:group style="position:absolute;left:5927;top:-5074;width:137;height:62" coordorigin="5927,-5074" coordsize="137,62">
              <v:shape style="position:absolute;left:5927;top:-5074;width:137;height:62" coordorigin="5927,-5074" coordsize="137,62" path="m5927,-5012l6064,-5012,6064,-5074,5927,-5074,5927,-5012xe" filled="t" fillcolor="#000000" stroked="f">
                <v:path arrowok="t"/>
                <v:fill/>
              </v:shape>
            </v:group>
            <v:group style="position:absolute;left:5927;top:-5137;width:137;height:62" coordorigin="5927,-5137" coordsize="137,62">
              <v:shape style="position:absolute;left:5927;top:-5137;width:137;height:62" coordorigin="5927,-5137" coordsize="137,62" path="m5927,-5074l6064,-5074,6064,-5137,5927,-5137,5927,-5074xe" filled="t" fillcolor="#000000" stroked="f">
                <v:path arrowok="t"/>
                <v:fill/>
              </v:shape>
            </v:group>
            <v:group style="position:absolute;left:7464;top:-6016;width:2;height:1564" coordorigin="7464,-6016" coordsize="2,1564">
              <v:shape style="position:absolute;left:7464;top:-6016;width:2;height:1564" coordorigin="7464,-6016" coordsize="0,1564" path="m7464,-6016l7464,-4453e" filled="f" stroked="t" strokeweight=".06pt" strokecolor="#000000">
                <v:path arrowok="t"/>
                <v:stroke dashstyle="dash"/>
              </v:shape>
            </v:group>
            <v:group style="position:absolute;left:7464;top:-4220;width:2;height:784" coordorigin="7464,-4220" coordsize="2,784">
              <v:shape style="position:absolute;left:7464;top:-4220;width:2;height:784" coordorigin="7464,-4220" coordsize="0,784" path="m7464,-4220l7464,-3436e" filled="f" stroked="t" strokeweight=".06pt" strokecolor="#000000">
                <v:path arrowok="t"/>
                <v:stroke dashstyle="dash"/>
              </v:shape>
            </v:group>
            <v:group style="position:absolute;left:7402;top:-4454;width:110;height:234" coordorigin="7402,-4454" coordsize="110,234">
              <v:shape style="position:absolute;left:7402;top:-4454;width:110;height:234" coordorigin="7402,-4454" coordsize="110,234" path="m7402,-4220l7512,-4220,7512,-4454,7402,-4454,7402,-4220xe" filled="f" stroked="t" strokeweight=".06pt" strokecolor="#000000">
                <v:path arrowok="t"/>
              </v:shape>
            </v:group>
            <v:group style="position:absolute;left:7464;top:-3204;width:2;height:2680" coordorigin="7464,-3204" coordsize="2,2680">
              <v:shape style="position:absolute;left:7464;top:-3204;width:2;height:2680" coordorigin="7464,-3204" coordsize="0,2680" path="m7464,-3204l7464,-524e" filled="f" stroked="t" strokeweight=".06pt" strokecolor="#000000">
                <v:path arrowok="t"/>
                <v:stroke dashstyle="dash"/>
              </v:shape>
            </v:group>
            <v:group style="position:absolute;left:7402;top:-3438;width:110;height:234" coordorigin="7402,-3438" coordsize="110,234">
              <v:shape style="position:absolute;left:7402;top:-3438;width:110;height:234" coordorigin="7402,-3438" coordsize="110,234" path="m7402,-3204l7512,-3204,7512,-3438,7402,-3438,7402,-3204xe" filled="f" stroked="t" strokeweight=".06pt" strokecolor="#000000">
                <v:path arrowok="t"/>
              </v:shape>
            </v:group>
            <v:group style="position:absolute;left:4799;top:-3438;width:2603;height:2" coordorigin="4799,-3438" coordsize="2603,2">
              <v:shape style="position:absolute;left:4799;top:-3438;width:2603;height:2" coordorigin="4799,-3438" coordsize="2603,0" path="m4799,-3438l7402,-3438e" filled="f" stroked="t" strokeweight=".06pt" strokecolor="#000000">
                <v:path arrowok="t"/>
              </v:shape>
            </v:group>
            <v:group style="position:absolute;left:7253;top:-3438;width:149;height:62" coordorigin="7253,-3438" coordsize="149,62">
              <v:shape style="position:absolute;left:7253;top:-3438;width:149;height:62" coordorigin="7253,-3438" coordsize="149,62" path="m7253,-3375l7402,-3375,7402,-3438,7253,-3438,7253,-3375xe" filled="t" fillcolor="#000000" stroked="f">
                <v:path arrowok="t"/>
                <v:fill/>
              </v:shape>
            </v:group>
            <v:group style="position:absolute;left:7253;top:-3500;width:149;height:62" coordorigin="7253,-3500" coordsize="149,62">
              <v:shape style="position:absolute;left:7253;top:-3500;width:149;height:62" coordorigin="7253,-3500" coordsize="149,62" path="m7253,-3438l7402,-3438,7402,-3500,7253,-3500,7253,-3438xe" filled="t" fillcolor="#000000" stroked="f">
                <v:path arrowok="t"/>
                <v:fill/>
              </v:shape>
            </v:group>
            <v:group style="position:absolute;left:8864;top:-6016;width:2;height:2010" coordorigin="8864,-6016" coordsize="2,2010">
              <v:shape style="position:absolute;left:8864;top:-6016;width:2;height:2010" coordorigin="8864,-6016" coordsize="0,2010" path="m8864,-6016l8864,-4006e" filled="f" stroked="t" strokeweight=".06pt" strokecolor="#000000">
                <v:path arrowok="t"/>
                <v:stroke dashstyle="dash"/>
              </v:shape>
            </v:group>
            <v:group style="position:absolute;left:8864;top:-3786;width:2;height:3262" coordorigin="8864,-3786" coordsize="2,3262">
              <v:shape style="position:absolute;left:8864;top:-3786;width:2;height:3262" coordorigin="8864,-3786" coordsize="0,3262" path="m8864,-3786l8864,-524e" filled="f" stroked="t" strokeweight=".06pt" strokecolor="#000000">
                <v:path arrowok="t"/>
                <v:stroke dashstyle="dash"/>
              </v:shape>
            </v:group>
            <v:group style="position:absolute;left:8790;top:-4008;width:122;height:222" coordorigin="8790,-4008" coordsize="122,222">
              <v:shape style="position:absolute;left:8790;top:-4008;width:122;height:222" coordorigin="8790,-4008" coordsize="122,222" path="m8790,-3786l8912,-3786,8912,-4008,8790,-4008,8790,-3786xe" filled="f" stroked="t" strokeweight=".06pt" strokecolor="#000000">
                <v:path arrowok="t"/>
              </v:shape>
            </v:group>
            <v:group style="position:absolute;left:7997;top:-3810;width:1450;height:967" coordorigin="7997,-3810" coordsize="1450,967">
              <v:shape style="position:absolute;left:7997;top:-3810;width:1450;height:967" coordorigin="7997,-3810" coordsize="1450,967" path="m9311,-3810l7997,-3810,7997,-2842,9446,-2842,9446,-3661,9311,-3810e" filled="t" fillcolor="#FFFFCC" stroked="f">
                <v:path arrowok="t"/>
                <v:fill/>
              </v:shape>
            </v:group>
            <v:group style="position:absolute;left:7997;top:-3810;width:1450;height:967" coordorigin="7997,-3810" coordsize="1450,967">
              <v:shape style="position:absolute;left:7997;top:-3810;width:1450;height:967" coordorigin="7997,-3810" coordsize="1450,967" path="m7997,-3810l9311,-3810,9446,-3661,9446,-2842,7997,-2842,7997,-3810xe" filled="f" stroked="t" strokeweight=".06pt" strokecolor="#000000">
                <v:path arrowok="t"/>
              </v:shape>
            </v:group>
            <v:group style="position:absolute;left:7997;top:-3810;width:1450;height:967" coordorigin="7997,-3810" coordsize="1450,967">
              <v:shape style="position:absolute;left:7997;top:-3810;width:1450;height:967" coordorigin="7997,-3810" coordsize="1450,967" path="m7997,-3810l9311,-3810,9446,-3661,9446,-2842,7997,-2842,7997,-3810e" filled="f" stroked="t" strokeweight=".06pt" strokecolor="#000000">
                <v:path arrowok="t"/>
              </v:shape>
            </v:group>
            <v:group style="position:absolute;left:9311;top:-3810;width:136;height:149" coordorigin="9311,-3810" coordsize="136,149">
              <v:shape style="position:absolute;left:9311;top:-3810;width:136;height:149" coordorigin="9311,-3810" coordsize="136,149" path="m9311,-3810l9311,-3661,9446,-3661e" filled="f" stroked="t" strokeweight=".06pt" strokecolor="#000000">
                <v:path arrowok="t"/>
              </v:shape>
            </v:group>
            <v:group style="position:absolute;left:6125;top:-3612;width:1859;height:211" coordorigin="6125,-3612" coordsize="1859,211">
              <v:shape style="position:absolute;left:6125;top:-3612;width:1859;height:211" coordorigin="6125,-3612" coordsize="1859,211" path="m7984,-3400l6125,-3612e" filled="f" stroked="t" strokeweight=".06pt" strokecolor="#000000">
                <v:path arrowok="t"/>
                <v:stroke dashstyle="dash"/>
              </v:shape>
            </v:group>
            <v:group style="position:absolute;left:4799;top:-1975;width:1265;height:2" coordorigin="4799,-1975" coordsize="1265,2">
              <v:shape style="position:absolute;left:4799;top:-1975;width:1265;height:2" coordorigin="4799,-1975" coordsize="1265,0" path="m4799,-1975l6064,-1975e" filled="f" stroked="t" strokeweight=".06pt" strokecolor="#000000">
                <v:path arrowok="t"/>
              </v:shape>
            </v:group>
            <v:group style="position:absolute;left:5927;top:-1975;width:137;height:50" coordorigin="5927,-1975" coordsize="137,50">
              <v:shape style="position:absolute;left:5927;top:-1975;width:137;height:50" coordorigin="5927,-1975" coordsize="137,50" path="m5927,-1924l6064,-1924,6064,-1975,5927,-1975,5927,-1924xe" filled="t" fillcolor="#000000" stroked="f">
                <v:path arrowok="t"/>
                <v:fill/>
              </v:shape>
            </v:group>
            <v:group style="position:absolute;left:5927;top:-2036;width:137;height:61" coordorigin="5927,-2036" coordsize="137,61">
              <v:shape style="position:absolute;left:5927;top:-2036;width:137;height:61" coordorigin="5927,-2036" coordsize="137,61" path="m5927,-1975l6064,-1975,6064,-2036,5927,-2036,5927,-1975xe" filled="t" fillcolor="#000000" stroked="f">
                <v:path arrowok="t"/>
                <v:fill/>
              </v:shape>
            </v:group>
            <v:group style="position:absolute;left:4799;top:-4454;width:2603;height:2" coordorigin="4799,-4454" coordsize="2603,2">
              <v:shape style="position:absolute;left:4799;top:-4454;width:2603;height:2" coordorigin="4799,-4454" coordsize="2603,0" path="m4799,-4454l7402,-4454e" filled="f" stroked="t" strokeweight=".06pt" strokecolor="#000000">
                <v:path arrowok="t"/>
              </v:shape>
            </v:group>
            <v:group style="position:absolute;left:7253;top:-4454;width:149;height:61" coordorigin="7253,-4454" coordsize="149,61">
              <v:shape style="position:absolute;left:7253;top:-4454;width:149;height:61" coordorigin="7253,-4454" coordsize="149,61" path="m7253,-4393l7402,-4393,7402,-4454,7253,-4454,7253,-4393xe" filled="t" fillcolor="#000000" stroked="f">
                <v:path arrowok="t"/>
                <v:fill/>
              </v:shape>
            </v:group>
            <v:group style="position:absolute;left:7253;top:-4516;width:149;height:62" coordorigin="7253,-4516" coordsize="149,62">
              <v:shape style="position:absolute;left:7253;top:-4516;width:149;height:62" coordorigin="7253,-4516" coordsize="149,62" path="m7253,-4454l7402,-4454,7402,-4516,7253,-4516,7253,-4454xe" filled="t" fillcolor="#000000" stroked="f">
                <v:path arrowok="t"/>
                <v:fill/>
              </v:shape>
            </v:group>
            <v:group style="position:absolute;left:6236;top:-6128;width:1835;height:1265" coordorigin="6236,-6128" coordsize="1835,1265">
              <v:shape style="position:absolute;left:6236;top:-6128;width:1835;height:1265" coordorigin="6236,-6128" coordsize="1835,1265" path="m7922,-6128l6236,-6128,6236,-4863,8071,-4863,8071,-5992,7922,-6128e" filled="t" fillcolor="#FFFFCC" stroked="f">
                <v:path arrowok="t"/>
                <v:fill/>
              </v:shape>
            </v:group>
            <v:group style="position:absolute;left:6236;top:-6128;width:1835;height:1265" coordorigin="6236,-6128" coordsize="1835,1265">
              <v:shape style="position:absolute;left:6236;top:-6128;width:1835;height:1265" coordorigin="6236,-6128" coordsize="1835,1265" path="m6236,-6128l7922,-6128,8071,-5992,8071,-4863,6236,-4863,6236,-6128xe" filled="f" stroked="t" strokeweight=".06pt" strokecolor="#000000">
                <v:path arrowok="t"/>
              </v:shape>
            </v:group>
            <v:group style="position:absolute;left:6236;top:-6128;width:1835;height:1265" coordorigin="6236,-6128" coordsize="1835,1265">
              <v:shape style="position:absolute;left:6236;top:-6128;width:1835;height:1265" coordorigin="6236,-6128" coordsize="1835,1265" path="m6236,-6128l7922,-6128,8071,-5992,8071,-4863,6236,-4863,6236,-6128e" filled="f" stroked="t" strokeweight=".06pt" strokecolor="#000000">
                <v:path arrowok="t"/>
              </v:shape>
            </v:group>
            <v:group style="position:absolute;left:7922;top:-6128;width:149;height:136" coordorigin="7922,-6128" coordsize="149,136">
              <v:shape style="position:absolute;left:7922;top:-6128;width:149;height:136" coordorigin="7922,-6128" coordsize="149,136" path="m7922,-6128l7922,-5992,8071,-5992e" filled="f" stroked="t" strokeweight=".06pt" strokecolor="#000000">
                <v:path arrowok="t"/>
              </v:shape>
            </v:group>
            <v:group style="position:absolute;left:6101;top:-4851;width:396;height:397" coordorigin="6101,-4851" coordsize="396,397">
              <v:shape style="position:absolute;left:6101;top:-4851;width:396;height:397" coordorigin="6101,-4851" coordsize="396,397" path="m6497,-4851l6101,-4454e" filled="f" stroked="t" strokeweight=".06pt" strokecolor="#000000">
                <v:path arrowok="t"/>
                <v:stroke dashstyle="dash"/>
              </v:shape>
            </v:group>
            <v:group style="position:absolute;left:4799;top:-4008;width:3991;height:2" coordorigin="4799,-4008" coordsize="3991,2">
              <v:shape style="position:absolute;left:4799;top:-4008;width:3991;height:2" coordorigin="4799,-4008" coordsize="3991,0" path="m4799,-4008l8790,-4008e" filled="f" stroked="t" strokeweight=".06pt" strokecolor="#000000">
                <v:path arrowok="t"/>
              </v:shape>
            </v:group>
            <v:group style="position:absolute;left:8653;top:-4008;width:137;height:61" coordorigin="8653,-4008" coordsize="137,61">
              <v:shape style="position:absolute;left:8653;top:-4008;width:137;height:61" coordorigin="8653,-4008" coordsize="137,61" path="m8653,-3946l8790,-3946,8790,-4008,8653,-4008,8653,-3946xe" filled="t" fillcolor="#000000" stroked="f">
                <v:path arrowok="t"/>
                <v:fill/>
              </v:shape>
            </v:group>
            <v:group style="position:absolute;left:8653;top:-4070;width:137;height:62" coordorigin="8653,-4070" coordsize="137,62">
              <v:shape style="position:absolute;left:8653;top:-4070;width:137;height:62" coordorigin="8653,-4070" coordsize="137,62" path="m8653,-4008l8790,-4008,8790,-4070,8653,-4070,8653,-4008xe" filled="t" fillcolor="#000000" stroked="f">
                <v:path arrowok="t"/>
                <v:fill/>
              </v:shape>
            </v:group>
            <v:group style="position:absolute;left:2593;top:-5037;width:1982;height:2927" coordorigin="2593,-5037" coordsize="1982,2927">
              <v:shape style="position:absolute;left:2593;top:-5037;width:1982;height:2927" coordorigin="2593,-5037" coordsize="1982,2927" path="m4427,-5037l2593,-5037,2593,-2110,4576,-2110,4576,-4900,4427,-5037e" filled="t" fillcolor="#FFFFCC" stroked="f">
                <v:path arrowok="t"/>
                <v:fill/>
              </v:shape>
            </v:group>
            <v:group style="position:absolute;left:2593;top:-5037;width:1982;height:2927" coordorigin="2593,-5037" coordsize="1982,2927">
              <v:shape style="position:absolute;left:2593;top:-5037;width:1982;height:2927" coordorigin="2593,-5037" coordsize="1982,2927" path="m2593,-5037l4427,-5037,4576,-4900,4576,-2110,2593,-2110,2593,-5037xe" filled="f" stroked="t" strokeweight=".06pt" strokecolor="#000000">
                <v:path arrowok="t"/>
              </v:shape>
            </v:group>
            <v:group style="position:absolute;left:2593;top:-5037;width:1982;height:2927" coordorigin="2593,-5037" coordsize="1982,2927">
              <v:shape style="position:absolute;left:2593;top:-5037;width:1982;height:2927" coordorigin="2593,-5037" coordsize="1982,2927" path="m2593,-5037l4427,-5037,4576,-4900,4576,-2110,2593,-2110,2593,-5037e" filled="f" stroked="t" strokeweight=".06pt" strokecolor="#000000">
                <v:path arrowok="t"/>
              </v:shape>
            </v:group>
            <v:group style="position:absolute;left:4427;top:-5037;width:149;height:137" coordorigin="4427,-5037" coordsize="149,137">
              <v:shape style="position:absolute;left:4427;top:-5037;width:149;height:137" coordorigin="4427,-5037" coordsize="149,137" path="m4427,-5037l4427,-4900,4576,-4900e" filled="f" stroked="t" strokeweight=".06pt" strokecolor="#000000">
                <v:path arrowok="t"/>
              </v:shape>
            </v:group>
            <v:group style="position:absolute;left:4601;top:-4008;width:2194;height:298" coordorigin="4601,-4008" coordsize="2194,298">
              <v:shape style="position:absolute;left:4601;top:-4008;width:2194;height:298" coordorigin="4601,-4008" coordsize="2194,298" path="m4601,-3710l6794,-4008e" filled="f" stroked="t" strokeweight=".06pt" strokecolor="#000000">
                <v:path arrowok="t"/>
                <v:stroke dashstyle="dash"/>
              </v:shape>
            </v:group>
            <v:group style="position:absolute;left:10190;top:-6016;width:2;height:3461" coordorigin="10190,-6016" coordsize="2,3461">
              <v:shape style="position:absolute;left:10190;top:-6016;width:2;height:3461" coordorigin="10190,-6016" coordsize="0,3461" path="m10190,-6016l10190,-2556e" filled="f" stroked="t" strokeweight=".06pt" strokecolor="#000000">
                <v:path arrowok="t"/>
                <v:stroke dashstyle="dash"/>
              </v:shape>
            </v:group>
            <v:group style="position:absolute;left:10190;top:-2323;width:2;height:1799" coordorigin="10190,-2323" coordsize="2,1799">
              <v:shape style="position:absolute;left:10190;top:-2323;width:2;height:1799" coordorigin="10190,-2323" coordsize="0,1799" path="m10190,-2323l10190,-524e" filled="f" stroked="t" strokeweight=".06pt" strokecolor="#000000">
                <v:path arrowok="t"/>
                <v:stroke dashstyle="dash"/>
              </v:shape>
            </v:group>
            <v:group style="position:absolute;left:10128;top:-2557;width:110;height:234" coordorigin="10128,-2557" coordsize="110,234">
              <v:shape style="position:absolute;left:10128;top:-2557;width:110;height:234" coordorigin="10128,-2557" coordsize="110,234" path="m10128,-2323l10238,-2323,10238,-2557,10128,-2557,10128,-2323xe" filled="f" stroked="t" strokeweight=".06pt" strokecolor="#000000">
                <v:path arrowok="t"/>
              </v:shape>
            </v:group>
            <v:group style="position:absolute;left:4799;top:-2545;width:5329;height:2" coordorigin="4799,-2545" coordsize="5329,2">
              <v:shape style="position:absolute;left:4799;top:-2545;width:5329;height:2" coordorigin="4799,-2545" coordsize="5329,0" path="m4799,-2545l10128,-2545e" filled="f" stroked="t" strokeweight=".06pt" strokecolor="#000000">
                <v:path arrowok="t"/>
              </v:shape>
            </v:group>
            <v:group style="position:absolute;left:9979;top:-2545;width:149;height:49" coordorigin="9979,-2545" coordsize="149,49">
              <v:shape style="position:absolute;left:9979;top:-2545;width:149;height:49" coordorigin="9979,-2545" coordsize="149,49" path="m9979,-2496l10128,-2496,10128,-2545,9979,-2545,9979,-2496xe" filled="t" fillcolor="#000000" stroked="f">
                <v:path arrowok="t"/>
                <v:fill/>
              </v:shape>
            </v:group>
            <v:group style="position:absolute;left:9979;top:-2607;width:149;height:62" coordorigin="9979,-2607" coordsize="149,62">
              <v:shape style="position:absolute;left:9979;top:-2607;width:149;height:62" coordorigin="9979,-2607" coordsize="149,62" path="m9979,-2545l10128,-2545,10128,-2607,9979,-2607,9979,-2545xe" filled="t" fillcolor="#000000" stroked="f">
                <v:path arrowok="t"/>
                <v:fill/>
              </v:shape>
            </v:group>
            <v:group style="position:absolute;left:6658;top:-2296;width:2603;height:1872" coordorigin="6658,-2296" coordsize="2603,1872">
              <v:shape style="position:absolute;left:6658;top:-2296;width:2603;height:1872" coordorigin="6658,-2296" coordsize="2603,1872" path="m9112,-2296l6658,-2296,6658,-424,9260,-424,9260,-2161,9112,-2296e" filled="t" fillcolor="#FFFFCC" stroked="f">
                <v:path arrowok="t"/>
                <v:fill/>
              </v:shape>
            </v:group>
            <v:group style="position:absolute;left:6658;top:-2296;width:2603;height:1872" coordorigin="6658,-2296" coordsize="2603,1872">
              <v:shape style="position:absolute;left:6658;top:-2296;width:2603;height:1872" coordorigin="6658,-2296" coordsize="2603,1872" path="m6658,-2296l9112,-2296,9260,-2161,9260,-424,6658,-424,6658,-2296xe" filled="f" stroked="t" strokeweight=".06pt" strokecolor="#000000">
                <v:path arrowok="t"/>
              </v:shape>
            </v:group>
            <v:group style="position:absolute;left:6658;top:-2296;width:2603;height:1872" coordorigin="6658,-2296" coordsize="2603,1872">
              <v:shape style="position:absolute;left:6658;top:-2296;width:2603;height:1872" coordorigin="6658,-2296" coordsize="2603,1872" path="m6658,-2296l9112,-2296,9260,-2161,9260,-424,6658,-424,6658,-2296e" filled="f" stroked="t" strokeweight=".06pt" strokecolor="#000000">
                <v:path arrowok="t"/>
              </v:shape>
            </v:group>
            <v:group style="position:absolute;left:9112;top:-2296;width:149;height:136" coordorigin="9112,-2296" coordsize="149,136">
              <v:shape style="position:absolute;left:9112;top:-2296;width:149;height:136" coordorigin="9112,-2296" coordsize="149,136" path="m9112,-2296l9112,-2161,9260,-2161e" filled="f" stroked="t" strokeweight=".06pt" strokecolor="#000000">
                <v:path arrowok="t"/>
              </v:shape>
            </v:group>
            <v:group style="position:absolute;left:7513;top:-2545;width:2;height:248" coordorigin="7513,-2545" coordsize="2,248">
              <v:shape style="position:absolute;left:7513;top:-2545;width:2;height:248" coordorigin="7513,-2545" coordsize="0,248" path="m7513,-2545l7513,-2296e" filled="f" stroked="t" strokeweight="4.92pt" strokecolor="#000000">
                <v:path arrowok="t"/>
                <v:stroke dashstyle="dash"/>
              </v:shape>
            </v:group>
            <v:group style="position:absolute;left:8257;top:-5979;width:1189;height:868" coordorigin="8257,-5979" coordsize="1189,868">
              <v:shape style="position:absolute;left:8257;top:-5979;width:1189;height:868" coordorigin="8257,-5979" coordsize="1189,868" path="m9298,-5979l8257,-5979,8257,-5112,9446,-5112,9446,-5830,9298,-5979e" filled="t" fillcolor="#FFFFCC" stroked="f">
                <v:path arrowok="t"/>
                <v:fill/>
              </v:shape>
            </v:group>
            <v:group style="position:absolute;left:8257;top:-5979;width:1189;height:868" coordorigin="8257,-5979" coordsize="1189,868">
              <v:shape style="position:absolute;left:8257;top:-5979;width:1189;height:868" coordorigin="8257,-5979" coordsize="1189,868" path="m8257,-5979l9298,-5979,9446,-5830,9446,-5112,8257,-5112,8257,-5979xe" filled="f" stroked="t" strokeweight=".06pt" strokecolor="#000000">
                <v:path arrowok="t"/>
              </v:shape>
            </v:group>
            <v:group style="position:absolute;left:8257;top:-5979;width:1189;height:868" coordorigin="8257,-5979" coordsize="1189,868">
              <v:shape style="position:absolute;left:8257;top:-5979;width:1189;height:868" coordorigin="8257,-5979" coordsize="1189,868" path="m8257,-5979l9298,-5979,9446,-5830,9446,-5112,8257,-5112,8257,-5979e" filled="f" stroked="t" strokeweight=".06pt" strokecolor="#000000">
                <v:path arrowok="t"/>
              </v:shape>
            </v:group>
            <v:group style="position:absolute;left:9298;top:-5979;width:149;height:149" coordorigin="9298,-5979" coordsize="149,149">
              <v:shape style="position:absolute;left:9298;top:-5979;width:149;height:149" coordorigin="9298,-5979" coordsize="149,149" path="m9298,-5979l9298,-5830,9446,-5830e" filled="f" stroked="t" strokeweight=".06pt" strokecolor="#000000">
                <v:path arrowok="t"/>
              </v:shape>
            </v:group>
            <v:group style="position:absolute;left:8058;top:-6190;width:186;height:272" coordorigin="8058,-6190" coordsize="186,272">
              <v:shape style="position:absolute;left:8058;top:-6190;width:186;height:272" coordorigin="8058,-6190" coordsize="186,272" path="m8244,-5918l8058,-6190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on,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e(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8" w:lineRule="auto"/>
        <w:ind w:left="1749" w:right="53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rea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ph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gh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pp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Obje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tStore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OODBMS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6" w:lineRule="exact"/>
        <w:ind w:left="6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4.779999pt;margin-top:30.310053pt;width:88.48pt;height:30.28pt;mso-position-horizontal-relative:page;mso-position-vertical-relative:paragraph;z-index:-4725" coordorigin="1896,606" coordsize="1770,606">
            <v:group style="position:absolute;left:1906;top:616;width:1750;height:586" coordorigin="1906,616" coordsize="1750,586">
              <v:shape style="position:absolute;left:1906;top:616;width:1750;height:586" coordorigin="1906,616" coordsize="1750,586" path="m1906,616l3655,616,3655,1202,1906,1202,1906,616e" filled="t" fillcolor="#FFFFCC" stroked="f">
                <v:path arrowok="t"/>
                <v:fill/>
              </v:shape>
            </v:group>
            <v:group style="position:absolute;left:1904;top:615;width:1751;height:587" coordorigin="1904,615" coordsize="1751,587">
              <v:shape style="position:absolute;left:1904;top:615;width:1751;height:587" coordorigin="1904,615" coordsize="1751,587" path="m1904,1202l3655,1202,3655,615,1904,615,1904,1202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950012pt;margin-top:30.720055pt;width:80.58pt;height:29.4pt;mso-position-horizontal-relative:page;mso-position-vertical-relative:paragraph;z-index:-4722" coordorigin="7359,614" coordsize="1612,588">
            <v:group style="position:absolute;left:7361;top:616;width:1609;height:586" coordorigin="7361,616" coordsize="1609,586">
              <v:shape style="position:absolute;left:7361;top:616;width:1609;height:586" coordorigin="7361,616" coordsize="1609,586" path="m7361,616l8970,616,8970,1202,7361,1202,7361,616e" filled="t" fillcolor="#FFFFCC" stroked="f">
                <v:path arrowok="t"/>
                <v:fill/>
              </v:shape>
            </v:group>
            <v:group style="position:absolute;left:7360;top:615;width:1610;height:587" coordorigin="7360,615" coordsize="1610,587">
              <v:shape style="position:absolute;left:7360;top:615;width:1610;height:587" coordorigin="7360,615" coordsize="1610,587" path="m7360,1202l8970,1202,8970,615,7360,615,7360,1202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1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  <w:position w:val="-1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ead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360"/>
          <w:pgSz w:w="12240" w:h="15840"/>
        </w:sectPr>
      </w:pPr>
      <w:rPr/>
    </w:p>
    <w:p>
      <w:pPr>
        <w:spacing w:before="35" w:after="0" w:line="259" w:lineRule="auto"/>
        <w:ind w:left="658" w:right="-54" w:firstLine="69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  <w:t>P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nc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3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4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5" w:after="0" w:line="259" w:lineRule="auto"/>
        <w:ind w:right="-54" w:firstLine="775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  <w:t>B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5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0"/>
          <w:szCs w:val="20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  <w:u w:val="single" w:color="0000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  <w:t>ct</w:t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5" w:after="0" w:line="240" w:lineRule="auto"/>
        <w:ind w:left="584" w:right="55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6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u w:val="single" w:color="000000"/>
        </w:rPr>
        <w:t>:</w:t>
      </w:r>
      <w:r>
        <w:rPr>
          <w:rFonts w:ascii="Arial" w:hAnsi="Arial" w:cs="Arial" w:eastAsia="Arial"/>
          <w:sz w:val="20"/>
          <w:szCs w:val="20"/>
          <w:spacing w:val="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12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2"/>
        </w:rPr>
      </w:r>
      <w:r>
        <w:rPr>
          <w:rFonts w:ascii="Arial" w:hAnsi="Arial" w:cs="Arial" w:eastAsia="Arial"/>
          <w:sz w:val="20"/>
          <w:szCs w:val="20"/>
          <w:spacing w:val="0"/>
        </w:rPr>
      </w:r>
    </w:p>
    <w:p>
      <w:pPr>
        <w:spacing w:before="18" w:after="0" w:line="226" w:lineRule="exact"/>
        <w:ind w:left="-3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89.75pt;margin-top:-14.290103pt;width:172.8pt;height:29.4pt;mso-position-horizontal-relative:page;mso-position-vertical-relative:paragraph;z-index:-4723" coordorigin="3795,-286" coordsize="3456,588">
            <v:group style="position:absolute;left:3797;top:-284;width:1919;height:586" coordorigin="3797,-284" coordsize="1919,586">
              <v:shape style="position:absolute;left:3797;top:-284;width:1919;height:586" coordorigin="3797,-284" coordsize="1919,586" path="m3797,-284l5716,-284,5716,302,3797,302,3797,-284e" filled="t" fillcolor="#FFFFCC" stroked="f">
                <v:path arrowok="t"/>
                <v:fill/>
              </v:shape>
            </v:group>
            <v:group style="position:absolute;left:3796;top:-285;width:1920;height:587" coordorigin="3796,-285" coordsize="1920,587">
              <v:shape style="position:absolute;left:3796;top:-285;width:1920;height:587" coordorigin="3796,-285" coordsize="1920,587" path="m3796,302l5716,302,5716,-285,3796,-285,3796,302xe" filled="f" stroked="t" strokeweight=".06pt" strokecolor="#000000">
                <v:path arrowok="t"/>
              </v:shape>
            </v:group>
            <v:group style="position:absolute;left:5764;top:-285;width:1487;height:587" coordorigin="5764,-285" coordsize="1487,587">
              <v:shape style="position:absolute;left:5764;top:-285;width:1487;height:587" coordorigin="5764,-285" coordsize="1487,587" path="m5764,302l7250,302,7250,-285,5764,-285,5764,302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position w:val="-1"/>
        </w:rPr>
      </w:r>
      <w:r>
        <w:rPr>
          <w:rFonts w:ascii="Arial" w:hAnsi="Arial" w:cs="Arial" w:eastAsia="Arial"/>
          <w:sz w:val="20"/>
          <w:szCs w:val="20"/>
          <w:spacing w:val="5"/>
          <w:u w:val="single" w:color="000000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5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4"/>
          <w:u w:val="single" w:color="0000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4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5"/>
          <w:u w:val="single" w:color="0000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-5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8"/>
          <w:u w:val="single" w:color="0000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8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u w:val="single" w:color="0000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38"/>
          <w:u w:val="single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38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7"/>
          <w:u w:val="single" w:color="0000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7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9"/>
          <w:u w:val="single" w:color="0000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9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u w:val="single" w:color="0000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44"/>
          <w:u w:val="single" w:color="0000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44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u w:val="single" w:color="0000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1"/>
          <w:w w:val="100"/>
          <w:u w:val="single" w:color="0000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35" w:after="0" w:line="259" w:lineRule="auto"/>
        <w:ind w:left="542" w:right="258" w:firstLine="-542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spacing w:val="-5"/>
          <w:w w:val="100"/>
          <w:u w:val="single" w:color="0000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b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7"/>
          <w:w w:val="100"/>
          <w:u w:val="single" w:color="0000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  <w:u w:val="single" w:color="0000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  <w:u w:val="single" w:color="0000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5" w:equalWidth="0">
            <w:col w:w="2228" w:space="335"/>
            <w:col w:w="1741" w:space="258"/>
            <w:col w:w="1228" w:space="338"/>
            <w:col w:w="1417" w:space="224"/>
            <w:col w:w="1771"/>
          </w:cols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</w:sectPr>
      </w:pPr>
      <w:rPr/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9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5"/>
        </w:rPr>
        <w:t>S</w:t>
      </w:r>
      <w:r>
        <w:rPr>
          <w:rFonts w:ascii="Arial" w:hAnsi="Arial" w:cs="Arial" w:eastAsia="Arial"/>
          <w:sz w:val="20"/>
          <w:szCs w:val="20"/>
          <w:spacing w:val="0"/>
        </w:rPr>
        <w:t>t</w:t>
      </w:r>
      <w:r>
        <w:rPr>
          <w:rFonts w:ascii="Arial" w:hAnsi="Arial" w:cs="Arial" w:eastAsia="Arial"/>
          <w:sz w:val="20"/>
          <w:szCs w:val="20"/>
          <w:spacing w:val="-3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18" w:after="0" w:line="258" w:lineRule="auto"/>
        <w:ind w:left="642" w:right="110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t</w:t>
      </w:r>
      <w:r>
        <w:rPr>
          <w:rFonts w:ascii="Arial" w:hAnsi="Arial" w:cs="Arial" w:eastAsia="Arial"/>
          <w:sz w:val="20"/>
          <w:szCs w:val="20"/>
          <w:spacing w:val="-34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1" w:after="0" w:line="240" w:lineRule="auto"/>
        <w:ind w:left="6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c</w:t>
      </w:r>
      <w:r>
        <w:rPr>
          <w:rFonts w:ascii="Arial" w:hAnsi="Arial" w:cs="Arial" w:eastAsia="Arial"/>
          <w:sz w:val="20"/>
          <w:szCs w:val="20"/>
          <w:spacing w:val="-3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8" w:after="0" w:line="179" w:lineRule="exact"/>
        <w:ind w:left="6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1"/>
          <w:position w:val="-4"/>
        </w:rPr>
        <w:t>r</w:t>
      </w:r>
      <w:r>
        <w:rPr>
          <w:rFonts w:ascii="Arial" w:hAnsi="Arial" w:cs="Arial" w:eastAsia="Arial"/>
          <w:sz w:val="20"/>
          <w:szCs w:val="20"/>
          <w:spacing w:val="-20"/>
          <w:position w:val="-4"/>
        </w:rPr>
        <w:t>e</w:t>
      </w:r>
      <w:r>
        <w:rPr>
          <w:rFonts w:ascii="Arial" w:hAnsi="Arial" w:cs="Arial" w:eastAsia="Arial"/>
          <w:sz w:val="20"/>
          <w:szCs w:val="20"/>
          <w:spacing w:val="-4"/>
          <w:position w:val="-4"/>
        </w:rPr>
        <w:t>a</w:t>
      </w:r>
      <w:r>
        <w:rPr>
          <w:rFonts w:ascii="Arial" w:hAnsi="Arial" w:cs="Arial" w:eastAsia="Arial"/>
          <w:sz w:val="20"/>
          <w:szCs w:val="20"/>
          <w:spacing w:val="-3"/>
          <w:position w:val="-4"/>
        </w:rPr>
        <w:t>d</w:t>
      </w:r>
      <w:r>
        <w:rPr>
          <w:rFonts w:ascii="Arial" w:hAnsi="Arial" w:cs="Arial" w:eastAsia="Arial"/>
          <w:sz w:val="20"/>
          <w:szCs w:val="20"/>
          <w:spacing w:val="0"/>
          <w:position w:val="-4"/>
        </w:rPr>
        <w:t>i</w:t>
      </w:r>
      <w:r>
        <w:rPr>
          <w:rFonts w:ascii="Arial" w:hAnsi="Arial" w:cs="Arial" w:eastAsia="Arial"/>
          <w:sz w:val="20"/>
          <w:szCs w:val="20"/>
          <w:spacing w:val="-38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g</w:t>
      </w:r>
      <w:r>
        <w:rPr>
          <w:rFonts w:ascii="Arial" w:hAnsi="Arial" w:cs="Arial" w:eastAsia="Arial"/>
          <w:sz w:val="20"/>
          <w:szCs w:val="20"/>
          <w:spacing w:val="-13"/>
          <w:w w:val="100"/>
          <w:position w:val="-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  <w:position w:val="-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186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35" w:after="0" w:line="258" w:lineRule="auto"/>
        <w:ind w:right="75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4" w:equalWidth="0">
            <w:col w:w="3716" w:space="42"/>
            <w:col w:w="1074" w:space="475"/>
            <w:col w:w="1899" w:space="364"/>
            <w:col w:w="1970"/>
          </w:cols>
        </w:sectPr>
      </w:pPr>
      <w:rPr/>
    </w:p>
    <w:p>
      <w:pPr>
        <w:spacing w:before="0" w:after="0" w:line="201" w:lineRule="exact"/>
        <w:ind w:left="4218" w:right="347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7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8" w:after="0" w:line="240" w:lineRule="auto"/>
        <w:ind w:left="27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18" w:after="0" w:line="258" w:lineRule="auto"/>
        <w:ind w:left="27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35" w:after="0" w:line="240" w:lineRule="auto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58" w:lineRule="auto"/>
        <w:ind w:right="125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  <w:cols w:num="3" w:equalWidth="0">
            <w:col w:w="2770" w:space="89"/>
            <w:col w:w="2888" w:space="769"/>
            <w:col w:w="302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5" w:after="0" w:line="240" w:lineRule="auto"/>
        <w:ind w:left="7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7.370003pt;margin-top:-325.740112pt;width:453.3pt;height:314.64pt;mso-position-horizontal-relative:page;mso-position-vertical-relative:paragraph;z-index:-4724" coordorigin="1547,-6515" coordsize="9066,6293">
            <v:group style="position:absolute;left:2789;top:-5709;width:2;height:761" coordorigin="2789,-5709" coordsize="2,761">
              <v:shape style="position:absolute;left:2789;top:-5709;width:2;height:761" coordorigin="2789,-5709" coordsize="0,761" path="m2789,-5709l2789,-4948e" filled="f" stroked="t" strokeweight=".06pt" strokecolor="#000000">
                <v:path arrowok="t"/>
                <v:stroke dashstyle="dash"/>
              </v:shape>
            </v:group>
            <v:group style="position:absolute;left:2789;top:-1231;width:2;height:947" coordorigin="2789,-1231" coordsize="2,947">
              <v:shape style="position:absolute;left:2789;top:-1231;width:2;height:947" coordorigin="2789,-1231" coordsize="0,947" path="m2789,-1231l2789,-284e" filled="f" stroked="t" strokeweight=".06pt" strokecolor="#000000">
                <v:path arrowok="t"/>
                <v:stroke dashstyle="dash"/>
              </v:shape>
            </v:group>
            <v:group style="position:absolute;left:2711;top:-4949;width:138;height:3719" coordorigin="2711,-4949" coordsize="138,3719">
              <v:shape style="position:absolute;left:2711;top:-4949;width:138;height:3719" coordorigin="2711,-4949" coordsize="138,3719" path="m2711,-1231l2849,-1231,2849,-4949,2711,-4949,2711,-1231xe" filled="f" stroked="t" strokeweight=".06pt" strokecolor="#9A0033">
                <v:path arrowok="t"/>
              </v:shape>
            </v:group>
            <v:group style="position:absolute;left:4772;top:-5709;width:2;height:761" coordorigin="4772,-5709" coordsize="2,761">
              <v:shape style="position:absolute;left:4772;top:-5709;width:2;height:761" coordorigin="4772,-5709" coordsize="0,761" path="m4772,-5709l4772,-4948e" filled="f" stroked="t" strokeweight=".06pt" strokecolor="#000000">
                <v:path arrowok="t"/>
                <v:stroke dashstyle="dash"/>
              </v:shape>
            </v:group>
            <v:group style="position:absolute;left:4772;top:-1526;width:2;height:1242" coordorigin="4772,-1526" coordsize="2,1242">
              <v:shape style="position:absolute;left:4772;top:-1526;width:2;height:1242" coordorigin="4772,-1526" coordsize="0,1242" path="m4772,-1526l4772,-284e" filled="f" stroked="t" strokeweight=".06pt" strokecolor="#000000">
                <v:path arrowok="t"/>
                <v:stroke dashstyle="dash"/>
              </v:shape>
            </v:group>
            <v:group style="position:absolute;left:4694;top:-4949;width:138;height:3424" coordorigin="4694,-4949" coordsize="138,3424">
              <v:shape style="position:absolute;left:4694;top:-4949;width:138;height:3424" coordorigin="4694,-4949" coordsize="138,3424" path="m4694,-1526l4832,-1526,4832,-4949,4694,-4949,4694,-1526xe" filled="f" stroked="t" strokeweight=".06pt" strokecolor="#000000">
                <v:path arrowok="t"/>
              </v:shape>
            </v:group>
            <v:group style="position:absolute;left:2866;top:-4949;width:1829;height:2" coordorigin="2866,-4949" coordsize="1829,2">
              <v:shape style="position:absolute;left:2866;top:-4949;width:1829;height:2" coordorigin="2866,-4949" coordsize="1829,0" path="m2866,-4949l4694,-4949e" filled="f" stroked="t" strokeweight=".06pt" strokecolor="#000000">
                <v:path arrowok="t"/>
              </v:shape>
            </v:group>
            <v:group style="position:absolute;left:4508;top:-4949;width:186;height:78" coordorigin="4508,-4949" coordsize="186,78">
              <v:shape style="position:absolute;left:4508;top:-4949;width:186;height:78" coordorigin="4508,-4949" coordsize="186,78" path="m4508,-4871l4694,-4871,4694,-4949,4508,-4949,4508,-4871xe" filled="t" fillcolor="#000000" stroked="f">
                <v:path arrowok="t"/>
                <v:fill/>
              </v:shape>
            </v:group>
            <v:group style="position:absolute;left:4508;top:-5012;width:186;height:62" coordorigin="4508,-5012" coordsize="186,62">
              <v:shape style="position:absolute;left:4508;top:-5012;width:186;height:62" coordorigin="4508,-5012" coordsize="186,62" path="m4508,-4949l4694,-4949,4694,-5012,4508,-5012,4508,-4949xe" filled="t" fillcolor="#000000" stroked="f">
                <v:path arrowok="t"/>
                <v:fill/>
              </v:shape>
            </v:group>
            <v:group style="position:absolute;left:6508;top:-5709;width:2;height:1133" coordorigin="6508,-5709" coordsize="2,1133">
              <v:shape style="position:absolute;left:6508;top:-5709;width:2;height:1133" coordorigin="6508,-5709" coordsize="0,1133" path="m6508,-5709l6508,-4576e" filled="f" stroked="t" strokeweight=".06pt" strokecolor="#000000">
                <v:path arrowok="t"/>
                <v:stroke dashstyle="dash"/>
              </v:shape>
            </v:group>
            <v:group style="position:absolute;left:6508;top:-4285;width:2;height:2173" coordorigin="6508,-4285" coordsize="2,2173">
              <v:shape style="position:absolute;left:6508;top:-4285;width:2;height:2173" coordorigin="6508,-4285" coordsize="0,2173" path="m6508,-4285l6508,-2111e" filled="f" stroked="t" strokeweight=".06pt" strokecolor="#000000">
                <v:path arrowok="t"/>
                <v:stroke dashstyle="dash"/>
              </v:shape>
            </v:group>
            <v:group style="position:absolute;left:6430;top:-4577;width:139;height:293" coordorigin="6430,-4577" coordsize="139,293">
              <v:shape style="position:absolute;left:6430;top:-4577;width:139;height:293" coordorigin="6430,-4577" coordsize="139,293" path="m6430,-4285l6569,-4285,6569,-4577,6430,-4577,6430,-4285xe" filled="f" stroked="t" strokeweight=".06pt" strokecolor="#000000">
                <v:path arrowok="t"/>
              </v:shape>
            </v:group>
            <v:group style="position:absolute;left:6508;top:-1835;width:2;height:1552" coordorigin="6508,-1835" coordsize="2,1552">
              <v:shape style="position:absolute;left:6508;top:-1835;width:2;height:1552" coordorigin="6508,-1835" coordsize="0,1552" path="m6508,-1835l6508,-284e" filled="f" stroked="t" strokeweight=".06pt" strokecolor="#000000">
                <v:path arrowok="t"/>
                <v:stroke dashstyle="dash"/>
              </v:shape>
            </v:group>
            <v:group style="position:absolute;left:6430;top:-2113;width:139;height:277" coordorigin="6430,-2113" coordsize="139,277">
              <v:shape style="position:absolute;left:6430;top:-2113;width:139;height:277" coordorigin="6430,-2113" coordsize="139,277" path="m6430,-1835l6569,-1835,6569,-2113,6430,-2113,6430,-1835xe" filled="f" stroked="t" strokeweight=".06pt" strokecolor="#000000">
                <v:path arrowok="t"/>
              </v:shape>
            </v:group>
            <v:group style="position:absolute;left:4849;top:-4577;width:1580;height:2" coordorigin="4849,-4577" coordsize="1580,2">
              <v:shape style="position:absolute;left:4849;top:-4577;width:1580;height:2" coordorigin="4849,-4577" coordsize="1580,0" path="m4849,-4577l6430,-4577e" filled="f" stroked="t" strokeweight=".06pt" strokecolor="#000000">
                <v:path arrowok="t"/>
              </v:shape>
            </v:group>
            <v:group style="position:absolute;left:6259;top:-4577;width:170;height:78" coordorigin="6259,-4577" coordsize="170,78">
              <v:shape style="position:absolute;left:6259;top:-4577;width:170;height:78" coordorigin="6259,-4577" coordsize="170,78" path="m6259,-4499l6430,-4499,6430,-4577,6259,-4577,6259,-4499xe" filled="t" fillcolor="#000000" stroked="f">
                <v:path arrowok="t"/>
                <v:fill/>
              </v:shape>
            </v:group>
            <v:group style="position:absolute;left:6259;top:-4655;width:170;height:78" coordorigin="6259,-4655" coordsize="170,78">
              <v:shape style="position:absolute;left:6259;top:-4655;width:170;height:78" coordorigin="6259,-4655" coordsize="170,78" path="m6259,-4577l6430,-4577,6430,-4655,6259,-4655,6259,-4577xe" filled="t" fillcolor="#000000" stroked="f">
                <v:path arrowok="t"/>
                <v:fill/>
              </v:shape>
            </v:group>
            <v:group style="position:absolute;left:4849;top:-2113;width:1580;height:2" coordorigin="4849,-2113" coordsize="1580,2">
              <v:shape style="position:absolute;left:4849;top:-2113;width:1580;height:2" coordorigin="4849,-2113" coordsize="1580,0" path="m4849,-2113l6430,-2113e" filled="f" stroked="t" strokeweight=".06pt" strokecolor="#000000">
                <v:path arrowok="t"/>
              </v:shape>
            </v:group>
            <v:group style="position:absolute;left:6259;top:-2113;width:170;height:77" coordorigin="6259,-2113" coordsize="170,77">
              <v:shape style="position:absolute;left:6259;top:-2113;width:170;height:77" coordorigin="6259,-2113" coordsize="170,77" path="m6259,-2036l6430,-2036,6430,-2113,6259,-2113,6259,-2036xe" filled="t" fillcolor="#000000" stroked="f">
                <v:path arrowok="t"/>
                <v:fill/>
              </v:shape>
            </v:group>
            <v:group style="position:absolute;left:6259;top:-2191;width:170;height:78" coordorigin="6259,-2191" coordsize="170,78">
              <v:shape style="position:absolute;left:6259;top:-2191;width:170;height:78" coordorigin="6259,-2191" coordsize="170,78" path="m6259,-2113l6430,-2113,6430,-2191,6259,-2191,6259,-2113xe" filled="t" fillcolor="#000000" stroked="f">
                <v:path arrowok="t"/>
                <v:fill/>
              </v:shape>
            </v:group>
            <v:group style="position:absolute;left:9839;top:-5709;width:2;height:2063" coordorigin="9839,-5709" coordsize="2,2063">
              <v:shape style="position:absolute;left:9839;top:-5709;width:2;height:2063" coordorigin="9839,-5709" coordsize="0,2063" path="m9839,-5709l9839,-3646e" filled="f" stroked="t" strokeweight=".06pt" strokecolor="#000000">
                <v:path arrowok="t"/>
                <v:stroke dashstyle="dash"/>
              </v:shape>
            </v:group>
            <v:group style="position:absolute;left:9839;top:-3355;width:2;height:3071" coordorigin="9839,-3355" coordsize="2,3071">
              <v:shape style="position:absolute;left:9839;top:-3355;width:2;height:3071" coordorigin="9839,-3355" coordsize="0,3071" path="m9839,-3355l9839,-284e" filled="f" stroked="t" strokeweight=".06pt" strokecolor="#000000">
                <v:path arrowok="t"/>
                <v:stroke dashstyle="dash"/>
              </v:shape>
            </v:group>
            <v:group style="position:absolute;left:9762;top:-3647;width:138;height:293" coordorigin="9762,-3647" coordsize="138,293">
              <v:shape style="position:absolute;left:9762;top:-3647;width:138;height:293" coordorigin="9762,-3647" coordsize="138,293" path="m9762,-3355l9900,-3355,9900,-3647,9762,-3647,9762,-3355xe" filled="f" stroked="t" strokeweight=".06pt" strokecolor="#000000">
                <v:path arrowok="t"/>
              </v:shape>
            </v:group>
            <v:group style="position:absolute;left:8182;top:-5709;width:2;height:2776" coordorigin="8182,-5709" coordsize="2,2776">
              <v:shape style="position:absolute;left:8182;top:-5709;width:2;height:2776" coordorigin="8182,-5709" coordsize="0,2776" path="m8182,-5709l8182,-2933e" filled="f" stroked="t" strokeweight=".06pt" strokecolor="#000000">
                <v:path arrowok="t"/>
                <v:stroke dashstyle="dash"/>
              </v:shape>
            </v:group>
            <v:group style="position:absolute;left:8182;top:-2626;width:2;height:2342" coordorigin="8182,-2626" coordsize="2,2342">
              <v:shape style="position:absolute;left:8182;top:-2626;width:2;height:2342" coordorigin="8182,-2626" coordsize="0,2342" path="m8182,-2626l8182,-284e" filled="f" stroked="t" strokeweight=".06pt" strokecolor="#000000">
                <v:path arrowok="t"/>
                <v:stroke dashstyle="dash"/>
              </v:shape>
            </v:group>
            <v:group style="position:absolute;left:8088;top:-2935;width:154;height:308" coordorigin="8088,-2935" coordsize="154,308">
              <v:shape style="position:absolute;left:8088;top:-2935;width:154;height:308" coordorigin="8088,-2935" coordsize="154,308" path="m8088,-2626l8242,-2626,8242,-2935,8088,-2935,8088,-2626xe" filled="f" stroked="t" strokeweight=".06pt" strokecolor="#000000">
                <v:path arrowok="t"/>
              </v:shape>
            </v:group>
            <v:group style="position:absolute;left:6770;top:-5073;width:1984;height:1022" coordorigin="6770,-5073" coordsize="1984,1022">
              <v:shape style="position:absolute;left:6770;top:-5073;width:1984;height:1022" coordorigin="6770,-5073" coordsize="1984,1022" path="m8568,-5073l6770,-5073,6770,-4051,8754,-4051,8754,-4887,8568,-5073e" filled="t" fillcolor="#FFFFCC" stroked="f">
                <v:path arrowok="t"/>
                <v:fill/>
              </v:shape>
            </v:group>
            <v:group style="position:absolute;left:6770;top:-5073;width:1984;height:1022" coordorigin="6770,-5073" coordsize="1984,1022">
              <v:shape style="position:absolute;left:6770;top:-5073;width:1984;height:1022" coordorigin="6770,-5073" coordsize="1984,1022" path="m6770,-5073l8568,-5073,8754,-4887,8754,-4051,6770,-4051,6770,-5073xe" filled="f" stroked="t" strokeweight=".06pt" strokecolor="#000000">
                <v:path arrowok="t"/>
              </v:shape>
            </v:group>
            <v:group style="position:absolute;left:6770;top:-5073;width:1798;height:2" coordorigin="6770,-5073" coordsize="1798,2">
              <v:shape style="position:absolute;left:6770;top:-5073;width:1798;height:2" coordorigin="6770,-5073" coordsize="1798,0" path="m6770,-5073l8568,-5073e" filled="f" stroked="t" strokeweight=".06pt" strokecolor="#000000">
                <v:path arrowok="t"/>
              </v:shape>
            </v:group>
            <v:group style="position:absolute;left:8568;top:-5073;width:186;height:186" coordorigin="8568,-5073" coordsize="186,186">
              <v:shape style="position:absolute;left:8568;top:-5073;width:186;height:186" coordorigin="8568,-5073" coordsize="186,186" path="m8568,-5073l8754,-4887e" filled="f" stroked="t" strokeweight=".06pt" strokecolor="#000000">
                <v:path arrowok="t"/>
              </v:shape>
            </v:group>
            <v:group style="position:absolute;left:8754;top:-4887;width:2;height:836" coordorigin="8754,-4887" coordsize="2,836">
              <v:shape style="position:absolute;left:8754;top:-4887;width:2;height:836" coordorigin="8754,-4887" coordsize="0,836" path="m8754,-4887l8754,-4051e" filled="f" stroked="t" strokeweight=".06pt" strokecolor="#000000">
                <v:path arrowok="t"/>
              </v:shape>
            </v:group>
            <v:group style="position:absolute;left:6770;top:-4051;width:1984;height:2" coordorigin="6770,-4051" coordsize="1984,2">
              <v:shape style="position:absolute;left:6770;top:-4051;width:1984;height:2" coordorigin="6770,-4051" coordsize="1984,0" path="m8754,-4051l6770,-4051e" filled="f" stroked="t" strokeweight=".06pt" strokecolor="#000000">
                <v:path arrowok="t"/>
              </v:shape>
            </v:group>
            <v:group style="position:absolute;left:6770;top:-5073;width:2;height:1022" coordorigin="6770,-5073" coordsize="2,1022">
              <v:shape style="position:absolute;left:6770;top:-5073;width:2;height:1022" coordorigin="6770,-5073" coordsize="0,1022" path="m6770,-4051l6770,-5073e" filled="f" stroked="t" strokeweight=".06pt" strokecolor="#000000">
                <v:path arrowok="t"/>
              </v:shape>
            </v:group>
            <v:group style="position:absolute;left:8568;top:-5073;width:2;height:186" coordorigin="8568,-5073" coordsize="2,186">
              <v:shape style="position:absolute;left:8568;top:-5073;width:2;height:186" coordorigin="8568,-5073" coordsize="0,186" path="m8568,-5073l8568,-4887e" filled="f" stroked="t" strokeweight=".06pt" strokecolor="#000000">
                <v:path arrowok="t"/>
              </v:shape>
            </v:group>
            <v:group style="position:absolute;left:8568;top:-4887;width:186;height:2" coordorigin="8568,-4887" coordsize="186,2">
              <v:shape style="position:absolute;left:8568;top:-4887;width:186;height:2" coordorigin="8568,-4887" coordsize="186,0" path="m8568,-4887l8754,-4887e" filled="f" stroked="t" strokeweight=".06pt" strokecolor="#000000">
                <v:path arrowok="t"/>
              </v:shape>
            </v:group>
            <v:group style="position:absolute;left:7810;top:-2345;width:2138;height:805" coordorigin="7810,-2345" coordsize="2138,805">
              <v:shape style="position:absolute;left:7810;top:-2345;width:2138;height:805" coordorigin="7810,-2345" coordsize="2138,805" path="m9762,-2345l7810,-2345,7810,-1540,9948,-1540,9948,-2175,9762,-2345e" filled="t" fillcolor="#FFFFCC" stroked="f">
                <v:path arrowok="t"/>
                <v:fill/>
              </v:shape>
            </v:group>
            <v:group style="position:absolute;left:7810;top:-2345;width:2138;height:805" coordorigin="7810,-2345" coordsize="2138,805">
              <v:shape style="position:absolute;left:7810;top:-2345;width:2138;height:805" coordorigin="7810,-2345" coordsize="2138,805" path="m7810,-2345l9762,-2345,9948,-2175,9948,-1540,7810,-1540,7810,-2345xe" filled="f" stroked="t" strokeweight=".06pt" strokecolor="#000000">
                <v:path arrowok="t"/>
              </v:shape>
            </v:group>
            <v:group style="position:absolute;left:7810;top:-2345;width:1952;height:2" coordorigin="7810,-2345" coordsize="1952,2">
              <v:shape style="position:absolute;left:7810;top:-2345;width:1952;height:2" coordorigin="7810,-2345" coordsize="1952,0" path="m7810,-2345l9762,-2345e" filled="f" stroked="t" strokeweight=".06pt" strokecolor="#000000">
                <v:path arrowok="t"/>
              </v:shape>
            </v:group>
            <v:group style="position:absolute;left:9762;top:-2345;width:186;height:170" coordorigin="9762,-2345" coordsize="186,170">
              <v:shape style="position:absolute;left:9762;top:-2345;width:186;height:170" coordorigin="9762,-2345" coordsize="186,170" path="m9762,-2345l9948,-2175e" filled="f" stroked="t" strokeweight=".06pt" strokecolor="#000000">
                <v:path arrowok="t"/>
              </v:shape>
            </v:group>
            <v:group style="position:absolute;left:9948;top:-2175;width:2;height:635" coordorigin="9948,-2175" coordsize="2,635">
              <v:shape style="position:absolute;left:9948;top:-2175;width:2;height:635" coordorigin="9948,-2175" coordsize="0,635" path="m9948,-2175l9948,-1540e" filled="f" stroked="t" strokeweight=".06pt" strokecolor="#000000">
                <v:path arrowok="t"/>
              </v:shape>
            </v:group>
            <v:group style="position:absolute;left:7810;top:-1540;width:2138;height:2" coordorigin="7810,-1540" coordsize="2138,2">
              <v:shape style="position:absolute;left:7810;top:-1540;width:2138;height:2" coordorigin="7810,-1540" coordsize="2138,0" path="m9948,-1540l7810,-1540e" filled="f" stroked="t" strokeweight=".06pt" strokecolor="#000000">
                <v:path arrowok="t"/>
              </v:shape>
            </v:group>
            <v:group style="position:absolute;left:7810;top:-2345;width:2;height:805" coordorigin="7810,-2345" coordsize="2,805">
              <v:shape style="position:absolute;left:7810;top:-2345;width:2;height:805" coordorigin="7810,-2345" coordsize="0,805" path="m7810,-1540l7810,-2345e" filled="f" stroked="t" strokeweight=".06pt" strokecolor="#000000">
                <v:path arrowok="t"/>
              </v:shape>
            </v:group>
            <v:group style="position:absolute;left:9762;top:-2345;width:2;height:170" coordorigin="9762,-2345" coordsize="2,170">
              <v:shape style="position:absolute;left:9762;top:-2345;width:2;height:170" coordorigin="9762,-2345" coordsize="0,170" path="m9762,-2345l9762,-2175e" filled="f" stroked="t" strokeweight=".06pt" strokecolor="#000000">
                <v:path arrowok="t"/>
              </v:shape>
            </v:group>
            <v:group style="position:absolute;left:9762;top:-2175;width:186;height:2" coordorigin="9762,-2175" coordsize="186,2">
              <v:shape style="position:absolute;left:9762;top:-2175;width:186;height:2" coordorigin="9762,-2175" coordsize="186,0" path="m9762,-2175l9948,-2175e" filled="f" stroked="t" strokeweight=".06pt" strokecolor="#000000">
                <v:path arrowok="t"/>
              </v:shape>
            </v:group>
            <v:group style="position:absolute;left:4849;top:-3647;width:4913;height:2" coordorigin="4849,-3647" coordsize="4913,2">
              <v:shape style="position:absolute;left:4849;top:-3647;width:4913;height:2" coordorigin="4849,-3647" coordsize="4913,0" path="m4849,-3647l9762,-3647e" filled="f" stroked="t" strokeweight=".06pt" strokecolor="#000000">
                <v:path arrowok="t"/>
              </v:shape>
            </v:group>
            <v:group style="position:absolute;left:9576;top:-3647;width:186;height:78" coordorigin="9576,-3647" coordsize="186,78">
              <v:shape style="position:absolute;left:9576;top:-3647;width:186;height:78" coordorigin="9576,-3647" coordsize="186,78" path="m9576,-3569l9762,-3569,9762,-3647,9576,-3647,9576,-3569xe" filled="t" fillcolor="#000000" stroked="f">
                <v:path arrowok="t"/>
                <v:fill/>
              </v:shape>
            </v:group>
            <v:group style="position:absolute;left:9576;top:-3725;width:186;height:78" coordorigin="9576,-3725" coordsize="186,78">
              <v:shape style="position:absolute;left:9576;top:-3725;width:186;height:78" coordorigin="9576,-3725" coordsize="186,78" path="m9576,-3647l9762,-3647,9762,-3725,9576,-3725,9576,-3647xe" filled="t" fillcolor="#000000" stroked="f">
                <v:path arrowok="t"/>
                <v:fill/>
              </v:shape>
            </v:group>
            <v:group style="position:absolute;left:7328;top:-4019;width:78;height:108" coordorigin="7328,-4019" coordsize="78,108">
              <v:shape style="position:absolute;left:7328;top:-4019;width:78;height:108" coordorigin="7328,-4019" coordsize="78,108" path="m7406,-4019l7328,-3911e" filled="f" stroked="t" strokeweight=".06pt" strokecolor="#000000">
                <v:path arrowok="t"/>
                <v:stroke dashstyle="dash"/>
              </v:shape>
            </v:group>
            <v:group style="position:absolute;left:1936;top:-4438;width:2309;height:1488" coordorigin="1936,-4438" coordsize="2309,1488">
              <v:shape style="position:absolute;left:1936;top:-4438;width:2309;height:1488" coordorigin="1936,-4438" coordsize="2309,1488" path="m4074,-4438l1936,-4438,1936,-2950,4244,-2950,4244,-4252,4074,-4438e" filled="t" fillcolor="#FFFFCC" stroked="f">
                <v:path arrowok="t"/>
                <v:fill/>
              </v:shape>
            </v:group>
            <v:group style="position:absolute;left:1936;top:-4438;width:2309;height:1488" coordorigin="1936,-4438" coordsize="2309,1488">
              <v:shape style="position:absolute;left:1936;top:-4438;width:2309;height:1488" coordorigin="1936,-4438" coordsize="2309,1488" path="m1936,-4438l4074,-4438,4244,-4252,4244,-2950,1936,-2950,1936,-4438xe" filled="f" stroked="t" strokeweight=".06pt" strokecolor="#000000">
                <v:path arrowok="t"/>
              </v:shape>
            </v:group>
            <v:group style="position:absolute;left:1936;top:-4438;width:2309;height:1488" coordorigin="1936,-4438" coordsize="2309,1488">
              <v:shape style="position:absolute;left:1936;top:-4438;width:2309;height:1488" coordorigin="1936,-4438" coordsize="2309,1488" path="m1936,-4438l4074,-4438,4244,-4252,4244,-2950,1936,-2950,1936,-4438e" filled="f" stroked="t" strokeweight=".06pt" strokecolor="#000000">
                <v:path arrowok="t"/>
              </v:shape>
            </v:group>
            <v:group style="position:absolute;left:4074;top:-4438;width:170;height:186" coordorigin="4074,-4438" coordsize="170,186">
              <v:shape style="position:absolute;left:4074;top:-4438;width:170;height:186" coordorigin="4074,-4438" coordsize="170,186" path="m4074,-4438l4074,-4252,4244,-4252e" filled="f" stroked="t" strokeweight=".06pt" strokecolor="#000000">
                <v:path arrowok="t"/>
              </v:shape>
            </v:group>
            <v:group style="position:absolute;left:4849;top:-2919;width:3239;height:2" coordorigin="4849,-2919" coordsize="3239,2">
              <v:shape style="position:absolute;left:4849;top:-2919;width:3239;height:2" coordorigin="4849,-2919" coordsize="3239,0" path="m4849,-2919l8088,-2919e" filled="f" stroked="t" strokeweight=".06pt" strokecolor="#000000">
                <v:path arrowok="t"/>
              </v:shape>
            </v:group>
            <v:group style="position:absolute;left:7918;top:-2919;width:170;height:78" coordorigin="7918,-2919" coordsize="170,78">
              <v:shape style="position:absolute;left:7918;top:-2919;width:170;height:78" coordorigin="7918,-2919" coordsize="170,78" path="m7918,-2841l8088,-2841,8088,-2919,7918,-2919,7918,-2841xe" filled="t" fillcolor="#000000" stroked="f">
                <v:path arrowok="t"/>
                <v:fill/>
              </v:shape>
            </v:group>
            <v:group style="position:absolute;left:7918;top:-2997;width:170;height:78" coordorigin="7918,-2997" coordsize="170,78">
              <v:shape style="position:absolute;left:7918;top:-2997;width:170;height:78" coordorigin="7918,-2997" coordsize="170,78" path="m7918,-2919l8088,-2919,8088,-2997,7918,-2997,7918,-2919xe" filled="t" fillcolor="#000000" stroked="f">
                <v:path arrowok="t"/>
                <v:fill/>
              </v:shape>
            </v:group>
            <v:group style="position:absolute;left:6492;top:-3136;width:1565;height:791" coordorigin="6492,-3136" coordsize="1565,791">
              <v:shape style="position:absolute;left:6492;top:-3136;width:1565;height:791" coordorigin="6492,-3136" coordsize="1565,791" path="m8057,-2345l6492,-3136e" filled="f" stroked="t" strokeweight=".06pt" strokecolor="#000000">
                <v:path arrowok="t"/>
                <v:stroke dashstyle="dash"/>
              </v:shape>
            </v:group>
            <v:group style="position:absolute;left:4276;top:-4577;width:1364;height:480" coordorigin="4276,-4577" coordsize="1364,480">
              <v:shape style="position:absolute;left:4276;top:-4577;width:1364;height:480" coordorigin="4276,-4577" coordsize="1364,480" path="m4276,-4097l5640,-4577e" filled="f" stroked="t" strokeweight=".06pt" strokecolor="#000000">
                <v:path arrowok="t"/>
                <v:stroke dashstyle="dash"/>
              </v:shape>
            </v:group>
            <v:group style="position:absolute;left:1548;top:-1927;width:2759;height:1704" coordorigin="1548,-1927" coordsize="2759,1704">
              <v:shape style="position:absolute;left:1548;top:-1927;width:2759;height:1704" coordorigin="1548,-1927" coordsize="2759,1704" path="m4136,-1927l1548,-1927,1548,-223,4307,-223,4307,-1741,4136,-1927e" filled="t" fillcolor="#FFFFCC" stroked="f">
                <v:path arrowok="t"/>
                <v:fill/>
              </v:shape>
            </v:group>
            <v:group style="position:absolute;left:1548;top:-1927;width:2759;height:1704" coordorigin="1548,-1927" coordsize="2759,1704">
              <v:shape style="position:absolute;left:1548;top:-1927;width:2759;height:1704" coordorigin="1548,-1927" coordsize="2759,1704" path="m1548,-1927l4136,-1927,4307,-1741,4307,-223,1548,-223,1548,-1927xe" filled="f" stroked="t" strokeweight=".06pt" strokecolor="#000000">
                <v:path arrowok="t"/>
              </v:shape>
            </v:group>
            <v:group style="position:absolute;left:1548;top:-1927;width:2759;height:1704" coordorigin="1548,-1927" coordsize="2759,1704">
              <v:shape style="position:absolute;left:1548;top:-1927;width:2759;height:1704" coordorigin="1548,-1927" coordsize="2759,1704" path="m1548,-1927l4136,-1927,4307,-1741,4307,-223,1548,-223,1548,-1927e" filled="f" stroked="t" strokeweight=".06pt" strokecolor="#000000">
                <v:path arrowok="t"/>
              </v:shape>
            </v:group>
            <v:group style="position:absolute;left:4136;top:-1927;width:170;height:186" coordorigin="4136,-1927" coordsize="170,186">
              <v:shape style="position:absolute;left:4136;top:-1927;width:170;height:186" coordorigin="4136,-1927" coordsize="170,186" path="m4136,-1927l4136,-1741,4307,-1741e" filled="f" stroked="t" strokeweight=".06pt" strokecolor="#000000">
                <v:path arrowok="t"/>
              </v:shape>
            </v:group>
            <v:group style="position:absolute;left:8848;top:-5570;width:1488;height:1070" coordorigin="8848,-5570" coordsize="1488,1070">
              <v:shape style="position:absolute;left:8848;top:-5570;width:1488;height:1070" coordorigin="8848,-5570" coordsize="1488,1070" path="m10150,-5570l8848,-5570,8848,-4499,10336,-4499,10336,-5398,10150,-5570e" filled="t" fillcolor="#FFFFCC" stroked="f">
                <v:path arrowok="t"/>
                <v:fill/>
              </v:shape>
            </v:group>
            <v:group style="position:absolute;left:8848;top:-5570;width:1488;height:1070" coordorigin="8848,-5570" coordsize="1488,1070">
              <v:shape style="position:absolute;left:8848;top:-5570;width:1488;height:1070" coordorigin="8848,-5570" coordsize="1488,1070" path="m8848,-5570l10150,-5570,10336,-5398,10336,-4499,8848,-4499,8848,-5570xe" filled="f" stroked="t" strokeweight=".06pt" strokecolor="#000000">
                <v:path arrowok="t"/>
              </v:shape>
            </v:group>
            <v:group style="position:absolute;left:8848;top:-5570;width:1488;height:1070" coordorigin="8848,-5570" coordsize="1488,1070">
              <v:shape style="position:absolute;left:8848;top:-5570;width:1488;height:1070" coordorigin="8848,-5570" coordsize="1488,1070" path="m8848,-5570l10150,-5570,10336,-5398,10336,-4499,8848,-4499,8848,-5570e" filled="f" stroked="t" strokeweight=".06pt" strokecolor="#000000">
                <v:path arrowok="t"/>
              </v:shape>
            </v:group>
            <v:group style="position:absolute;left:10150;top:-5570;width:186;height:172" coordorigin="10150,-5570" coordsize="186,172">
              <v:shape style="position:absolute;left:10150;top:-5570;width:186;height:172" coordorigin="10150,-5570" coordsize="186,172" path="m10150,-5570l10150,-5398,10336,-5398e" filled="f" stroked="t" strokeweight=".06pt" strokecolor="#000000">
                <v:path arrowok="t"/>
              </v:shape>
            </v:group>
            <v:group style="position:absolute;left:9065;top:-6514;width:1548;height:587" coordorigin="9065,-6514" coordsize="1548,587">
              <v:shape style="position:absolute;left:9065;top:-6514;width:1548;height:587" coordorigin="9065,-6514" coordsize="1548,587" path="m9065,-5927l10613,-5927,10613,-6514,9065,-6514,9065,-5927xe" filled="f" stroked="t" strokeweight=".06pt" strokecolor="#000000">
                <v:path arrowok="t"/>
              </v:shape>
            </v:group>
            <v:group style="position:absolute;left:9661;top:-5926;width:2;height:342" coordorigin="9661,-5926" coordsize="2,342">
              <v:shape style="position:absolute;left:9661;top:-5926;width:2;height:342" coordorigin="9661,-5926" coordsize="0,342" path="m9661,-5926l9661,-5584e" filled="f" stroked="t" strokeweight="5.4pt" strokecolor="#000000">
                <v:path arrowok="t"/>
                <v:stroke dashstyle="dash"/>
              </v:shape>
            </v:group>
            <v:group style="position:absolute;left:4338;top:-2113;width:1302;height:496" coordorigin="4338,-2113" coordsize="1302,496">
              <v:shape style="position:absolute;left:4338;top:-2113;width:1302;height:496" coordorigin="4338,-2113" coordsize="1302,496" path="m4338,-1617l5640,-2113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ad-o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17" w:after="0" w:line="259" w:lineRule="auto"/>
        <w:ind w:left="736" w:right="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era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era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29" w:lineRule="exact"/>
        <w:ind w:left="73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8" w:lineRule="auto"/>
        <w:ind w:left="736" w:right="5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LO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ed.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_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'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3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Dynami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View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Obje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tStor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OODBM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Update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2" w:after="0" w:line="237" w:lineRule="exact"/>
        <w:ind w:left="615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87.639999pt;margin-top:35.368851pt;width:91.72pt;height:31.42pt;mso-position-horizontal-relative:page;mso-position-vertical-relative:paragraph;z-index:-4721" coordorigin="1753,707" coordsize="1834,628">
            <v:group style="position:absolute;left:1763;top:717;width:1814;height:608" coordorigin="1763,717" coordsize="1814,608">
              <v:shape style="position:absolute;left:1763;top:717;width:1814;height:608" coordorigin="1763,717" coordsize="1814,608" path="m1763,717l3577,717,3577,1326,1763,1326,1763,717e" filled="t" fillcolor="#FFFFCC" stroked="f">
                <v:path arrowok="t"/>
                <v:fill/>
              </v:shape>
            </v:group>
            <v:group style="position:absolute;left:1762;top:716;width:1816;height:610" coordorigin="1762,716" coordsize="1816,610">
              <v:shape style="position:absolute;left:1762;top:716;width:1816;height:610" coordorigin="1762,716" coordsize="1816,610" path="m1762,1326l3577,1326,3577,716,1762,716,1762,1326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b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c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21"/>
          <w:szCs w:val="21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  <w:position w:val="-1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-6"/>
          <w:w w:val="100"/>
          <w:position w:val="-1"/>
        </w:rPr>
        <w:t>D</w:t>
      </w:r>
      <w:r>
        <w:rPr>
          <w:rFonts w:ascii="Arial" w:hAnsi="Arial" w:cs="Arial" w:eastAsia="Arial"/>
          <w:sz w:val="21"/>
          <w:szCs w:val="21"/>
          <w:spacing w:val="5"/>
          <w:w w:val="100"/>
          <w:position w:val="-1"/>
        </w:rPr>
        <w:t>B</w:t>
      </w:r>
      <w:r>
        <w:rPr>
          <w:rFonts w:ascii="Arial" w:hAnsi="Arial" w:cs="Arial" w:eastAsia="Arial"/>
          <w:sz w:val="21"/>
          <w:szCs w:val="21"/>
          <w:spacing w:val="4"/>
          <w:w w:val="100"/>
          <w:position w:val="-1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0"/>
          <w:position w:val="-1"/>
        </w:rPr>
        <w:t>U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pda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32" w:after="0" w:line="255" w:lineRule="auto"/>
        <w:ind w:left="518" w:right="-56" w:firstLine="724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pict>
          <v:group style="position:absolute;margin-left:98.489998pt;margin-top:-1.181108pt;width:439.86pt;height:323.88pt;mso-position-horizontal-relative:page;mso-position-vertical-relative:paragraph;z-index:-4720" coordorigin="1970,-24" coordsize="8797,6478">
            <v:group style="position:absolute;left:2678;top:813;width:2;height:788" coordorigin="2678,813" coordsize="2,788">
              <v:shape style="position:absolute;left:2678;top:813;width:2;height:788" coordorigin="2678,813" coordsize="0,788" path="m2678,813l2678,1602e" filled="f" stroked="t" strokeweight=".06pt" strokecolor="#000000">
                <v:path arrowok="t"/>
                <v:stroke dashstyle="dash"/>
              </v:shape>
            </v:group>
            <v:group style="position:absolute;left:2678;top:5487;width:2;height:966" coordorigin="2678,5487" coordsize="2,966">
              <v:shape style="position:absolute;left:2678;top:5487;width:2;height:966" coordorigin="2678,5487" coordsize="0,966" path="m2678,5487l2678,6453e" filled="f" stroked="t" strokeweight=".06pt" strokecolor="#000000">
                <v:path arrowok="t"/>
                <v:stroke dashstyle="dash"/>
              </v:shape>
            </v:group>
            <v:group style="position:absolute;left:2598;top:1601;width:160;height:3887" coordorigin="2598,1601" coordsize="160,3887">
              <v:shape style="position:absolute;left:2598;top:1601;width:160;height:3887" coordorigin="2598,1601" coordsize="160,3887" path="m2598,5487l2758,5487,2758,1601,2598,1601,2598,5487xe" filled="f" stroked="t" strokeweight=".06pt" strokecolor="#9A0033">
                <v:path arrowok="t"/>
              </v:shape>
            </v:group>
            <v:group style="position:absolute;left:1970;top:2099;width:2380;height:964" coordorigin="1970,2099" coordsize="2380,964">
              <v:shape style="position:absolute;left:1970;top:2099;width:2380;height:964" coordorigin="1970,2099" coordsize="2380,964" path="m4158,2099l1970,2099,1970,3062,4350,3062,4350,2292,4158,2099e" filled="t" fillcolor="#FFFFCC" stroked="f">
                <v:path arrowok="t"/>
                <v:fill/>
              </v:shape>
            </v:group>
            <v:group style="position:absolute;left:1970;top:2099;width:2380;height:964" coordorigin="1970,2099" coordsize="2380,964">
              <v:shape style="position:absolute;left:1970;top:2099;width:2380;height:964" coordorigin="1970,2099" coordsize="2380,964" path="m1970,2099l4158,2099,4350,2292,4350,3062,1970,3062,1970,2099xe" filled="f" stroked="t" strokeweight=".06pt" strokecolor="#000000">
                <v:path arrowok="t"/>
              </v:shape>
            </v:group>
            <v:group style="position:absolute;left:1970;top:2099;width:2188;height:2" coordorigin="1970,2099" coordsize="2188,2">
              <v:shape style="position:absolute;left:1970;top:2099;width:2188;height:2" coordorigin="1970,2099" coordsize="2188,0" path="m1970,2099l4158,2099e" filled="f" stroked="t" strokeweight=".06pt" strokecolor="#000000">
                <v:path arrowok="t"/>
              </v:shape>
            </v:group>
            <v:group style="position:absolute;left:4158;top:2099;width:192;height:193" coordorigin="4158,2099" coordsize="192,193">
              <v:shape style="position:absolute;left:4158;top:2099;width:192;height:193" coordorigin="4158,2099" coordsize="192,193" path="m4158,2099l4350,2292e" filled="f" stroked="t" strokeweight=".06pt" strokecolor="#000000">
                <v:path arrowok="t"/>
              </v:shape>
            </v:group>
            <v:group style="position:absolute;left:4350;top:2292;width:2;height:770" coordorigin="4350,2292" coordsize="2,770">
              <v:shape style="position:absolute;left:4350;top:2292;width:2;height:770" coordorigin="4350,2292" coordsize="0,770" path="m4350,2292l4350,3062e" filled="f" stroked="t" strokeweight=".06pt" strokecolor="#000000">
                <v:path arrowok="t"/>
              </v:shape>
            </v:group>
            <v:group style="position:absolute;left:1970;top:3062;width:2380;height:2" coordorigin="1970,3062" coordsize="2380,2">
              <v:shape style="position:absolute;left:1970;top:3062;width:2380;height:2" coordorigin="1970,3062" coordsize="2380,0" path="m4350,3062l1970,3062e" filled="f" stroked="t" strokeweight=".06pt" strokecolor="#000000">
                <v:path arrowok="t"/>
              </v:shape>
            </v:group>
            <v:group style="position:absolute;left:1970;top:2099;width:2;height:964" coordorigin="1970,2099" coordsize="2,964">
              <v:shape style="position:absolute;left:1970;top:2099;width:2;height:964" coordorigin="1970,2099" coordsize="0,964" path="m1970,3062l1970,2099e" filled="f" stroked="t" strokeweight=".06pt" strokecolor="#000000">
                <v:path arrowok="t"/>
              </v:shape>
            </v:group>
            <v:group style="position:absolute;left:4158;top:2099;width:2;height:193" coordorigin="4158,2099" coordsize="2,193">
              <v:shape style="position:absolute;left:4158;top:2099;width:2;height:193" coordorigin="4158,2099" coordsize="0,193" path="m4158,2099l4158,2292e" filled="f" stroked="t" strokeweight=".06pt" strokecolor="#000000">
                <v:path arrowok="t"/>
              </v:shape>
            </v:group>
            <v:group style="position:absolute;left:4158;top:2292;width:192;height:2" coordorigin="4158,2292" coordsize="192,2">
              <v:shape style="position:absolute;left:4158;top:2292;width:192;height:2" coordorigin="4158,2292" coordsize="192,0" path="m4158,2292l4350,2292e" filled="f" stroked="t" strokeweight=".06pt" strokecolor="#000000">
                <v:path arrowok="t"/>
              </v:shape>
            </v:group>
            <v:group style="position:absolute;left:4656;top:813;width:2;height:788" coordorigin="4656,813" coordsize="2,788">
              <v:shape style="position:absolute;left:4656;top:813;width:2;height:788" coordorigin="4656,813" coordsize="0,788" path="m4656,813l4656,1602e" filled="f" stroked="t" strokeweight=".06pt" strokecolor="#000000">
                <v:path arrowok="t"/>
                <v:stroke dashstyle="dash"/>
              </v:shape>
            </v:group>
            <v:group style="position:absolute;left:4656;top:5167;width:2;height:1286" coordorigin="4656,5167" coordsize="2,1286">
              <v:shape style="position:absolute;left:4656;top:5167;width:2;height:1286" coordorigin="4656,5167" coordsize="0,1286" path="m4656,5167l4656,6453e" filled="f" stroked="t" strokeweight=".06pt" strokecolor="#000000">
                <v:path arrowok="t"/>
                <v:stroke dashstyle="dash"/>
              </v:shape>
            </v:group>
            <v:group style="position:absolute;left:4576;top:1601;width:144;height:3566" coordorigin="4576,1601" coordsize="144,3566">
              <v:shape style="position:absolute;left:4576;top:1601;width:144;height:3566" coordorigin="4576,1601" coordsize="144,3566" path="m4576,5167l4720,5167,4720,1601,4576,1601,4576,5167xe" filled="f" stroked="t" strokeweight=".06pt" strokecolor="#000000">
                <v:path arrowok="t"/>
              </v:shape>
            </v:group>
            <v:group style="position:absolute;left:2759;top:1616;width:1817;height:2" coordorigin="2759,1616" coordsize="1817,2">
              <v:shape style="position:absolute;left:2759;top:1616;width:1817;height:2" coordorigin="2759,1616" coordsize="1817,0" path="m2759,1616l4576,1616e" filled="f" stroked="t" strokeweight=".06pt" strokecolor="#000000">
                <v:path arrowok="t"/>
              </v:shape>
            </v:group>
            <v:group style="position:absolute;left:4382;top:1616;width:193;height:65" coordorigin="4382,1616" coordsize="193,65">
              <v:shape style="position:absolute;left:4382;top:1616;width:193;height:65" coordorigin="4382,1616" coordsize="193,65" path="m4382,1681l4576,1681,4576,1616,4382,1616,4382,1681xe" filled="t" fillcolor="#000000" stroked="f">
                <v:path arrowok="t"/>
                <v:fill/>
              </v:shape>
            </v:group>
            <v:group style="position:absolute;left:4382;top:1536;width:193;height:80" coordorigin="4382,1536" coordsize="193,80">
              <v:shape style="position:absolute;left:4382;top:1536;width:193;height:80" coordorigin="4382,1536" coordsize="193,80" path="m4382,1616l4576,1616,4576,1536,4382,1536,4382,1616xe" filled="t" fillcolor="#000000" stroked="f">
                <v:path arrowok="t"/>
                <v:fill/>
              </v:shape>
            </v:group>
            <v:group style="position:absolute;left:6457;top:813;width:2;height:1206" coordorigin="6457,813" coordsize="2,1206">
              <v:shape style="position:absolute;left:6457;top:813;width:2;height:1206" coordorigin="6457,813" coordsize="0,1206" path="m6457,813l6457,2019e" filled="f" stroked="t" strokeweight=".06pt" strokecolor="#000000">
                <v:path arrowok="t"/>
                <v:stroke dashstyle="dash"/>
              </v:shape>
            </v:group>
            <v:group style="position:absolute;left:6457;top:2322;width:2;height:2237" coordorigin="6457,2322" coordsize="2,2237">
              <v:shape style="position:absolute;left:6457;top:2322;width:2;height:2237" coordorigin="6457,2322" coordsize="0,2237" path="m6457,2322l6457,4559e" filled="f" stroked="t" strokeweight=".06pt" strokecolor="#000000">
                <v:path arrowok="t"/>
                <v:stroke dashstyle="dash"/>
              </v:shape>
            </v:group>
            <v:group style="position:absolute;left:6377;top:2018;width:160;height:304" coordorigin="6377,2018" coordsize="160,304">
              <v:shape style="position:absolute;left:6377;top:2018;width:160;height:304" coordorigin="6377,2018" coordsize="160,304" path="m6377,2322l6536,2322,6536,2018,6377,2018,6377,2322xe" filled="f" stroked="t" strokeweight=".06pt" strokecolor="#000000">
                <v:path arrowok="t"/>
              </v:shape>
            </v:group>
            <v:group style="position:absolute;left:6457;top:4861;width:2;height:1592" coordorigin="6457,4861" coordsize="2,1592">
              <v:shape style="position:absolute;left:6457;top:4861;width:2;height:1592" coordorigin="6457,4861" coordsize="0,1592" path="m6457,4861l6457,6453e" filled="f" stroked="t" strokeweight=".06pt" strokecolor="#000000">
                <v:path arrowok="t"/>
                <v:stroke dashstyle="dash"/>
              </v:shape>
            </v:group>
            <v:group style="position:absolute;left:6377;top:4557;width:160;height:304" coordorigin="6377,4557" coordsize="160,304">
              <v:shape style="position:absolute;left:6377;top:4557;width:160;height:304" coordorigin="6377,4557" coordsize="160,304" path="m6377,4861l6536,4861,6536,4557,6377,4557,6377,4861xe" filled="f" stroked="t" strokeweight=".06pt" strokecolor="#000000">
                <v:path arrowok="t"/>
              </v:shape>
            </v:group>
            <v:group style="position:absolute;left:4736;top:2018;width:1640;height:2" coordorigin="4736,2018" coordsize="1640,2">
              <v:shape style="position:absolute;left:4736;top:2018;width:1640;height:2" coordorigin="4736,2018" coordsize="1640,0" path="m4736,2018l6377,2018e" filled="f" stroked="t" strokeweight=".06pt" strokecolor="#000000">
                <v:path arrowok="t"/>
              </v:shape>
            </v:group>
            <v:group style="position:absolute;left:6200;top:2018;width:176;height:80" coordorigin="6200,2018" coordsize="176,80">
              <v:shape style="position:absolute;left:6200;top:2018;width:176;height:80" coordorigin="6200,2018" coordsize="176,80" path="m6200,2099l6377,2099,6377,2018,6200,2018,6200,2099xe" filled="t" fillcolor="#000000" stroked="f">
                <v:path arrowok="t"/>
                <v:fill/>
              </v:shape>
            </v:group>
            <v:group style="position:absolute;left:6200;top:1938;width:176;height:80" coordorigin="6200,1938" coordsize="176,80">
              <v:shape style="position:absolute;left:6200;top:1938;width:176;height:80" coordorigin="6200,1938" coordsize="176,80" path="m6200,2018l6377,2018,6377,1938,6200,1938,6200,2018xe" filled="t" fillcolor="#000000" stroked="f">
                <v:path arrowok="t"/>
                <v:fill/>
              </v:shape>
            </v:group>
            <v:group style="position:absolute;left:4736;top:4557;width:1640;height:2" coordorigin="4736,4557" coordsize="1640,2">
              <v:shape style="position:absolute;left:4736;top:4557;width:1640;height:2" coordorigin="4736,4557" coordsize="1640,0" path="m4736,4557l6377,4557e" filled="f" stroked="t" strokeweight=".06pt" strokecolor="#000000">
                <v:path arrowok="t"/>
              </v:shape>
            </v:group>
            <v:group style="position:absolute;left:6200;top:4557;width:176;height:80" coordorigin="6200,4557" coordsize="176,80">
              <v:shape style="position:absolute;left:6200;top:4557;width:176;height:80" coordorigin="6200,4557" coordsize="176,80" path="m6200,4638l6377,4638,6377,4557,6200,4557,6200,4638xe" filled="t" fillcolor="#000000" stroked="f">
                <v:path arrowok="t"/>
                <v:fill/>
              </v:shape>
            </v:group>
            <v:group style="position:absolute;left:6200;top:4477;width:176;height:80" coordorigin="6200,4477" coordsize="176,80">
              <v:shape style="position:absolute;left:6200;top:4477;width:176;height:80" coordorigin="6200,4477" coordsize="176,80" path="m6200,4557l6377,4557,6377,4477,6200,4477,6200,4557xe" filled="t" fillcolor="#000000" stroked="f">
                <v:path arrowok="t"/>
                <v:fill/>
              </v:shape>
            </v:group>
            <v:group style="position:absolute;left:8113;top:813;width:2;height:2202" coordorigin="8113,813" coordsize="2,2202">
              <v:shape style="position:absolute;left:8113;top:813;width:2;height:2202" coordorigin="8113,813" coordsize="0,2202" path="m8113,813l8113,3015e" filled="f" stroked="t" strokeweight=".06pt" strokecolor="#000000">
                <v:path arrowok="t"/>
                <v:stroke dashstyle="dash"/>
              </v:shape>
            </v:group>
            <v:group style="position:absolute;left:8113;top:3319;width:2;height:3134" coordorigin="8113,3319" coordsize="2,3134">
              <v:shape style="position:absolute;left:8113;top:3319;width:2;height:3134" coordorigin="8113,3319" coordsize="0,3134" path="m8113,3319l8113,6453e" filled="f" stroked="t" strokeweight=".06pt" strokecolor="#000000">
                <v:path arrowok="t"/>
                <v:stroke dashstyle="dash"/>
              </v:shape>
            </v:group>
            <v:group style="position:absolute;left:8033;top:3014;width:144;height:305" coordorigin="8033,3014" coordsize="144,305">
              <v:shape style="position:absolute;left:8033;top:3014;width:144;height:305" coordorigin="8033,3014" coordsize="144,305" path="m8033,3319l8177,3319,8177,3014,8033,3014,8033,3319xe" filled="f" stroked="t" strokeweight=".06pt" strokecolor="#000000">
                <v:path arrowok="t"/>
              </v:shape>
            </v:group>
            <v:group style="position:absolute;left:4736;top:3014;width:3296;height:2" coordorigin="4736,3014" coordsize="3296,2">
              <v:shape style="position:absolute;left:4736;top:3014;width:3296;height:2" coordorigin="4736,3014" coordsize="3296,0" path="m4736,3014l8033,3014e" filled="f" stroked="t" strokeweight=".06pt" strokecolor="#000000">
                <v:path arrowok="t"/>
              </v:shape>
            </v:group>
            <v:group style="position:absolute;left:7840;top:3014;width:193;height:80" coordorigin="7840,3014" coordsize="193,80">
              <v:shape style="position:absolute;left:7840;top:3014;width:193;height:80" coordorigin="7840,3014" coordsize="193,80" path="m7840,3095l8033,3095,8033,3014,7840,3014,7840,3095xe" filled="t" fillcolor="#000000" stroked="f">
                <v:path arrowok="t"/>
                <v:fill/>
              </v:shape>
            </v:group>
            <v:group style="position:absolute;left:7840;top:2934;width:193;height:80" coordorigin="7840,2934" coordsize="193,80">
              <v:shape style="position:absolute;left:7840;top:2934;width:193;height:80" coordorigin="7840,2934" coordsize="193,80" path="m7840,3014l8033,3014,8033,2934,7840,2934,7840,3014xe" filled="t" fillcolor="#000000" stroked="f">
                <v:path arrowok="t"/>
                <v:fill/>
              </v:shape>
            </v:group>
            <v:group style="position:absolute;left:9754;top:813;width:2;height:2989" coordorigin="9754,813" coordsize="2,2989">
              <v:shape style="position:absolute;left:9754;top:813;width:2;height:2989" coordorigin="9754,813" coordsize="0,2989" path="m9754,813l9754,3803e" filled="f" stroked="t" strokeweight=".06pt" strokecolor="#000000">
                <v:path arrowok="t"/>
                <v:stroke dashstyle="dash"/>
              </v:shape>
            </v:group>
            <v:group style="position:absolute;left:9754;top:4106;width:2;height:2347" coordorigin="9754,4106" coordsize="2,2347">
              <v:shape style="position:absolute;left:9754;top:4106;width:2;height:2347" coordorigin="9754,4106" coordsize="0,2347" path="m9754,4106l9754,6453e" filled="f" stroked="t" strokeweight=".06pt" strokecolor="#000000">
                <v:path arrowok="t"/>
                <v:stroke dashstyle="dash"/>
              </v:shape>
            </v:group>
            <v:group style="position:absolute;left:9673;top:3801;width:144;height:305" coordorigin="9673,3801" coordsize="144,305">
              <v:shape style="position:absolute;left:9673;top:3801;width:144;height:305" coordorigin="9673,3801" coordsize="144,305" path="m9673,4106l9817,4106,9817,3801,9673,3801,9673,4106xe" filled="f" stroked="t" strokeweight=".06pt" strokecolor="#000000">
                <v:path arrowok="t"/>
              </v:shape>
            </v:group>
            <v:group style="position:absolute;left:8708;top:2822;width:2058;height:835" coordorigin="8708,2822" coordsize="2058,835">
              <v:shape style="position:absolute;left:8708;top:2822;width:2058;height:835" coordorigin="8708,2822" coordsize="2058,835" path="m10590,2822l8708,2822,8708,3657,10766,3657,10766,3014,10590,2822e" filled="t" fillcolor="#FFFFCC" stroked="f">
                <v:path arrowok="t"/>
                <v:fill/>
              </v:shape>
            </v:group>
            <v:group style="position:absolute;left:8708;top:2822;width:2058;height:835" coordorigin="8708,2822" coordsize="2058,835">
              <v:shape style="position:absolute;left:8708;top:2822;width:2058;height:835" coordorigin="8708,2822" coordsize="2058,835" path="m8708,2822l10590,2822,10766,3014,10766,3657,8708,3657,8708,2822xe" filled="f" stroked="t" strokeweight=".06pt" strokecolor="#000000">
                <v:path arrowok="t"/>
              </v:shape>
            </v:group>
            <v:group style="position:absolute;left:8708;top:2822;width:1882;height:2" coordorigin="8708,2822" coordsize="1882,2">
              <v:shape style="position:absolute;left:8708;top:2822;width:1882;height:2" coordorigin="8708,2822" coordsize="1882,0" path="m8708,2822l10590,2822e" filled="f" stroked="t" strokeweight=".06pt" strokecolor="#000000">
                <v:path arrowok="t"/>
              </v:shape>
            </v:group>
            <v:group style="position:absolute;left:10590;top:2822;width:176;height:192" coordorigin="10590,2822" coordsize="176,192">
              <v:shape style="position:absolute;left:10590;top:2822;width:176;height:192" coordorigin="10590,2822" coordsize="176,192" path="m10590,2822l10766,3014e" filled="f" stroked="t" strokeweight=".06pt" strokecolor="#000000">
                <v:path arrowok="t"/>
              </v:shape>
            </v:group>
            <v:group style="position:absolute;left:10766;top:3014;width:2;height:643" coordorigin="10766,3014" coordsize="2,643">
              <v:shape style="position:absolute;left:10766;top:3014;width:2;height:643" coordorigin="10766,3014" coordsize="0,643" path="m10766,3014l10766,3657e" filled="f" stroked="t" strokeweight=".06pt" strokecolor="#000000">
                <v:path arrowok="t"/>
              </v:shape>
            </v:group>
            <v:group style="position:absolute;left:8708;top:3657;width:2058;height:2" coordorigin="8708,3657" coordsize="2058,2">
              <v:shape style="position:absolute;left:8708;top:3657;width:2058;height:2" coordorigin="8708,3657" coordsize="2058,0" path="m10766,3657l8708,3657e" filled="f" stroked="t" strokeweight=".06pt" strokecolor="#000000">
                <v:path arrowok="t"/>
              </v:shape>
            </v:group>
            <v:group style="position:absolute;left:8708;top:2822;width:2;height:835" coordorigin="8708,2822" coordsize="2,835">
              <v:shape style="position:absolute;left:8708;top:2822;width:2;height:835" coordorigin="8708,2822" coordsize="0,835" path="m8708,3657l8708,2822e" filled="f" stroked="t" strokeweight=".06pt" strokecolor="#000000">
                <v:path arrowok="t"/>
              </v:shape>
            </v:group>
            <v:group style="position:absolute;left:10590;top:2822;width:2;height:192" coordorigin="10590,2822" coordsize="2,192">
              <v:shape style="position:absolute;left:10590;top:2822;width:2;height:192" coordorigin="10590,2822" coordsize="0,192" path="m10590,2822l10590,3014e" filled="f" stroked="t" strokeweight=".06pt" strokecolor="#000000">
                <v:path arrowok="t"/>
              </v:shape>
            </v:group>
            <v:group style="position:absolute;left:10590;top:3014;width:176;height:2" coordorigin="10590,3014" coordsize="176,2">
              <v:shape style="position:absolute;left:10590;top:3014;width:176;height:2" coordorigin="10590,3014" coordsize="176,0" path="m10590,3014l10766,3014e" filled="f" stroked="t" strokeweight=".06pt" strokecolor="#000000">
                <v:path arrowok="t"/>
              </v:shape>
            </v:group>
            <v:group style="position:absolute;left:4736;top:3801;width:4937;height:2" coordorigin="4736,3801" coordsize="4937,2">
              <v:shape style="position:absolute;left:4736;top:3801;width:4937;height:2" coordorigin="4736,3801" coordsize="4937,0" path="m4736,3801l9673,3801e" filled="f" stroked="t" strokeweight=".06pt" strokecolor="#000000">
                <v:path arrowok="t"/>
              </v:shape>
            </v:group>
            <v:group style="position:absolute;left:9480;top:3801;width:193;height:80" coordorigin="9480,3801" coordsize="193,80">
              <v:shape style="position:absolute;left:9480;top:3801;width:193;height:80" coordorigin="9480,3801" coordsize="193,80" path="m9480,3882l9673,3882,9673,3801,9480,3801,9480,3882xe" filled="t" fillcolor="#000000" stroked="f">
                <v:path arrowok="t"/>
                <v:fill/>
              </v:shape>
            </v:group>
            <v:group style="position:absolute;left:9480;top:3721;width:193;height:80" coordorigin="9480,3721" coordsize="193,80">
              <v:shape style="position:absolute;left:9480;top:3721;width:193;height:80" coordorigin="9480,3721" coordsize="193,80" path="m9480,3801l9673,3801,9673,3721,9480,3721,9480,3801xe" filled="t" fillcolor="#000000" stroked="f">
                <v:path arrowok="t"/>
                <v:fill/>
              </v:shape>
            </v:group>
            <v:group style="position:absolute;left:4382;top:2677;width:1962;height:113" coordorigin="4382,2677" coordsize="1962,113">
              <v:shape style="position:absolute;left:4382;top:2677;width:1962;height:113" coordorigin="4382,2677" coordsize="1962,113" path="m4382,2677l6344,2790e" filled="f" stroked="t" strokeweight=".06pt" strokecolor="#000000">
                <v:path arrowok="t"/>
                <v:stroke dashstyle="dash"/>
              </v:shape>
            </v:group>
            <v:group style="position:absolute;left:7229;top:3384;width:1480;height:193" coordorigin="7229,3384" coordsize="1480,193">
              <v:shape style="position:absolute;left:7229;top:3384;width:1480;height:193" coordorigin="7229,3384" coordsize="1480,193" path="m8708,3384l7229,3577e" filled="f" stroked="t" strokeweight=".06pt" strokecolor="#000000">
                <v:path arrowok="t"/>
                <v:stroke dashstyle="dash"/>
              </v:shape>
            </v:group>
            <v:group style="position:absolute;left:8467;top:1199;width:1543;height:1124" coordorigin="8467,1199" coordsize="1543,1124">
              <v:shape style="position:absolute;left:8467;top:1199;width:1543;height:1124" coordorigin="8467,1199" coordsize="1543,1124" path="m9834,1199l8467,1199,8467,2323,10010,2323,10010,1392,9834,1199e" filled="t" fillcolor="#FFFFCC" stroked="f">
                <v:path arrowok="t"/>
                <v:fill/>
              </v:shape>
            </v:group>
            <v:group style="position:absolute;left:8467;top:1199;width:1543;height:1124" coordorigin="8467,1199" coordsize="1543,1124">
              <v:shape style="position:absolute;left:8467;top:1199;width:1543;height:1124" coordorigin="8467,1199" coordsize="1543,1124" path="m8467,1199l9834,1199,10010,1392,10010,2323,8467,2323,8467,1199xe" filled="f" stroked="t" strokeweight=".06pt" strokecolor="#000000">
                <v:path arrowok="t"/>
              </v:shape>
            </v:group>
            <v:group style="position:absolute;left:8467;top:1199;width:1543;height:1124" coordorigin="8467,1199" coordsize="1543,1124">
              <v:shape style="position:absolute;left:8467;top:1199;width:1543;height:1124" coordorigin="8467,1199" coordsize="1543,1124" path="m8467,1199l9834,1199,10010,1392,10010,2323,8467,2323,8467,1199e" filled="f" stroked="t" strokeweight=".06pt" strokecolor="#000000">
                <v:path arrowok="t"/>
              </v:shape>
            </v:group>
            <v:group style="position:absolute;left:9834;top:1199;width:176;height:193" coordorigin="9834,1199" coordsize="176,193">
              <v:shape style="position:absolute;left:9834;top:1199;width:176;height:193" coordorigin="9834,1199" coordsize="176,193" path="m9834,1199l9834,1392,10010,1392e" filled="f" stroked="t" strokeweight=".06pt" strokecolor="#000000">
                <v:path arrowok="t"/>
              </v:shape>
            </v:group>
            <v:group style="position:absolute;left:7326;top:-23;width:1542;height:610" coordorigin="7326,-23" coordsize="1542,610">
              <v:shape style="position:absolute;left:7326;top:-23;width:1542;height:610" coordorigin="7326,-23" coordsize="1542,610" path="m7326,587l8868,587,8868,-23,7326,-23,7326,587xe" filled="f" stroked="t" strokeweight=".06pt" strokecolor="#000000">
                <v:path arrowok="t"/>
              </v:shape>
            </v:group>
            <v:group style="position:absolute;left:7357;top:258;width:1512;height:2" coordorigin="7357,258" coordsize="1512,2">
              <v:shape style="position:absolute;left:7357;top:258;width:1512;height:2" coordorigin="7357,258" coordsize="1512,0" path="m7357,258l8869,258e" filled="f" stroked="t" strokeweight=".88pt" strokecolor="#000000">
                <v:path arrowok="t"/>
              </v:shape>
            </v:group>
            <v:group style="position:absolute;left:8903;top:-22;width:1686;height:608" coordorigin="8903,-22" coordsize="1686,608">
              <v:shape style="position:absolute;left:8903;top:-22;width:1686;height:608" coordorigin="8903,-22" coordsize="1686,608" path="m8903,-22l10589,-22,10589,587,8903,587,8903,-22e" filled="t" fillcolor="#FFFFCC" stroked="f">
                <v:path arrowok="t"/>
                <v:fill/>
              </v:shape>
            </v:group>
            <v:group style="position:absolute;left:8902;top:-23;width:1687;height:610" coordorigin="8902,-23" coordsize="1687,610">
              <v:shape style="position:absolute;left:8902;top:-23;width:1687;height:610" coordorigin="8902,-23" coordsize="1687,610" path="m8902,587l10589,587,10589,-23,8902,-23,8902,587xe" filled="f" stroked="t" strokeweight=".06pt" strokecolor="#000000">
                <v:path arrowok="t"/>
              </v:shape>
            </v:group>
            <v:group style="position:absolute;left:8853;top:605;width:2;height:594" coordorigin="8853,605" coordsize="2,594">
              <v:shape style="position:absolute;left:8853;top:605;width:2;height:594" coordorigin="8853,605" coordsize="0,594" path="m8853,605l8853,1199e" filled="f" stroked="t" strokeweight="3.18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182.910004pt;margin-top:-1.181108pt;width:178.5pt;height:30.54pt;mso-position-horizontal-relative:page;mso-position-vertical-relative:paragraph;z-index:-4719" coordorigin="3658,-24" coordsize="3570,611">
            <v:group style="position:absolute;left:3660;top:-22;width:1976;height:608" coordorigin="3660,-22" coordsize="1976,608">
              <v:shape style="position:absolute;left:3660;top:-22;width:1976;height:608" coordorigin="3660,-22" coordsize="1976,608" path="m3660,-22l5636,-22,5636,587,3660,587,3660,-22e" filled="t" fillcolor="#FFFFCC" stroked="f">
                <v:path arrowok="t"/>
                <v:fill/>
              </v:shape>
            </v:group>
            <v:group style="position:absolute;left:3659;top:-23;width:1978;height:610" coordorigin="3659,-23" coordsize="1978,610">
              <v:shape style="position:absolute;left:3659;top:-23;width:1978;height:610" coordorigin="3659,-23" coordsize="1978,610" path="m3659,587l5636,587,5636,-23,3659,-23,3659,587xe" filled="f" stroked="t" strokeweight=".06pt" strokecolor="#000000">
                <v:path arrowok="t"/>
              </v:shape>
            </v:group>
            <v:group style="position:absolute;left:5686;top:-23;width:1542;height:610" coordorigin="5686,-23" coordsize="1542,610">
              <v:shape style="position:absolute;left:5686;top:-23;width:1542;height:610" coordorigin="5686,-23" coordsize="1542,610" path="m5686,587l7228,587,7228,-23,5686,-23,5686,587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1"/>
          <w:szCs w:val="21"/>
          <w:w w:val="99"/>
        </w:rPr>
      </w:r>
      <w:r>
        <w:rPr>
          <w:rFonts w:ascii="Arial" w:hAnsi="Arial" w:cs="Arial" w:eastAsia="Arial"/>
          <w:sz w:val="21"/>
          <w:szCs w:val="21"/>
          <w:spacing w:val="7"/>
          <w:w w:val="99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99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12"/>
          <w:w w:val="100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  <w:t>P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c</w:t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y</w:t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  <w:t>C</w:t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li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2" w:after="0" w:line="255" w:lineRule="auto"/>
        <w:ind w:right="-56" w:firstLine="804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99"/>
        </w:rPr>
      </w:r>
      <w:r>
        <w:rPr>
          <w:rFonts w:ascii="Arial" w:hAnsi="Arial" w:cs="Arial" w:eastAsia="Arial"/>
          <w:sz w:val="21"/>
          <w:szCs w:val="21"/>
          <w:spacing w:val="6"/>
          <w:w w:val="99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9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  <w:t>D</w:t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  <w:t>B</w:t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21"/>
          <w:szCs w:val="21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  <w:t>n</w:t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ager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2" w:after="0" w:line="255" w:lineRule="auto"/>
        <w:ind w:left="2075" w:right="-56" w:firstLine="-2075"/>
        <w:jc w:val="left"/>
        <w:tabs>
          <w:tab w:pos="1520" w:val="left"/>
        </w:tabs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99"/>
        </w:rPr>
      </w:r>
      <w:r>
        <w:rPr>
          <w:rFonts w:ascii="Arial" w:hAnsi="Arial" w:cs="Arial" w:eastAsia="Arial"/>
          <w:sz w:val="21"/>
          <w:szCs w:val="21"/>
          <w:spacing w:val="7"/>
          <w:w w:val="99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99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1"/>
          <w:szCs w:val="21"/>
          <w:spacing w:val="11"/>
          <w:w w:val="100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-1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8"/>
          <w:w w:val="100"/>
          <w:u w:val="single" w:color="000000"/>
        </w:rPr>
        <w:t>c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1"/>
          <w:szCs w:val="21"/>
          <w:spacing w:val="-4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ab/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aba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2" w:after="0" w:line="255" w:lineRule="auto"/>
        <w:ind w:right="278" w:firstLine="643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w w:val="99"/>
        </w:rPr>
      </w:r>
      <w:r>
        <w:rPr>
          <w:rFonts w:ascii="Arial" w:hAnsi="Arial" w:cs="Arial" w:eastAsia="Arial"/>
          <w:sz w:val="21"/>
          <w:szCs w:val="21"/>
          <w:spacing w:val="6"/>
          <w:w w:val="99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99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  <w:t>P</w:t>
      </w:r>
      <w:r>
        <w:rPr>
          <w:rFonts w:ascii="Arial" w:hAnsi="Arial" w:cs="Arial" w:eastAsia="Arial"/>
          <w:sz w:val="21"/>
          <w:szCs w:val="21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3"/>
          <w:w w:val="100"/>
          <w:u w:val="single" w:color="000000"/>
        </w:rPr>
        <w:t>i</w:t>
      </w:r>
      <w:r>
        <w:rPr>
          <w:rFonts w:ascii="Arial" w:hAnsi="Arial" w:cs="Arial" w:eastAsia="Arial"/>
          <w:sz w:val="21"/>
          <w:szCs w:val="21"/>
          <w:spacing w:val="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en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  <w:t>C</w:t>
      </w:r>
      <w:r>
        <w:rPr>
          <w:rFonts w:ascii="Arial" w:hAnsi="Arial" w:cs="Arial" w:eastAsia="Arial"/>
          <w:sz w:val="21"/>
          <w:szCs w:val="21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  <w:t>l</w:t>
      </w:r>
      <w:r>
        <w:rPr>
          <w:rFonts w:ascii="Arial" w:hAnsi="Arial" w:cs="Arial" w:eastAsia="Arial"/>
          <w:sz w:val="21"/>
          <w:szCs w:val="21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  <w:t>as</w:t>
      </w:r>
      <w:r>
        <w:rPr>
          <w:rFonts w:ascii="Arial" w:hAnsi="Arial" w:cs="Arial" w:eastAsia="Arial"/>
          <w:sz w:val="21"/>
          <w:szCs w:val="21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-46"/>
          <w:w w:val="100"/>
          <w:u w:val="single" w:color="000000"/>
        </w:rPr>
        <w:t> </w:t>
      </w:r>
      <w:r>
        <w:rPr>
          <w:rFonts w:ascii="Arial" w:hAnsi="Arial" w:cs="Arial" w:eastAsia="Arial"/>
          <w:sz w:val="21"/>
          <w:szCs w:val="21"/>
          <w:spacing w:val="-46"/>
          <w:w w:val="100"/>
          <w:u w:val="single" w:color="0000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2153" w:space="263"/>
            <w:col w:w="1803" w:space="271"/>
            <w:col w:w="2969" w:space="215"/>
            <w:col w:w="180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64" w:after="0" w:line="240" w:lineRule="auto"/>
        <w:ind w:left="1643" w:right="-7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5" w:lineRule="auto"/>
        <w:ind w:left="695" w:right="23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1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ob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ab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;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pa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q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5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-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707" w:right="-20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3"/>
          <w:w w:val="100"/>
        </w:rPr>
        <w:t>1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2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7" w:lineRule="exact"/>
        <w:ind w:left="1447" w:right="-71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5"/>
          <w:w w:val="100"/>
          <w:position w:val="-1"/>
        </w:rPr>
        <w:t>1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.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3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-1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1"/>
          <w:szCs w:val="21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32" w:after="0" w:line="255" w:lineRule="auto"/>
        <w:ind w:right="1023"/>
        <w:jc w:val="left"/>
        <w:rPr>
          <w:rFonts w:ascii="Arial" w:hAnsi="Arial" w:cs="Arial" w:eastAsia="Arial"/>
          <w:sz w:val="21"/>
          <w:szCs w:val="21"/>
        </w:rPr>
      </w:pPr>
      <w:rPr/>
      <w:r>
        <w:rPr/>
        <w:br w:type="column"/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6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3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ba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6" w:lineRule="auto"/>
        <w:ind w:left="241" w:right="438"/>
        <w:jc w:val="left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10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24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ob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and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3000" w:space="655"/>
            <w:col w:w="2980" w:space="558"/>
            <w:col w:w="228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37" w:lineRule="exact"/>
        <w:ind w:left="3619" w:right="4664"/>
        <w:jc w:val="center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-5"/>
          <w:w w:val="100"/>
          <w:position w:val="-1"/>
        </w:rPr>
        <w:t>1</w:t>
      </w:r>
      <w:r>
        <w:rPr>
          <w:rFonts w:ascii="Arial" w:hAnsi="Arial" w:cs="Arial" w:eastAsia="Arial"/>
          <w:sz w:val="21"/>
          <w:szCs w:val="21"/>
          <w:spacing w:val="7"/>
          <w:w w:val="100"/>
          <w:position w:val="-1"/>
        </w:rPr>
        <w:t>.</w:t>
      </w:r>
      <w:r>
        <w:rPr>
          <w:rFonts w:ascii="Arial" w:hAnsi="Arial" w:cs="Arial" w:eastAsia="Arial"/>
          <w:sz w:val="21"/>
          <w:szCs w:val="21"/>
          <w:spacing w:val="-3"/>
          <w:w w:val="100"/>
          <w:position w:val="-1"/>
        </w:rPr>
        <w:t>4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1"/>
          <w:szCs w:val="21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99"/>
          <w:position w:val="-1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99"/>
          <w:position w:val="-1"/>
        </w:rPr>
        <w:t>o</w:t>
      </w:r>
      <w:r>
        <w:rPr>
          <w:rFonts w:ascii="Arial" w:hAnsi="Arial" w:cs="Arial" w:eastAsia="Arial"/>
          <w:sz w:val="21"/>
          <w:szCs w:val="21"/>
          <w:spacing w:val="3"/>
          <w:w w:val="99"/>
          <w:position w:val="-1"/>
        </w:rPr>
        <w:t>mmit</w:t>
      </w:r>
      <w:r>
        <w:rPr>
          <w:rFonts w:ascii="Arial" w:hAnsi="Arial" w:cs="Arial" w:eastAsia="Arial"/>
          <w:sz w:val="21"/>
          <w:szCs w:val="21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920" w:right="253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pd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1"/>
          <w:w w:val="99"/>
        </w:rPr>
        <w:t>S</w:t>
      </w:r>
      <w:r>
        <w:rPr>
          <w:rFonts w:ascii="Arial" w:hAnsi="Arial" w:cs="Arial" w:eastAsia="Arial"/>
          <w:sz w:val="21"/>
          <w:szCs w:val="21"/>
          <w:spacing w:val="13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-13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l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ag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w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5" w:after="0" w:line="256" w:lineRule="auto"/>
        <w:ind w:left="920" w:right="216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l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1"/>
          <w:w w:val="99"/>
        </w:rPr>
        <w:t>"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ge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"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e</w:t>
      </w:r>
      <w:r>
        <w:rPr>
          <w:rFonts w:ascii="Arial" w:hAnsi="Arial" w:cs="Arial" w:eastAsia="Arial"/>
          <w:sz w:val="21"/>
          <w:szCs w:val="21"/>
          <w:spacing w:val="-22"/>
          <w:w w:val="99"/>
        </w:rPr>
        <w:t>r</w:t>
      </w:r>
      <w:r>
        <w:rPr>
          <w:rFonts w:ascii="Arial" w:hAnsi="Arial" w:cs="Arial" w:eastAsia="Arial"/>
          <w:sz w:val="21"/>
          <w:szCs w:val="21"/>
          <w:spacing w:val="13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-1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on.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ob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be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oun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2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v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k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4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1" w:lineRule="exact"/>
        <w:ind w:left="920" w:right="271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9"/>
        </w:rPr>
        <w:t>W</w:t>
      </w:r>
      <w:r>
        <w:rPr>
          <w:rFonts w:ascii="Arial" w:hAnsi="Arial" w:cs="Arial" w:eastAsia="Arial"/>
          <w:sz w:val="21"/>
          <w:szCs w:val="21"/>
          <w:spacing w:val="-3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20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7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1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13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l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2"/>
          <w:w w:val="99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an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s</w:t>
      </w:r>
      <w:r>
        <w:rPr>
          <w:rFonts w:ascii="Arial" w:hAnsi="Arial" w:cs="Arial" w:eastAsia="Arial"/>
          <w:sz w:val="21"/>
          <w:szCs w:val="21"/>
          <w:spacing w:val="-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1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19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3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5" w:lineRule="auto"/>
        <w:ind w:left="920" w:right="2239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pa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u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4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p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9"/>
          <w:w w:val="99"/>
        </w:rPr>
        <w:t>g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(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)</w:t>
      </w:r>
      <w:r>
        <w:rPr>
          <w:rFonts w:ascii="Arial" w:hAnsi="Arial" w:cs="Arial" w:eastAsia="Arial"/>
          <w:sz w:val="21"/>
          <w:szCs w:val="21"/>
          <w:spacing w:val="-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e</w:t>
      </w:r>
      <w:r>
        <w:rPr>
          <w:rFonts w:ascii="Arial" w:hAnsi="Arial" w:cs="Arial" w:eastAsia="Arial"/>
          <w:sz w:val="21"/>
          <w:szCs w:val="21"/>
          <w:spacing w:val="11"/>
          <w:w w:val="99"/>
        </w:rPr>
        <w:t>r</w:t>
      </w:r>
      <w:r>
        <w:rPr>
          <w:rFonts w:ascii="Arial" w:hAnsi="Arial" w:cs="Arial" w:eastAsia="Arial"/>
          <w:sz w:val="21"/>
          <w:szCs w:val="21"/>
          <w:spacing w:val="-19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u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22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p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e</w:t>
      </w:r>
      <w:r>
        <w:rPr>
          <w:rFonts w:ascii="Arial" w:hAnsi="Arial" w:cs="Arial" w:eastAsia="Arial"/>
          <w:sz w:val="21"/>
          <w:szCs w:val="21"/>
          <w:spacing w:val="-22"/>
          <w:w w:val="99"/>
        </w:rPr>
        <w:t>r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8"/>
          <w:w w:val="99"/>
        </w:rPr>
        <w:t>s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20"/>
          <w:w w:val="99"/>
        </w:rPr>
        <w:t>b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j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1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han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g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2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j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34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3"/>
          <w:w w:val="100"/>
        </w:rPr>
        <w:t>m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-40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n</w:t>
      </w:r>
      <w:r>
        <w:rPr>
          <w:rFonts w:ascii="Arial" w:hAnsi="Arial" w:cs="Arial" w:eastAsia="Arial"/>
          <w:sz w:val="21"/>
          <w:szCs w:val="21"/>
          <w:spacing w:val="-9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x</w:t>
      </w:r>
      <w:r>
        <w:rPr>
          <w:rFonts w:ascii="Arial" w:hAnsi="Arial" w:cs="Arial" w:eastAsia="Arial"/>
          <w:sz w:val="21"/>
          <w:szCs w:val="21"/>
          <w:spacing w:val="-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f</w:t>
      </w:r>
      <w:r>
        <w:rPr>
          <w:rFonts w:ascii="Arial" w:hAnsi="Arial" w:cs="Arial" w:eastAsia="Arial"/>
          <w:sz w:val="21"/>
          <w:szCs w:val="21"/>
          <w:spacing w:val="-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15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n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c</w:t>
      </w:r>
      <w:r>
        <w:rPr>
          <w:rFonts w:ascii="Arial" w:hAnsi="Arial" w:cs="Arial" w:eastAsia="Arial"/>
          <w:sz w:val="21"/>
          <w:szCs w:val="21"/>
          <w:spacing w:val="-10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on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,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11"/>
          <w:w w:val="100"/>
        </w:rPr>
        <w:t>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7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2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u</w:t>
      </w:r>
      <w:r>
        <w:rPr>
          <w:rFonts w:ascii="Arial" w:hAnsi="Arial" w:cs="Arial" w:eastAsia="Arial"/>
          <w:sz w:val="21"/>
          <w:szCs w:val="21"/>
          <w:spacing w:val="-1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20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7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2"/>
          <w:w w:val="99"/>
        </w:rPr>
        <w:t>i</w:t>
      </w:r>
      <w:r>
        <w:rPr>
          <w:rFonts w:ascii="Arial" w:hAnsi="Arial" w:cs="Arial" w:eastAsia="Arial"/>
          <w:sz w:val="21"/>
          <w:szCs w:val="21"/>
          <w:spacing w:val="8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"/>
          <w:w w:val="99"/>
        </w:rPr>
        <w:t>a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l</w:t>
      </w:r>
      <w:r>
        <w:rPr>
          <w:rFonts w:ascii="Arial" w:hAnsi="Arial" w:cs="Arial" w:eastAsia="Arial"/>
          <w:sz w:val="21"/>
          <w:szCs w:val="21"/>
          <w:spacing w:val="-41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"/>
          <w:w w:val="100"/>
        </w:rPr>
        <w:t>l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y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0" w:after="0" w:line="240" w:lineRule="auto"/>
        <w:ind w:left="920" w:right="5942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w w:val="99"/>
        </w:rPr>
        <w:t>c</w:t>
      </w:r>
      <w:r>
        <w:rPr>
          <w:rFonts w:ascii="Arial" w:hAnsi="Arial" w:cs="Arial" w:eastAsia="Arial"/>
          <w:sz w:val="21"/>
          <w:szCs w:val="21"/>
          <w:spacing w:val="-33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5"/>
          <w:w w:val="99"/>
        </w:rPr>
        <w:t>o</w:t>
      </w:r>
      <w:r>
        <w:rPr>
          <w:rFonts w:ascii="Arial" w:hAnsi="Arial" w:cs="Arial" w:eastAsia="Arial"/>
          <w:sz w:val="21"/>
          <w:szCs w:val="21"/>
          <w:spacing w:val="-13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m</w:t>
      </w:r>
      <w:r>
        <w:rPr>
          <w:rFonts w:ascii="Arial" w:hAnsi="Arial" w:cs="Arial" w:eastAsia="Arial"/>
          <w:sz w:val="21"/>
          <w:szCs w:val="21"/>
          <w:spacing w:val="-39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14"/>
          <w:w w:val="100"/>
        </w:rPr>
        <w:t>i</w:t>
      </w:r>
      <w:r>
        <w:rPr>
          <w:rFonts w:ascii="Arial" w:hAnsi="Arial" w:cs="Arial" w:eastAsia="Arial"/>
          <w:sz w:val="21"/>
          <w:szCs w:val="21"/>
          <w:spacing w:val="7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6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18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22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o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99"/>
        </w:rPr>
        <w:t>t</w:t>
      </w:r>
      <w:r>
        <w:rPr>
          <w:rFonts w:ascii="Arial" w:hAnsi="Arial" w:cs="Arial" w:eastAsia="Arial"/>
          <w:sz w:val="21"/>
          <w:szCs w:val="21"/>
          <w:spacing w:val="-3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h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-16"/>
          <w:w w:val="100"/>
        </w:rPr>
        <w:t> </w:t>
      </w:r>
      <w:r>
        <w:rPr>
          <w:rFonts w:ascii="Arial" w:hAnsi="Arial" w:cs="Arial" w:eastAsia="Arial"/>
          <w:sz w:val="21"/>
          <w:szCs w:val="21"/>
          <w:spacing w:val="13"/>
          <w:w w:val="100"/>
        </w:rPr>
        <w:t>d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9"/>
          <w:w w:val="100"/>
        </w:rPr>
        <w:t>t</w:t>
      </w:r>
      <w:r>
        <w:rPr>
          <w:rFonts w:ascii="Arial" w:hAnsi="Arial" w:cs="Arial" w:eastAsia="Arial"/>
          <w:sz w:val="21"/>
          <w:szCs w:val="21"/>
          <w:spacing w:val="-5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b</w:t>
      </w:r>
      <w:r>
        <w:rPr>
          <w:rFonts w:ascii="Arial" w:hAnsi="Arial" w:cs="Arial" w:eastAsia="Arial"/>
          <w:sz w:val="21"/>
          <w:szCs w:val="21"/>
          <w:spacing w:val="12"/>
          <w:w w:val="100"/>
        </w:rPr>
        <w:t>a</w:t>
      </w:r>
      <w:r>
        <w:rPr>
          <w:rFonts w:ascii="Arial" w:hAnsi="Arial" w:cs="Arial" w:eastAsia="Arial"/>
          <w:sz w:val="21"/>
          <w:szCs w:val="21"/>
          <w:spacing w:val="8"/>
          <w:w w:val="100"/>
        </w:rPr>
        <w:t>s</w:t>
      </w:r>
      <w:r>
        <w:rPr>
          <w:rFonts w:ascii="Arial" w:hAnsi="Arial" w:cs="Arial" w:eastAsia="Arial"/>
          <w:sz w:val="21"/>
          <w:szCs w:val="21"/>
          <w:spacing w:val="-3"/>
          <w:w w:val="100"/>
        </w:rPr>
        <w:t>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  <w:t>.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Obj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ctStor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OODBM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itialize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1" w:after="0" w:line="192" w:lineRule="exact"/>
        <w:ind w:left="447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116.669998pt;margin-top:52.232891pt;width:421.92pt;height:315.540pt;mso-position-horizontal-relative:page;mso-position-vertical-relative:paragraph;z-index:-4718" coordorigin="2333,1045" coordsize="8438,6311">
            <v:group style="position:absolute;left:2401;top:1232;width:2;height:241" coordorigin="2401,1232" coordsize="2,241">
              <v:shape style="position:absolute;left:2401;top:1232;width:2;height:241" coordorigin="2401,1232" coordsize="0,241" path="m2401,1232l2401,1474e" filled="f" stroked="t" strokeweight=".06pt" strokecolor="#000000">
                <v:path arrowok="t"/>
                <v:stroke dashstyle="dash"/>
              </v:shape>
            </v:group>
            <v:group style="position:absolute;left:2401;top:6540;width:2;height:815" coordorigin="2401,6540" coordsize="2,815">
              <v:shape style="position:absolute;left:2401;top:6540;width:2;height:815" coordorigin="2401,6540" coordsize="0,815" path="m2401,6540l2401,7355e" filled="f" stroked="t" strokeweight=".06pt" strokecolor="#000000">
                <v:path arrowok="t"/>
                <v:stroke dashstyle="dash"/>
              </v:shape>
            </v:group>
            <v:group style="position:absolute;left:2334;top:1472;width:119;height:5068" coordorigin="2334,1472" coordsize="119,5068">
              <v:shape style="position:absolute;left:2334;top:1472;width:119;height:5068" coordorigin="2334,1472" coordsize="119,5068" path="m2334,6540l2453,6540,2453,1472,2334,1472,2334,6540xe" filled="f" stroked="t" strokeweight=".06pt" strokecolor="#9A0033">
                <v:path arrowok="t"/>
              </v:shape>
            </v:group>
            <v:group style="position:absolute;left:4110;top:1232;width:2;height:455" coordorigin="4110,1232" coordsize="2,455">
              <v:shape style="position:absolute;left:4110;top:1232;width:2;height:455" coordorigin="4110,1232" coordsize="0,455" path="m4110,1232l4110,1687e" filled="f" stroked="t" strokeweight=".06pt" strokecolor="#000000">
                <v:path arrowok="t"/>
                <v:stroke dashstyle="dash"/>
              </v:shape>
            </v:group>
            <v:group style="position:absolute;left:4110;top:6287;width:2;height:1068" coordorigin="4110,6287" coordsize="2,1068">
              <v:shape style="position:absolute;left:4110;top:6287;width:2;height:1068" coordorigin="4110,6287" coordsize="0,1068" path="m4110,6287l4110,7355e" filled="f" stroked="t" strokeweight=".06pt" strokecolor="#000000">
                <v:path arrowok="t"/>
                <v:stroke dashstyle="dash"/>
              </v:shape>
            </v:group>
            <v:group style="position:absolute;left:4030;top:1686;width:132;height:4601" coordorigin="4030,1686" coordsize="132,4601">
              <v:shape style="position:absolute;left:4030;top:1686;width:132;height:4601" coordorigin="4030,1686" coordsize="132,4601" path="m4030,6287l4162,6287,4162,1686,4030,1686,4030,6287xe" filled="f" stroked="t" strokeweight=".06pt" strokecolor="#000000">
                <v:path arrowok="t"/>
              </v:shape>
            </v:group>
            <v:group style="position:absolute;left:2454;top:1686;width:1576;height:2" coordorigin="2454,1686" coordsize="1576,2">
              <v:shape style="position:absolute;left:2454;top:1686;width:1576;height:2" coordorigin="2454,1686" coordsize="1576,0" path="m2454,1686l4030,1686e" filled="f" stroked="t" strokeweight=".06pt" strokecolor="#000000">
                <v:path arrowok="t"/>
              </v:shape>
            </v:group>
            <v:group style="position:absolute;left:3883;top:1686;width:146;height:67" coordorigin="3883,1686" coordsize="146,67">
              <v:shape style="position:absolute;left:3883;top:1686;width:146;height:67" coordorigin="3883,1686" coordsize="146,67" path="m3883,1753l4030,1753,4030,1686,3883,1686,3883,1753xe" filled="t" fillcolor="#000000" stroked="f">
                <v:path arrowok="t"/>
                <v:fill/>
              </v:shape>
            </v:group>
            <v:group style="position:absolute;left:3883;top:1619;width:146;height:67" coordorigin="3883,1619" coordsize="146,67">
              <v:shape style="position:absolute;left:3883;top:1619;width:146;height:67" coordorigin="3883,1619" coordsize="146,67" path="m3883,1686l4030,1686,4030,1619,3883,1619,3883,1686xe" filled="t" fillcolor="#000000" stroked="f">
                <v:path arrowok="t"/>
                <v:fill/>
              </v:shape>
            </v:group>
            <v:group style="position:absolute;left:5671;top:1232;width:2;height:708" coordorigin="5671,1232" coordsize="2,708">
              <v:shape style="position:absolute;left:5671;top:1232;width:2;height:708" coordorigin="5671,1232" coordsize="0,708" path="m5671,1232l5671,1940e" filled="f" stroked="t" strokeweight=".06pt" strokecolor="#000000">
                <v:path arrowok="t"/>
                <v:stroke dashstyle="dash"/>
              </v:shape>
            </v:group>
            <v:group style="position:absolute;left:5671;top:2191;width:2;height:377" coordorigin="5671,2191" coordsize="2,377">
              <v:shape style="position:absolute;left:5671;top:2191;width:2;height:377" coordorigin="5671,2191" coordsize="0,377" path="m5671,2191l5671,2568e" filled="f" stroked="t" strokeweight=".06pt" strokecolor="#000000">
                <v:path arrowok="t"/>
                <v:stroke dashstyle="dash"/>
              </v:shape>
            </v:group>
            <v:group style="position:absolute;left:5605;top:1939;width:132;height:252" coordorigin="5605,1939" coordsize="132,252">
              <v:shape style="position:absolute;left:5605;top:1939;width:132;height:252" coordorigin="5605,1939" coordsize="132,252" path="m5605,2191l5737,2191,5737,1939,5605,1939,5605,2191xe" filled="f" stroked="t" strokeweight=".06pt" strokecolor="#000000">
                <v:path arrowok="t"/>
              </v:shape>
            </v:group>
            <v:group style="position:absolute;left:5671;top:2819;width:2;height:4536" coordorigin="5671,2819" coordsize="2,4536">
              <v:shape style="position:absolute;left:5671;top:2819;width:2;height:4536" coordorigin="5671,2819" coordsize="0,4536" path="m5671,2819l5671,7355e" filled="f" stroked="t" strokeweight=".06pt" strokecolor="#000000">
                <v:path arrowok="t"/>
                <v:stroke dashstyle="dash"/>
              </v:shape>
            </v:group>
            <v:group style="position:absolute;left:5605;top:2567;width:132;height:252" coordorigin="5605,2567" coordsize="132,252">
              <v:shape style="position:absolute;left:5605;top:2567;width:132;height:252" coordorigin="5605,2567" coordsize="132,252" path="m5605,2819l5737,2819,5737,2567,5605,2567,5605,2819xe" filled="f" stroked="t" strokeweight=".06pt" strokecolor="#000000">
                <v:path arrowok="t"/>
              </v:shape>
            </v:group>
            <v:group style="position:absolute;left:4163;top:1939;width:1442;height:2" coordorigin="4163,1939" coordsize="1442,2">
              <v:shape style="position:absolute;left:4163;top:1939;width:1442;height:2" coordorigin="4163,1939" coordsize="1442,0" path="m4163,1939l5605,1939e" filled="f" stroked="t" strokeweight=".06pt" strokecolor="#000000">
                <v:path arrowok="t"/>
              </v:shape>
            </v:group>
            <v:group style="position:absolute;left:5458;top:1939;width:148;height:67" coordorigin="5458,1939" coordsize="148,67">
              <v:shape style="position:absolute;left:5458;top:1939;width:148;height:67" coordorigin="5458,1939" coordsize="148,67" path="m5458,2006l5605,2006,5605,1939,5458,1939,5458,2006xe" filled="t" fillcolor="#000000" stroked="f">
                <v:path arrowok="t"/>
                <v:fill/>
              </v:shape>
            </v:group>
            <v:group style="position:absolute;left:5458;top:1873;width:148;height:66" coordorigin="5458,1873" coordsize="148,66">
              <v:shape style="position:absolute;left:5458;top:1873;width:148;height:66" coordorigin="5458,1873" coordsize="148,66" path="m5458,1939l5605,1939,5605,1873,5458,1873,5458,1939xe" filled="t" fillcolor="#000000" stroked="f">
                <v:path arrowok="t"/>
                <v:fill/>
              </v:shape>
            </v:group>
            <v:group style="position:absolute;left:4163;top:2580;width:1442;height:2" coordorigin="4163,2580" coordsize="1442,2">
              <v:shape style="position:absolute;left:4163;top:2580;width:1442;height:2" coordorigin="4163,2580" coordsize="1442,0" path="m4163,2580l5605,2580e" filled="f" stroked="t" strokeweight=".06pt" strokecolor="#000000">
                <v:path arrowok="t"/>
              </v:shape>
            </v:group>
            <v:group style="position:absolute;left:5458;top:2580;width:148;height:53" coordorigin="5458,2580" coordsize="148,53">
              <v:shape style="position:absolute;left:5458;top:2580;width:148;height:53" coordorigin="5458,2580" coordsize="148,53" path="m5458,2633l5605,2633,5605,2580,5458,2580,5458,2633xe" filled="t" fillcolor="#000000" stroked="f">
                <v:path arrowok="t"/>
                <v:fill/>
              </v:shape>
            </v:group>
            <v:group style="position:absolute;left:5458;top:2513;width:148;height:67" coordorigin="5458,2513" coordsize="148,67">
              <v:shape style="position:absolute;left:5458;top:2513;width:148;height:67" coordorigin="5458,2513" coordsize="148,67" path="m5458,2580l5605,2580,5605,2513,5458,2513,5458,2580xe" filled="t" fillcolor="#000000" stroked="f">
                <v:path arrowok="t"/>
                <v:fill/>
              </v:shape>
            </v:group>
            <v:group style="position:absolute;left:6966;top:1232;width:2;height:2228" coordorigin="6966,1232" coordsize="2,2228">
              <v:shape style="position:absolute;left:6966;top:1232;width:2;height:2228" coordorigin="6966,1232" coordsize="0,2228" path="m6966,1232l6966,3461e" filled="f" stroked="t" strokeweight=".06pt" strokecolor="#000000">
                <v:path arrowok="t"/>
                <v:stroke dashstyle="dash"/>
              </v:shape>
            </v:group>
            <v:group style="position:absolute;left:6966;top:3713;width:2;height:1309" coordorigin="6966,3713" coordsize="2,1309">
              <v:shape style="position:absolute;left:6966;top:3713;width:2;height:1309" coordorigin="6966,3713" coordsize="0,1309" path="m6966,3713l6966,5022e" filled="f" stroked="t" strokeweight=".06pt" strokecolor="#000000">
                <v:path arrowok="t"/>
                <v:stroke dashstyle="dash"/>
              </v:shape>
            </v:group>
            <v:group style="position:absolute;left:6900;top:3460;width:132;height:253" coordorigin="6900,3460" coordsize="132,253">
              <v:shape style="position:absolute;left:6900;top:3460;width:132;height:253" coordorigin="6900,3460" coordsize="132,253" path="m6900,3713l7032,3713,7032,3460,6900,3460,6900,3713xe" filled="f" stroked="t" strokeweight=".06pt" strokecolor="#000000">
                <v:path arrowok="t"/>
              </v:shape>
            </v:group>
            <v:group style="position:absolute;left:6966;top:5286;width:2;height:2069" coordorigin="6966,5286" coordsize="2,2069">
              <v:shape style="position:absolute;left:6966;top:5286;width:2;height:2069" coordorigin="6966,5286" coordsize="0,2069" path="m6966,5286l6966,7355e" filled="f" stroked="t" strokeweight=".06pt" strokecolor="#000000">
                <v:path arrowok="t"/>
                <v:stroke dashstyle="dash"/>
              </v:shape>
            </v:group>
            <v:group style="position:absolute;left:6900;top:5021;width:132;height:265" coordorigin="6900,5021" coordsize="132,265">
              <v:shape style="position:absolute;left:6900;top:5021;width:132;height:265" coordorigin="6900,5021" coordsize="132,265" path="m6900,5286l7032,5286,7032,5021,6900,5021,6900,5286xe" filled="f" stroked="t" strokeweight=".06pt" strokecolor="#000000">
                <v:path arrowok="t"/>
              </v:shape>
            </v:group>
            <v:group style="position:absolute;left:4163;top:3460;width:2737;height:2" coordorigin="4163,3460" coordsize="2737,2">
              <v:shape style="position:absolute;left:4163;top:3460;width:2737;height:2" coordorigin="4163,3460" coordsize="2737,0" path="m4163,3460l6900,3460e" filled="f" stroked="t" strokeweight=".06pt" strokecolor="#000000">
                <v:path arrowok="t"/>
              </v:shape>
            </v:group>
            <v:group style="position:absolute;left:6752;top:3460;width:148;height:67" coordorigin="6752,3460" coordsize="148,67">
              <v:shape style="position:absolute;left:6752;top:3460;width:148;height:67" coordorigin="6752,3460" coordsize="148,67" path="m6752,3527l6900,3527,6900,3460,6752,3460,6752,3527xe" filled="t" fillcolor="#000000" stroked="f">
                <v:path arrowok="t"/>
                <v:fill/>
              </v:shape>
            </v:group>
            <v:group style="position:absolute;left:6752;top:3394;width:148;height:66" coordorigin="6752,3394" coordsize="148,66">
              <v:shape style="position:absolute;left:6752;top:3394;width:148;height:66" coordorigin="6752,3394" coordsize="148,66" path="m6752,3460l6900,3460,6900,3394,6752,3394,6752,3460xe" filled="t" fillcolor="#000000" stroked="f">
                <v:path arrowok="t"/>
                <v:fill/>
              </v:shape>
            </v:group>
            <v:group style="position:absolute;left:8341;top:1232;width:2;height:2695" coordorigin="8341,1232" coordsize="2,2695">
              <v:shape style="position:absolute;left:8341;top:1232;width:2;height:2695" coordorigin="8341,1232" coordsize="0,2695" path="m8341,1232l8341,3928e" filled="f" stroked="t" strokeweight=".06pt" strokecolor="#000000">
                <v:path arrowok="t"/>
                <v:stroke dashstyle="dash"/>
              </v:shape>
            </v:group>
            <v:group style="position:absolute;left:8341;top:4193;width:2;height:1589" coordorigin="8341,4193" coordsize="2,1589">
              <v:shape style="position:absolute;left:8341;top:4193;width:2;height:1589" coordorigin="8341,4193" coordsize="0,1589" path="m8341,4193l8341,5782e" filled="f" stroked="t" strokeweight=".06pt" strokecolor="#000000">
                <v:path arrowok="t"/>
                <v:stroke dashstyle="dash"/>
              </v:shape>
            </v:group>
            <v:group style="position:absolute;left:8275;top:3926;width:119;height:266" coordorigin="8275,3926" coordsize="119,266">
              <v:shape style="position:absolute;left:8275;top:3926;width:119;height:266" coordorigin="8275,3926" coordsize="119,266" path="m8275,4193l8394,4193,8394,3926,8275,3926,8275,4193xe" filled="f" stroked="t" strokeweight=".06pt" strokecolor="#000000">
                <v:path arrowok="t"/>
              </v:shape>
            </v:group>
            <v:group style="position:absolute;left:8341;top:6034;width:2;height:1321" coordorigin="8341,6034" coordsize="2,1321">
              <v:shape style="position:absolute;left:8341;top:6034;width:2;height:1321" coordorigin="8341,6034" coordsize="0,1321" path="m8341,6034l8341,7355e" filled="f" stroked="t" strokeweight=".06pt" strokecolor="#000000">
                <v:path arrowok="t"/>
                <v:stroke dashstyle="dash"/>
              </v:shape>
            </v:group>
            <v:group style="position:absolute;left:8275;top:5780;width:119;height:253" coordorigin="8275,5780" coordsize="119,253">
              <v:shape style="position:absolute;left:8275;top:5780;width:119;height:253" coordorigin="8275,5780" coordsize="119,253" path="m8275,6034l8394,6034,8394,5780,8275,5780,8275,6034xe" filled="f" stroked="t" strokeweight=".06pt" strokecolor="#000000">
                <v:path arrowok="t"/>
              </v:shape>
            </v:group>
            <v:group style="position:absolute;left:4163;top:3941;width:4112;height:2" coordorigin="4163,3941" coordsize="4112,2">
              <v:shape style="position:absolute;left:4163;top:3941;width:4112;height:2" coordorigin="4163,3941" coordsize="4112,0" path="m4163,3941l8275,3941e" filled="f" stroked="t" strokeweight=".06pt" strokecolor="#000000">
                <v:path arrowok="t"/>
              </v:shape>
            </v:group>
            <v:group style="position:absolute;left:8114;top:3941;width:161;height:66" coordorigin="8114,3941" coordsize="161,66">
              <v:shape style="position:absolute;left:8114;top:3941;width:161;height:66" coordorigin="8114,3941" coordsize="161,66" path="m8114,4007l8275,4007,8275,3941,8114,3941,8114,4007xe" filled="t" fillcolor="#000000" stroked="f">
                <v:path arrowok="t"/>
                <v:fill/>
              </v:shape>
            </v:group>
            <v:group style="position:absolute;left:8114;top:3874;width:161;height:67" coordorigin="8114,3874" coordsize="161,67">
              <v:shape style="position:absolute;left:8114;top:3874;width:161;height:67" coordorigin="8114,3874" coordsize="161,67" path="m8114,3941l8275,3941,8275,3874,8114,3874,8114,3941xe" filled="t" fillcolor="#000000" stroked="f">
                <v:path arrowok="t"/>
                <v:fill/>
              </v:shape>
            </v:group>
            <v:group style="position:absolute;left:4163;top:5034;width:2737;height:2" coordorigin="4163,5034" coordsize="2737,2">
              <v:shape style="position:absolute;left:4163;top:5034;width:2737;height:2" coordorigin="4163,5034" coordsize="2737,0" path="m4163,5034l6900,5034e" filled="f" stroked="t" strokeweight=".06pt" strokecolor="#000000">
                <v:path arrowok="t"/>
              </v:shape>
            </v:group>
            <v:group style="position:absolute;left:6752;top:5034;width:148;height:53" coordorigin="6752,5034" coordsize="148,53">
              <v:shape style="position:absolute;left:6752;top:5034;width:148;height:53" coordorigin="6752,5034" coordsize="148,53" path="m6752,5087l6900,5087,6900,5034,6752,5034,6752,5087xe" filled="t" fillcolor="#000000" stroked="f">
                <v:path arrowok="t"/>
                <v:fill/>
              </v:shape>
            </v:group>
            <v:group style="position:absolute;left:6752;top:4967;width:148;height:67" coordorigin="6752,4967" coordsize="148,67">
              <v:shape style="position:absolute;left:6752;top:4967;width:148;height:67" coordorigin="6752,4967" coordsize="148,67" path="m6752,5034l6900,5034,6900,4967,6752,4967,6752,5034xe" filled="t" fillcolor="#000000" stroked="f">
                <v:path arrowok="t"/>
                <v:fill/>
              </v:shape>
            </v:group>
            <v:group style="position:absolute;left:4163;top:5780;width:4112;height:2" coordorigin="4163,5780" coordsize="4112,2">
              <v:shape style="position:absolute;left:4163;top:5780;width:4112;height:2" coordorigin="4163,5780" coordsize="4112,0" path="m4163,5780l8275,5780e" filled="f" stroked="t" strokeweight=".06pt" strokecolor="#000000">
                <v:path arrowok="t"/>
              </v:shape>
            </v:group>
            <v:group style="position:absolute;left:8114;top:5780;width:161;height:67" coordorigin="8114,5780" coordsize="161,67">
              <v:shape style="position:absolute;left:8114;top:5780;width:161;height:67" coordorigin="8114,5780" coordsize="161,67" path="m8114,5848l8275,5848,8275,5780,8114,5780,8114,5848xe" filled="t" fillcolor="#000000" stroked="f">
                <v:path arrowok="t"/>
                <v:fill/>
              </v:shape>
            </v:group>
            <v:group style="position:absolute;left:8114;top:5714;width:161;height:66" coordorigin="8114,5714" coordsize="161,66">
              <v:shape style="position:absolute;left:8114;top:5714;width:161;height:66" coordorigin="8114,5714" coordsize="161,66" path="m8114,5780l8275,5780,8275,5714,8114,5714,8114,5780xe" filled="t" fillcolor="#000000" stroked="f">
                <v:path arrowok="t"/>
                <v:fill/>
              </v:shape>
            </v:group>
            <v:group style="position:absolute;left:9703;top:1232;width:2;height:3242" coordorigin="9703,1232" coordsize="2,3242">
              <v:shape style="position:absolute;left:9703;top:1232;width:2;height:3242" coordorigin="9703,1232" coordsize="0,3242" path="m9703,1232l9703,4475e" filled="f" stroked="t" strokeweight=".06pt" strokecolor="#000000">
                <v:path arrowok="t"/>
                <v:stroke dashstyle="dash"/>
              </v:shape>
            </v:group>
            <v:group style="position:absolute;left:9703;top:4726;width:2;height:2629" coordorigin="9703,4726" coordsize="2,2629">
              <v:shape style="position:absolute;left:9703;top:4726;width:2;height:2629" coordorigin="9703,4726" coordsize="0,2629" path="m9703,4726l9703,7355e" filled="f" stroked="t" strokeweight=".06pt" strokecolor="#000000">
                <v:path arrowok="t"/>
                <v:stroke dashstyle="dash"/>
              </v:shape>
            </v:group>
            <v:group style="position:absolute;left:9636;top:4474;width:132;height:252" coordorigin="9636,4474" coordsize="132,252">
              <v:shape style="position:absolute;left:9636;top:4474;width:132;height:252" coordorigin="9636,4474" coordsize="132,252" path="m9636,4726l9768,4726,9768,4474,9636,4474,9636,4726xe" filled="f" stroked="t" strokeweight=".06pt" strokecolor="#000000">
                <v:path arrowok="t"/>
              </v:shape>
            </v:group>
            <v:group style="position:absolute;left:4163;top:4487;width:5473;height:2" coordorigin="4163,4487" coordsize="5473,2">
              <v:shape style="position:absolute;left:4163;top:4487;width:5473;height:2" coordorigin="4163,4487" coordsize="5473,0" path="m4163,4487l9636,4487e" filled="f" stroked="t" strokeweight=".06pt" strokecolor="#000000">
                <v:path arrowok="t"/>
              </v:shape>
            </v:group>
            <v:group style="position:absolute;left:9490;top:4487;width:146;height:67" coordorigin="9490,4487" coordsize="146,67">
              <v:shape style="position:absolute;left:9490;top:4487;width:146;height:67" coordorigin="9490,4487" coordsize="146,67" path="m9490,4554l9636,4554,9636,4487,9490,4487,9490,4554xe" filled="t" fillcolor="#000000" stroked="f">
                <v:path arrowok="t"/>
                <v:fill/>
              </v:shape>
            </v:group>
            <v:group style="position:absolute;left:9490;top:4421;width:146;height:66" coordorigin="9490,4421" coordsize="146,66">
              <v:shape style="position:absolute;left:9490;top:4421;width:146;height:66" coordorigin="9490,4421" coordsize="146,66" path="m9490,4487l9636,4487,9636,4421,9490,4421,9490,4487xe" filled="t" fillcolor="#000000" stroked="f">
                <v:path arrowok="t"/>
                <v:fill/>
              </v:shape>
            </v:group>
            <v:group style="position:absolute;left:2575;top:3806;width:1334;height:1481" coordorigin="2575,3806" coordsize="1334,1481">
              <v:shape style="position:absolute;left:2575;top:3806;width:1334;height:1481" coordorigin="2575,3806" coordsize="1334,1481" path="m3750,3806l2575,3806,2575,5287,3910,5287,3910,3954,3750,3806e" filled="t" fillcolor="#FFFFCC" stroked="f">
                <v:path arrowok="t"/>
                <v:fill/>
              </v:shape>
            </v:group>
            <v:group style="position:absolute;left:2575;top:3806;width:1334;height:1481" coordorigin="2575,3806" coordsize="1334,1481">
              <v:shape style="position:absolute;left:2575;top:3806;width:1334;height:1481" coordorigin="2575,3806" coordsize="1334,1481" path="m2575,3806l3750,3806,3910,3954,3910,5287,2575,5287,2575,3806xe" filled="f" stroked="t" strokeweight=".06pt" strokecolor="#000000">
                <v:path arrowok="t"/>
              </v:shape>
            </v:group>
            <v:group style="position:absolute;left:2575;top:3806;width:1334;height:1481" coordorigin="2575,3806" coordsize="1334,1481">
              <v:shape style="position:absolute;left:2575;top:3806;width:1334;height:1481" coordorigin="2575,3806" coordsize="1334,1481" path="m2575,3806l3750,3806,3910,3954,3910,5287,2575,5287,2575,3806e" filled="f" stroked="t" strokeweight=".06pt" strokecolor="#000000">
                <v:path arrowok="t"/>
              </v:shape>
            </v:group>
            <v:group style="position:absolute;left:3750;top:3806;width:160;height:148" coordorigin="3750,3806" coordsize="160,148">
              <v:shape style="position:absolute;left:3750;top:3806;width:160;height:148" coordorigin="3750,3806" coordsize="160,148" path="m3750,3806l3750,3954,3910,3954e" filled="f" stroked="t" strokeweight=".06pt" strokecolor="#000000">
                <v:path arrowok="t"/>
              </v:shape>
            </v:group>
            <v:group style="position:absolute;left:3936;top:4700;width:1602;height:334" coordorigin="3936,4700" coordsize="1602,334">
              <v:shape style="position:absolute;left:3936;top:4700;width:1602;height:334" coordorigin="3936,4700" coordsize="1602,334" path="m3936,4700l5538,5034e" filled="f" stroked="t" strokeweight=".06pt" strokecolor="#000000">
                <v:path arrowok="t"/>
                <v:stroke dashstyle="dash"/>
              </v:shape>
            </v:group>
            <v:group style="position:absolute;left:8474;top:4700;width:2297;height:907" coordorigin="8474,4700" coordsize="2297,907">
              <v:shape style="position:absolute;left:8474;top:4700;width:2297;height:907" coordorigin="8474,4700" coordsize="2297,907" path="m10624,4700l8474,4700,8474,5608,10771,5608,10771,4861,10624,4700e" filled="t" fillcolor="#FFFFCC" stroked="f">
                <v:path arrowok="t"/>
                <v:fill/>
              </v:shape>
            </v:group>
            <v:group style="position:absolute;left:8474;top:4700;width:2297;height:907" coordorigin="8474,4700" coordsize="2297,907">
              <v:shape style="position:absolute;left:8474;top:4700;width:2297;height:907" coordorigin="8474,4700" coordsize="2297,907" path="m8474,4700l10624,4700,10771,4861,10771,5608,8474,5608,8474,4700xe" filled="f" stroked="t" strokeweight=".06pt" strokecolor="#000000">
                <v:path arrowok="t"/>
              </v:shape>
            </v:group>
            <v:group style="position:absolute;left:8474;top:4700;width:2297;height:907" coordorigin="8474,4700" coordsize="2297,907">
              <v:shape style="position:absolute;left:8474;top:4700;width:2297;height:907" coordorigin="8474,4700" coordsize="2297,907" path="m8474,4700l10624,4700,10771,4861,10771,5608,8474,5608,8474,4700e" filled="f" stroked="t" strokeweight=".06pt" strokecolor="#000000">
                <v:path arrowok="t"/>
              </v:shape>
            </v:group>
            <v:group style="position:absolute;left:10624;top:4700;width:148;height:161" coordorigin="10624,4700" coordsize="148,161">
              <v:shape style="position:absolute;left:10624;top:4700;width:148;height:161" coordorigin="10624,4700" coordsize="148,161" path="m10624,4700l10624,4861,10771,4861e" filled="f" stroked="t" strokeweight=".06pt" strokecolor="#000000">
                <v:path arrowok="t"/>
              </v:shape>
            </v:group>
            <v:group style="position:absolute;left:6900;top:4487;width:1574;height:388" coordorigin="6900,4487" coordsize="1574,388">
              <v:shape style="position:absolute;left:6900;top:4487;width:1574;height:388" coordorigin="6900,4487" coordsize="1574,388" path="m8474,4874l6900,4487e" filled="f" stroked="t" strokeweight=".06pt" strokecolor="#000000">
                <v:path arrowok="t"/>
                <v:stroke dashstyle="dash"/>
              </v:shape>
            </v:group>
            <v:group style="position:absolute;left:7421;top:1900;width:2910;height:1867" coordorigin="7421,1900" coordsize="2910,1867">
              <v:shape style="position:absolute;left:7421;top:1900;width:2910;height:1867" coordorigin="7421,1900" coordsize="2910,1867" path="m10170,1900l7421,1900,7421,3767,10331,3767,10331,2059,10170,1900e" filled="t" fillcolor="#FFFFCC" stroked="f">
                <v:path arrowok="t"/>
                <v:fill/>
              </v:shape>
            </v:group>
            <v:group style="position:absolute;left:7421;top:1900;width:2910;height:1867" coordorigin="7421,1900" coordsize="2910,1867">
              <v:shape style="position:absolute;left:7421;top:1900;width:2910;height:1867" coordorigin="7421,1900" coordsize="2910,1867" path="m7421,1900l10170,1900,10331,2059,10331,3767,7421,3767,7421,1900xe" filled="f" stroked="t" strokeweight=".06pt" strokecolor="#000000">
                <v:path arrowok="t"/>
              </v:shape>
            </v:group>
            <v:group style="position:absolute;left:7421;top:1900;width:2910;height:1867" coordorigin="7421,1900" coordsize="2910,1867">
              <v:shape style="position:absolute;left:7421;top:1900;width:2910;height:1867" coordorigin="7421,1900" coordsize="2910,1867" path="m7421,1900l10170,1900,10331,2059,10331,3767,7421,3767,7421,1900e" filled="f" stroked="t" strokeweight=".06pt" strokecolor="#000000">
                <v:path arrowok="t"/>
              </v:shape>
            </v:group>
            <v:group style="position:absolute;left:10170;top:1900;width:161;height:160" coordorigin="10170,1900" coordsize="161,160">
              <v:shape style="position:absolute;left:10170;top:1900;width:161;height:160" coordorigin="10170,1900" coordsize="161,160" path="m10170,1900l10170,2059,10331,2059e" filled="f" stroked="t" strokeweight=".06pt" strokecolor="#000000">
                <v:path arrowok="t"/>
              </v:shape>
            </v:group>
            <v:group style="position:absolute;left:9062;top:1045;width:200;height:854" coordorigin="9062,1045" coordsize="200,854">
              <v:shape style="position:absolute;left:9062;top:1045;width:200;height:854" coordorigin="9062,1045" coordsize="200,854" path="m9263,1900l9062,1045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spacing w:val="-15"/>
          <w:w w:val="101"/>
          <w:position w:val="-1"/>
        </w:rPr>
        <w:t>O</w:t>
      </w:r>
      <w:r>
        <w:rPr>
          <w:rFonts w:ascii="Arial" w:hAnsi="Arial" w:cs="Arial" w:eastAsia="Arial"/>
          <w:sz w:val="17"/>
          <w:szCs w:val="17"/>
          <w:spacing w:val="10"/>
          <w:w w:val="102"/>
          <w:position w:val="-1"/>
        </w:rPr>
        <w:t>b</w:t>
      </w:r>
      <w:r>
        <w:rPr>
          <w:rFonts w:ascii="Arial" w:hAnsi="Arial" w:cs="Arial" w:eastAsia="Arial"/>
          <w:sz w:val="17"/>
          <w:szCs w:val="17"/>
          <w:spacing w:val="2"/>
          <w:w w:val="102"/>
          <w:position w:val="-1"/>
        </w:rPr>
        <w:t>j</w:t>
      </w:r>
      <w:r>
        <w:rPr>
          <w:rFonts w:ascii="Arial" w:hAnsi="Arial" w:cs="Arial" w:eastAsia="Arial"/>
          <w:sz w:val="17"/>
          <w:szCs w:val="17"/>
          <w:spacing w:val="-16"/>
          <w:w w:val="102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102"/>
          <w:position w:val="-1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1"/>
          <w:position w:val="-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  <w:position w:val="-1"/>
        </w:rPr>
        <w:t>S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-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7"/>
          <w:szCs w:val="17"/>
          <w:spacing w:val="9"/>
          <w:w w:val="100"/>
          <w:position w:val="-1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  <w:position w:val="-1"/>
        </w:rPr>
        <w:t>O</w:t>
      </w:r>
      <w:r>
        <w:rPr>
          <w:rFonts w:ascii="Arial" w:hAnsi="Arial" w:cs="Arial" w:eastAsia="Arial"/>
          <w:sz w:val="17"/>
          <w:szCs w:val="17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17"/>
          <w:szCs w:val="17"/>
          <w:spacing w:val="-5"/>
          <w:w w:val="100"/>
          <w:position w:val="-1"/>
        </w:rPr>
        <w:t>D</w:t>
      </w:r>
      <w:r>
        <w:rPr>
          <w:rFonts w:ascii="Arial" w:hAnsi="Arial" w:cs="Arial" w:eastAsia="Arial"/>
          <w:sz w:val="17"/>
          <w:szCs w:val="17"/>
          <w:spacing w:val="4"/>
          <w:w w:val="100"/>
          <w:position w:val="-1"/>
        </w:rPr>
        <w:t>B</w:t>
      </w:r>
      <w:r>
        <w:rPr>
          <w:rFonts w:ascii="Arial" w:hAnsi="Arial" w:cs="Arial" w:eastAsia="Arial"/>
          <w:sz w:val="17"/>
          <w:szCs w:val="17"/>
          <w:spacing w:val="-11"/>
          <w:w w:val="100"/>
          <w:position w:val="-1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1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-16"/>
          <w:w w:val="102"/>
          <w:position w:val="-1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1"/>
          <w:position w:val="-1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2"/>
          <w:position w:val="-1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2"/>
          <w:position w:val="-1"/>
        </w:rPr>
        <w:t>l</w:t>
      </w:r>
      <w:r>
        <w:rPr>
          <w:rFonts w:ascii="Arial" w:hAnsi="Arial" w:cs="Arial" w:eastAsia="Arial"/>
          <w:sz w:val="17"/>
          <w:szCs w:val="17"/>
          <w:spacing w:val="-12"/>
          <w:w w:val="102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z</w:t>
      </w:r>
      <w:r>
        <w:rPr>
          <w:rFonts w:ascii="Arial" w:hAnsi="Arial" w:cs="Arial" w:eastAsia="Arial"/>
          <w:sz w:val="17"/>
          <w:szCs w:val="17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00.100002" w:type="dxa"/>
      </w:tblPr>
      <w:tblGrid/>
      <w:tr>
        <w:trPr>
          <w:trHeight w:val="261" w:hRule="exact"/>
        </w:trPr>
        <w:tc>
          <w:tcPr>
            <w:tcW w:w="1507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48" w:after="0" w:line="240" w:lineRule="auto"/>
              <w:ind w:left="646" w:right="612"/>
              <w:jc w:val="center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3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48" w:after="0" w:line="240" w:lineRule="auto"/>
              <w:ind w:left="714" w:right="678"/>
              <w:jc w:val="center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8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8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10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88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8" w:after="0" w:line="240" w:lineRule="auto"/>
              <w:ind w:left="254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12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0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2"/>
                <w:u w:val="single" w:color="000000"/>
              </w:rPr>
              <w:t>ss</w:t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o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288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8" w:after="0" w:line="240" w:lineRule="auto"/>
              <w:ind w:left="207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12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D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1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5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abas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9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9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67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single" w:sz=".48" w:space="0" w:color="000000"/>
            </w:tcBorders>
          </w:tcPr>
          <w:p>
            <w:pPr>
              <w:spacing w:before="48" w:after="0" w:line="240" w:lineRule="auto"/>
              <w:ind w:left="106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8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8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6"/>
                <w:w w:val="100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-26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8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8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16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16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29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29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12"/>
                <w:w w:val="102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-12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o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35" w:type="dxa"/>
            <w:tcBorders>
              <w:top w:val="single" w:sz=".48" w:space="0" w:color="000000"/>
              <w:bottom w:val="nil" w:sz="6" w:space="0" w:color="auto"/>
              <w:left w:val="single" w:sz=".48" w:space="0" w:color="000000"/>
              <w:right w:val="nil" w:sz="6" w:space="0" w:color="auto"/>
            </w:tcBorders>
          </w:tcPr>
          <w:p>
            <w:pPr>
              <w:spacing w:before="48" w:after="0" w:line="240" w:lineRule="auto"/>
              <w:ind w:left="39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D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bas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8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8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oot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4"/>
                <w:w w:val="100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4"/>
                <w:w w:val="100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: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</w:tr>
      <w:tr>
        <w:trPr>
          <w:trHeight w:val="245" w:hRule="exact"/>
        </w:trPr>
        <w:tc>
          <w:tcPr>
            <w:tcW w:w="1507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0" w:after="0" w:line="240" w:lineRule="auto"/>
              <w:ind w:left="80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1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r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7"/>
                <w:w w:val="102"/>
                <w:u w:val="single" w:color="000000"/>
              </w:rPr>
              <w:t>cy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C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2"/>
                <w:w w:val="102"/>
                <w:u w:val="single" w:color="000000"/>
              </w:rPr>
              <w:t>l</w:t>
            </w:r>
            <w:r>
              <w:rPr>
                <w:rFonts w:ascii="Arial" w:hAnsi="Arial" w:cs="Arial" w:eastAsia="Arial"/>
                <w:sz w:val="17"/>
                <w:szCs w:val="17"/>
                <w:spacing w:val="2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  <w:u w:val="single" w:color="000000"/>
              </w:rPr>
              <w:t>t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2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3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  <w:shd w:val="clear" w:color="auto" w:fill="FFFFCC"/>
          </w:tcPr>
          <w:p>
            <w:pPr>
              <w:spacing w:before="0" w:after="0" w:line="240" w:lineRule="auto"/>
              <w:ind w:left="93" w:right="-2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1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1"/>
                <w:u w:val="single" w:color="000000"/>
              </w:rPr>
              <w:t>S</w:t>
            </w:r>
            <w:r>
              <w:rPr>
                <w:rFonts w:ascii="Arial" w:hAnsi="Arial" w:cs="Arial" w:eastAsia="Arial"/>
                <w:sz w:val="17"/>
                <w:szCs w:val="17"/>
                <w:spacing w:val="4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11"/>
                <w:w w:val="102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-11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l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4"/>
                <w:w w:val="101"/>
                <w:u w:val="single" w:color="000000"/>
              </w:rPr>
              <w:t> </w:t>
            </w:r>
            <w:r>
              <w:rPr>
                <w:rFonts w:ascii="Arial" w:hAnsi="Arial" w:cs="Arial" w:eastAsia="Arial"/>
                <w:sz w:val="17"/>
                <w:szCs w:val="17"/>
                <w:spacing w:val="-34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  <w:t>D</w:t>
            </w:r>
            <w:r>
              <w:rPr>
                <w:rFonts w:ascii="Arial" w:hAnsi="Arial" w:cs="Arial" w:eastAsia="Arial"/>
                <w:sz w:val="17"/>
                <w:szCs w:val="17"/>
                <w:spacing w:val="-5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  <w:t>B</w:t>
            </w:r>
            <w:r>
              <w:rPr>
                <w:rFonts w:ascii="Arial" w:hAnsi="Arial" w:cs="Arial" w:eastAsia="Arial"/>
                <w:sz w:val="17"/>
                <w:szCs w:val="17"/>
                <w:spacing w:val="6"/>
                <w:w w:val="101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2"/>
                <w:w w:val="102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2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ana</w:t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  <w:t>g</w:t>
            </w:r>
            <w:r>
              <w:rPr>
                <w:rFonts w:ascii="Arial" w:hAnsi="Arial" w:cs="Arial" w:eastAsia="Arial"/>
                <w:sz w:val="17"/>
                <w:szCs w:val="17"/>
                <w:spacing w:val="-4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er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  <w:tc>
          <w:tcPr>
            <w:tcW w:w="1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88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/>
            <w:rPr/>
          </w:p>
        </w:tc>
        <w:tc>
          <w:tcPr>
            <w:tcW w:w="1288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/>
            <w:rPr/>
          </w:p>
        </w:tc>
        <w:tc>
          <w:tcPr>
            <w:tcW w:w="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67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single" w:sz=".48" w:space="0" w:color="000000"/>
            </w:tcBorders>
          </w:tcPr>
          <w:p>
            <w:pPr/>
            <w:rPr/>
          </w:p>
        </w:tc>
        <w:tc>
          <w:tcPr>
            <w:tcW w:w="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35" w:type="dxa"/>
            <w:tcBorders>
              <w:top w:val="nil" w:sz="6" w:space="0" w:color="auto"/>
              <w:bottom w:val="single" w:sz=".48" w:space="0" w:color="000000"/>
              <w:left w:val="single" w:sz=".48" w:space="0" w:color="000000"/>
              <w:right w:val="nil" w:sz="6" w:space="0" w:color="auto"/>
            </w:tcBorders>
          </w:tcPr>
          <w:p>
            <w:pPr>
              <w:spacing w:before="0" w:after="0" w:line="240" w:lineRule="auto"/>
              <w:ind w:left="473" w:right="438"/>
              <w:jc w:val="center"/>
              <w:rPr>
                <w:rFonts w:ascii="Arial" w:hAnsi="Arial" w:cs="Arial" w:eastAsia="Arial"/>
                <w:sz w:val="17"/>
                <w:szCs w:val="17"/>
              </w:rPr>
            </w:pPr>
            <w:rPr/>
            <w:r>
              <w:rPr>
                <w:rFonts w:ascii="Arial" w:hAnsi="Arial" w:cs="Arial" w:eastAsia="Arial"/>
                <w:sz w:val="17"/>
                <w:szCs w:val="17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3"/>
                <w:w w:val="102"/>
                <w:u w:val="single" w:color="000000"/>
              </w:rPr>
              <w:t>M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  <w:t>a</w:t>
            </w:r>
            <w:r>
              <w:rPr>
                <w:rFonts w:ascii="Arial" w:hAnsi="Arial" w:cs="Arial" w:eastAsia="Arial"/>
                <w:sz w:val="17"/>
                <w:szCs w:val="17"/>
                <w:spacing w:val="-3"/>
                <w:w w:val="102"/>
                <w:u w:val="single" w:color="000000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  <w:u w:val="single" w:color="000000"/>
              </w:rPr>
              <w:t>p</w:t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2"/>
              </w:rPr>
            </w:r>
            <w:r>
              <w:rPr>
                <w:rFonts w:ascii="Arial" w:hAnsi="Arial" w:cs="Arial" w:eastAsia="Arial"/>
                <w:sz w:val="17"/>
                <w:szCs w:val="17"/>
                <w:spacing w:val="0"/>
                <w:w w:val="100"/>
              </w:rPr>
            </w:r>
          </w:p>
        </w:tc>
      </w:tr>
    </w:tbl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1" w:after="0" w:line="240" w:lineRule="auto"/>
        <w:ind w:left="1408" w:right="-66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0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z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/>
        <w:br w:type="column"/>
      </w:r>
      <w:r>
        <w:rPr>
          <w:sz w:val="28"/>
          <w:szCs w:val="28"/>
        </w:rPr>
      </w:r>
    </w:p>
    <w:p>
      <w:pPr>
        <w:spacing w:before="0" w:after="0" w:line="240" w:lineRule="auto"/>
        <w:ind w:left="-33" w:right="601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74" w:right="708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655" w:right="-66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4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3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right="614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2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da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hange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da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he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be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app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7"/>
          <w:w w:val="101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1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1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ed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b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2414" w:space="635"/>
            <w:col w:w="1647" w:space="1437"/>
            <w:col w:w="3347"/>
          </w:cols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8" w:lineRule="auto"/>
        <w:ind w:left="1288" w:right="-4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4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he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w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ap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2"/>
        </w:rPr>
        <w:t>m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1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b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j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1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41" w:after="0" w:line="240" w:lineRule="auto"/>
        <w:ind w:left="1388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4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beg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3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6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3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1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b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j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2" w:lineRule="exact"/>
        <w:ind w:left="133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10"/>
          <w:w w:val="100"/>
          <w:position w:val="-1"/>
        </w:rPr>
        <w:t>1</w:t>
      </w:r>
      <w:r>
        <w:rPr>
          <w:rFonts w:ascii="Arial" w:hAnsi="Arial" w:cs="Arial" w:eastAsia="Arial"/>
          <w:sz w:val="17"/>
          <w:szCs w:val="17"/>
          <w:spacing w:val="-9"/>
          <w:w w:val="100"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-3"/>
          <w:w w:val="100"/>
          <w:position w:val="-1"/>
        </w:rPr>
        <w:t>7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7"/>
          <w:szCs w:val="17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1"/>
          <w:position w:val="-1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2"/>
          <w:position w:val="-1"/>
        </w:rPr>
        <w:t>o</w:t>
      </w:r>
      <w:r>
        <w:rPr>
          <w:rFonts w:ascii="Arial" w:hAnsi="Arial" w:cs="Arial" w:eastAsia="Arial"/>
          <w:sz w:val="17"/>
          <w:szCs w:val="17"/>
          <w:spacing w:val="2"/>
          <w:w w:val="102"/>
          <w:position w:val="-1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m</w:t>
      </w:r>
      <w:r>
        <w:rPr>
          <w:rFonts w:ascii="Arial" w:hAnsi="Arial" w:cs="Arial" w:eastAsia="Arial"/>
          <w:sz w:val="17"/>
          <w:szCs w:val="17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11"/>
          <w:w w:val="102"/>
          <w:position w:val="-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1"/>
          <w:position w:val="-1"/>
        </w:rPr>
        <w:t>t</w:t>
      </w:r>
      <w:r>
        <w:rPr>
          <w:rFonts w:ascii="Arial" w:hAnsi="Arial" w:cs="Arial" w:eastAsia="Arial"/>
          <w:sz w:val="17"/>
          <w:szCs w:val="17"/>
          <w:spacing w:val="-29"/>
          <w:w w:val="100"/>
          <w:position w:val="-1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102"/>
          <w:position w:val="-1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2"/>
          <w:position w:val="-1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right="41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5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20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da</w:t>
      </w:r>
      <w:r>
        <w:rPr>
          <w:rFonts w:ascii="Arial" w:hAnsi="Arial" w:cs="Arial" w:eastAsia="Arial"/>
          <w:sz w:val="17"/>
          <w:szCs w:val="17"/>
          <w:spacing w:val="5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aba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oo</w:t>
      </w:r>
      <w:r>
        <w:rPr>
          <w:rFonts w:ascii="Arial" w:hAnsi="Arial" w:cs="Arial" w:eastAsia="Arial"/>
          <w:sz w:val="17"/>
          <w:szCs w:val="17"/>
          <w:spacing w:val="6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3" w:equalWidth="0">
            <w:col w:w="2386" w:space="638"/>
            <w:col w:w="2955" w:space="1210"/>
            <w:col w:w="229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1" w:after="0" w:line="262" w:lineRule="auto"/>
        <w:ind w:left="915" w:right="639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2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1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ag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new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ab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1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915" w:right="571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2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an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ab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3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ope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1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on.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915" w:right="414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13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en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po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</w:t>
      </w:r>
      <w:r>
        <w:rPr>
          <w:rFonts w:ascii="Arial" w:hAnsi="Arial" w:cs="Arial" w:eastAsia="Arial"/>
          <w:sz w:val="17"/>
          <w:szCs w:val="17"/>
          <w:spacing w:val="10"/>
          <w:w w:val="102"/>
        </w:rPr>
        <w:t>p</w:t>
      </w:r>
      <w:r>
        <w:rPr>
          <w:rFonts w:ascii="Arial" w:hAnsi="Arial" w:cs="Arial" w:eastAsia="Arial"/>
          <w:sz w:val="17"/>
          <w:szCs w:val="17"/>
          <w:spacing w:val="-17"/>
          <w:w w:val="102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21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j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aba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</w:t>
      </w:r>
      <w:r>
        <w:rPr>
          <w:rFonts w:ascii="Arial" w:hAnsi="Arial" w:cs="Arial" w:eastAsia="Arial"/>
          <w:sz w:val="17"/>
          <w:szCs w:val="17"/>
          <w:spacing w:val="-18"/>
          <w:w w:val="102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1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"</w:t>
      </w:r>
      <w:r>
        <w:rPr>
          <w:rFonts w:ascii="Arial" w:hAnsi="Arial" w:cs="Arial" w:eastAsia="Arial"/>
          <w:sz w:val="17"/>
          <w:szCs w:val="17"/>
          <w:spacing w:val="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(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abo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0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and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“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”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u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w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an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-8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on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4"/>
          <w:w w:val="102"/>
        </w:rPr>
        <w:t>a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pp</w:t>
      </w:r>
      <w:r>
        <w:rPr>
          <w:rFonts w:ascii="Arial" w:hAnsi="Arial" w:cs="Arial" w:eastAsia="Arial"/>
          <w:sz w:val="17"/>
          <w:szCs w:val="17"/>
          <w:spacing w:val="2"/>
          <w:w w:val="102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-33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1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j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7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y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2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2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oo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8"/>
          <w:w w:val="10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15" w:right="372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-2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b</w:t>
      </w:r>
      <w:r>
        <w:rPr>
          <w:rFonts w:ascii="Arial" w:hAnsi="Arial" w:cs="Arial" w:eastAsia="Arial"/>
          <w:sz w:val="17"/>
          <w:szCs w:val="17"/>
          <w:spacing w:val="-16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-2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ea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4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,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28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8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an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6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-3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102"/>
        </w:rPr>
        <w:t>c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m</w:t>
      </w:r>
      <w:r>
        <w:rPr>
          <w:rFonts w:ascii="Arial" w:hAnsi="Arial" w:cs="Arial" w:eastAsia="Arial"/>
          <w:sz w:val="17"/>
          <w:szCs w:val="17"/>
          <w:spacing w:val="-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0"/>
          <w:w w:val="102"/>
        </w:rPr>
        <w:t>m</w:t>
      </w:r>
      <w:r>
        <w:rPr>
          <w:rFonts w:ascii="Arial" w:hAnsi="Arial" w:cs="Arial" w:eastAsia="Arial"/>
          <w:sz w:val="17"/>
          <w:szCs w:val="17"/>
          <w:spacing w:val="1"/>
          <w:w w:val="102"/>
        </w:rPr>
        <w:t>i</w:t>
      </w:r>
      <w:r>
        <w:rPr>
          <w:rFonts w:ascii="Arial" w:hAnsi="Arial" w:cs="Arial" w:eastAsia="Arial"/>
          <w:sz w:val="17"/>
          <w:szCs w:val="17"/>
          <w:spacing w:val="6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5"/>
          <w:w w:val="101"/>
        </w:rPr>
        <w:t>t</w:t>
      </w:r>
      <w:r>
        <w:rPr>
          <w:rFonts w:ascii="Arial" w:hAnsi="Arial" w:cs="Arial" w:eastAsia="Arial"/>
          <w:sz w:val="17"/>
          <w:szCs w:val="17"/>
          <w:spacing w:val="-3"/>
          <w:w w:val="102"/>
        </w:rPr>
        <w:t>ed.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Obj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ctStor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OODBM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Shutdo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9" w:lineRule="exact"/>
        <w:ind w:left="366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3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3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2"/>
          <w:position w:val="-1"/>
        </w:rPr>
        <w:t>j</w:t>
      </w:r>
      <w:r>
        <w:rPr>
          <w:rFonts w:ascii="Arial" w:hAnsi="Arial" w:cs="Arial" w:eastAsia="Arial"/>
          <w:sz w:val="23"/>
          <w:szCs w:val="23"/>
          <w:spacing w:val="-3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8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7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6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9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21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B</w:t>
      </w:r>
      <w:r>
        <w:rPr>
          <w:rFonts w:ascii="Arial" w:hAnsi="Arial" w:cs="Arial" w:eastAsia="Arial"/>
          <w:sz w:val="23"/>
          <w:szCs w:val="23"/>
          <w:spacing w:val="3"/>
          <w:w w:val="100"/>
          <w:position w:val="-1"/>
        </w:rPr>
        <w:t>M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h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u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w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31" w:after="0" w:line="240" w:lineRule="auto"/>
        <w:ind w:left="1038" w:right="734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</w:rPr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4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14"/>
        </w:rPr>
      </w:r>
      <w:r>
        <w:rPr>
          <w:rFonts w:ascii="Arial" w:hAnsi="Arial" w:cs="Arial" w:eastAsia="Arial"/>
          <w:sz w:val="23"/>
          <w:szCs w:val="23"/>
          <w:spacing w:val="0"/>
        </w:rPr>
      </w:r>
    </w:p>
    <w:p>
      <w:pPr>
        <w:spacing w:before="20" w:after="0" w:line="259" w:lineRule="exact"/>
        <w:ind w:left="258" w:right="-57"/>
        <w:jc w:val="center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21.589996pt;margin-top:28.85689pt;width:307.62pt;height:229.38pt;mso-position-horizontal-relative:page;mso-position-vertical-relative:paragraph;z-index:-4716" coordorigin="2432,577" coordsize="6152,4588">
            <v:group style="position:absolute;left:2521;top:578;width:2;height:337" coordorigin="2521,578" coordsize="2,337">
              <v:shape style="position:absolute;left:2521;top:578;width:2;height:337" coordorigin="2521,578" coordsize="0,337" path="m2521,578l2521,915e" filled="f" stroked="t" strokeweight=".06pt" strokecolor="#000000">
                <v:path arrowok="t"/>
                <v:stroke dashstyle="dash"/>
              </v:shape>
            </v:group>
            <v:group style="position:absolute;left:2521;top:4083;width:2;height:1081" coordorigin="2521,4083" coordsize="2,1081">
              <v:shape style="position:absolute;left:2521;top:4083;width:2;height:1081" coordorigin="2521,4083" coordsize="0,1081" path="m2521,4083l2521,5164e" filled="f" stroked="t" strokeweight=".06pt" strokecolor="#000000">
                <v:path arrowok="t"/>
                <v:stroke dashstyle="dash"/>
              </v:shape>
            </v:group>
            <v:group style="position:absolute;left:2432;top:914;width:176;height:3169" coordorigin="2432,914" coordsize="176,3169">
              <v:shape style="position:absolute;left:2432;top:914;width:176;height:3169" coordorigin="2432,914" coordsize="176,3169" path="m2432,4083l2609,4083,2609,914,2432,914,2432,4083xe" filled="f" stroked="t" strokeweight=".06pt" strokecolor="#9A0033">
                <v:path arrowok="t"/>
              </v:shape>
            </v:group>
            <v:group style="position:absolute;left:4702;top:578;width:2;height:622" coordorigin="4702,578" coordsize="2,622">
              <v:shape style="position:absolute;left:4702;top:578;width:2;height:622" coordorigin="4702,578" coordsize="0,622" path="m4702,578l4702,1199e" filled="f" stroked="t" strokeweight=".06pt" strokecolor="#000000">
                <v:path arrowok="t"/>
                <v:stroke dashstyle="dash"/>
              </v:shape>
            </v:group>
            <v:group style="position:absolute;left:4702;top:3747;width:2;height:1417" coordorigin="4702,3747" coordsize="2,1417">
              <v:shape style="position:absolute;left:4702;top:3747;width:2;height:1417" coordorigin="4702,3747" coordsize="0,1417" path="m4702,3747l4702,5164e" filled="f" stroked="t" strokeweight=".06pt" strokecolor="#000000">
                <v:path arrowok="t"/>
                <v:stroke dashstyle="dash"/>
              </v:shape>
            </v:group>
            <v:group style="position:absolute;left:4614;top:1198;width:158;height:2549" coordorigin="4614,1198" coordsize="158,2549">
              <v:shape style="position:absolute;left:4614;top:1198;width:158;height:2549" coordorigin="4614,1198" coordsize="158,2549" path="m4614,3747l4772,3747,4772,1198,4614,1198,4614,3747xe" filled="f" stroked="t" strokeweight=".06pt" strokecolor="#000000">
                <v:path arrowok="t"/>
              </v:shape>
            </v:group>
            <v:group style="position:absolute;left:2610;top:1198;width:2004;height:2" coordorigin="2610,1198" coordsize="2004,2">
              <v:shape style="position:absolute;left:2610;top:1198;width:2004;height:2" coordorigin="2610,1198" coordsize="2004,0" path="m2610,1198l4614,1198e" filled="f" stroked="t" strokeweight=".06pt" strokecolor="#000000">
                <v:path arrowok="t"/>
              </v:shape>
            </v:group>
            <v:group style="position:absolute;left:4418;top:1198;width:196;height:88" coordorigin="4418,1198" coordsize="196,88">
              <v:shape style="position:absolute;left:4418;top:1198;width:196;height:88" coordorigin="4418,1198" coordsize="196,88" path="m4418,1286l4614,1286,4614,1198,4418,1198,4418,1286xe" filled="t" fillcolor="#000000" stroked="f">
                <v:path arrowok="t"/>
                <v:fill/>
              </v:shape>
            </v:group>
            <v:group style="position:absolute;left:4418;top:1109;width:196;height:89" coordorigin="4418,1109" coordsize="196,89">
              <v:shape style="position:absolute;left:4418;top:1109;width:196;height:89" coordorigin="4418,1109" coordsize="196,89" path="m4418,1198l4614,1198,4614,1109,4418,1109,4418,1198xe" filled="t" fillcolor="#000000" stroked="f">
                <v:path arrowok="t"/>
                <v:fill/>
              </v:shape>
            </v:group>
            <v:group style="position:absolute;left:8514;top:578;width:2;height:2498" coordorigin="8514,578" coordsize="2,2498">
              <v:shape style="position:absolute;left:8514;top:578;width:2;height:2498" coordorigin="8514,578" coordsize="0,2498" path="m8514,578l8514,3076e" filled="f" stroked="t" strokeweight=".06pt" strokecolor="#000000">
                <v:path arrowok="t"/>
                <v:stroke dashstyle="dash"/>
              </v:shape>
            </v:group>
            <v:group style="position:absolute;left:8514;top:3410;width:2;height:1754" coordorigin="8514,3410" coordsize="2,1754">
              <v:shape style="position:absolute;left:8514;top:3410;width:2;height:1754" coordorigin="8514,3410" coordsize="0,1754" path="m8514,3410l8514,5164e" filled="f" stroked="t" strokeweight=".06pt" strokecolor="#000000">
                <v:path arrowok="t"/>
                <v:stroke dashstyle="dash"/>
              </v:shape>
            </v:group>
            <v:group style="position:absolute;left:8425;top:3075;width:158;height:335" coordorigin="8425,3075" coordsize="158,335">
              <v:shape style="position:absolute;left:8425;top:3075;width:158;height:335" coordorigin="8425,3075" coordsize="158,335" path="m8425,3410l8584,3410,8584,3075,8425,3075,8425,3410xe" filled="f" stroked="t" strokeweight=".06pt" strokecolor="#000000">
                <v:path arrowok="t"/>
              </v:shape>
            </v:group>
            <v:group style="position:absolute;left:6706;top:578;width:2;height:1312" coordorigin="6706,578" coordsize="2,1312">
              <v:shape style="position:absolute;left:6706;top:578;width:2;height:1312" coordorigin="6706,578" coordsize="0,1312" path="m6706,578l6706,1889e" filled="f" stroked="t" strokeweight=".06pt" strokecolor="#000000">
                <v:path arrowok="t"/>
                <v:stroke dashstyle="dash"/>
              </v:shape>
            </v:group>
            <v:group style="position:absolute;left:6706;top:2224;width:2;height:2940" coordorigin="6706,2224" coordsize="2,2940">
              <v:shape style="position:absolute;left:6706;top:2224;width:2;height:2940" coordorigin="6706,2224" coordsize="0,2940" path="m6706,2224l6706,5164e" filled="f" stroked="t" strokeweight=".06pt" strokecolor="#000000">
                <v:path arrowok="t"/>
                <v:stroke dashstyle="dash"/>
              </v:shape>
            </v:group>
            <v:group style="position:absolute;left:6617;top:1888;width:158;height:336" coordorigin="6617,1888" coordsize="158,336">
              <v:shape style="position:absolute;left:6617;top:1888;width:158;height:336" coordorigin="6617,1888" coordsize="158,336" path="m6617,2224l6775,2224,6775,1888,6617,1888,6617,2224xe" filled="f" stroked="t" strokeweight=".06pt" strokecolor="#000000">
                <v:path arrowok="t"/>
              </v:shape>
            </v:group>
            <v:group style="position:absolute;left:4790;top:3075;width:3635;height:2" coordorigin="4790,3075" coordsize="3635,2">
              <v:shape style="position:absolute;left:4790;top:3075;width:3635;height:2" coordorigin="4790,3075" coordsize="3635,0" path="m4790,3075l8425,3075e" filled="f" stroked="t" strokeweight=".06pt" strokecolor="#000000">
                <v:path arrowok="t"/>
              </v:shape>
            </v:group>
            <v:group style="position:absolute;left:8213;top:3075;width:212;height:89" coordorigin="8213,3075" coordsize="212,89">
              <v:shape style="position:absolute;left:8213;top:3075;width:212;height:89" coordorigin="8213,3075" coordsize="212,89" path="m8213,3164l8425,3164,8425,3075,8213,3075,8213,3164xe" filled="t" fillcolor="#000000" stroked="f">
                <v:path arrowok="t"/>
                <v:fill/>
              </v:shape>
            </v:group>
            <v:group style="position:absolute;left:8213;top:2986;width:212;height:89" coordorigin="8213,2986" coordsize="212,89">
              <v:shape style="position:absolute;left:8213;top:2986;width:212;height:89" coordorigin="8213,2986" coordsize="212,89" path="m8213,3075l8425,3075,8425,2986,8213,2986,8213,3075xe" filled="t" fillcolor="#000000" stroked="f">
                <v:path arrowok="t"/>
                <v:fill/>
              </v:shape>
            </v:group>
            <v:group style="position:absolute;left:4790;top:1888;width:1826;height:2" coordorigin="4790,1888" coordsize="1826,2">
              <v:shape style="position:absolute;left:4790;top:1888;width:1826;height:2" coordorigin="4790,1888" coordsize="1826,0" path="m4790,1888l6617,1888e" filled="f" stroked="t" strokeweight=".06pt" strokecolor="#000000">
                <v:path arrowok="t"/>
              </v:shape>
            </v:group>
            <v:group style="position:absolute;left:6404;top:1888;width:212;height:89" coordorigin="6404,1888" coordsize="212,89">
              <v:shape style="position:absolute;left:6404;top:1888;width:212;height:89" coordorigin="6404,1888" coordsize="212,89" path="m6404,1977l6617,1977,6617,1888,6404,1888,6404,1977xe" filled="t" fillcolor="#000000" stroked="f">
                <v:path arrowok="t"/>
                <v:fill/>
              </v:shape>
            </v:group>
            <v:group style="position:absolute;left:6404;top:1799;width:212;height:89" coordorigin="6404,1799" coordsize="212,89">
              <v:shape style="position:absolute;left:6404;top:1799;width:212;height:89" coordorigin="6404,1799" coordsize="212,89" path="m6404,1888l6617,1888,6617,1799,6404,1799,6404,1888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position w:val="-1"/>
        </w:rPr>
      </w:r>
      <w:r>
        <w:rPr>
          <w:rFonts w:ascii="Arial" w:hAnsi="Arial" w:cs="Arial" w:eastAsia="Arial"/>
          <w:sz w:val="23"/>
          <w:szCs w:val="23"/>
          <w:spacing w:val="5"/>
          <w:u w:val="single" w:color="000000"/>
          <w:position w:val="-1"/>
        </w:rPr>
        <w:t>P</w:t>
      </w:r>
      <w:r>
        <w:rPr>
          <w:rFonts w:ascii="Arial" w:hAnsi="Arial" w:cs="Arial" w:eastAsia="Arial"/>
          <w:sz w:val="23"/>
          <w:szCs w:val="23"/>
          <w:spacing w:val="5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3"/>
          <w:u w:val="single" w:color="0000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3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6"/>
          <w:u w:val="single" w:color="0000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-6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8"/>
          <w:u w:val="single" w:color="0000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-8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44"/>
          <w:u w:val="single" w:color="0000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4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8"/>
          <w:u w:val="single" w:color="0000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8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11"/>
          <w:u w:val="single" w:color="0000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11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49"/>
          <w:u w:val="single" w:color="0000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9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4"/>
          <w:u w:val="single" w:color="000000"/>
          <w:position w:val="-1"/>
        </w:rPr>
        <w:t>nc</w:t>
      </w:r>
      <w:r>
        <w:rPr>
          <w:rFonts w:ascii="Arial" w:hAnsi="Arial" w:cs="Arial" w:eastAsia="Arial"/>
          <w:sz w:val="23"/>
          <w:szCs w:val="23"/>
          <w:spacing w:val="-4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50"/>
          <w:u w:val="single" w:color="0000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50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8"/>
          <w:u w:val="single" w:color="000000"/>
          <w:position w:val="-1"/>
        </w:rPr>
        <w:t>y</w:t>
      </w:r>
      <w:r>
        <w:rPr>
          <w:rFonts w:ascii="Arial" w:hAnsi="Arial" w:cs="Arial" w:eastAsia="Arial"/>
          <w:sz w:val="23"/>
          <w:szCs w:val="23"/>
          <w:spacing w:val="8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7"/>
          <w:u w:val="single" w:color="0000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-7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16"/>
          <w:u w:val="single" w:color="0000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16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0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43"/>
          <w:u w:val="single" w:color="0000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-43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21"/>
          <w:w w:val="100"/>
          <w:u w:val="single" w:color="0000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-21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31" w:after="0" w:line="258" w:lineRule="auto"/>
        <w:ind w:right="-60" w:firstLine="887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</w:rPr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p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  <w:t>l</w:t>
      </w:r>
      <w:r>
        <w:rPr>
          <w:rFonts w:ascii="Arial" w:hAnsi="Arial" w:cs="Arial" w:eastAsia="Arial"/>
          <w:sz w:val="23"/>
          <w:szCs w:val="23"/>
          <w:spacing w:val="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D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B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23"/>
          <w:szCs w:val="23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an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g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31" w:after="0" w:line="240" w:lineRule="auto"/>
        <w:ind w:right="-75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</w:rPr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7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  <w:t>D</w:t>
      </w:r>
      <w:r>
        <w:rPr>
          <w:rFonts w:ascii="Arial" w:hAnsi="Arial" w:cs="Arial" w:eastAsia="Arial"/>
          <w:sz w:val="23"/>
          <w:szCs w:val="23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b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31" w:after="0" w:line="240" w:lineRule="auto"/>
        <w:ind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br w:type="column"/>
      </w:r>
      <w:r>
        <w:rPr>
          <w:rFonts w:ascii="Arial" w:hAnsi="Arial" w:cs="Arial" w:eastAsia="Arial"/>
          <w:sz w:val="23"/>
          <w:szCs w:val="23"/>
        </w:rPr>
      </w:r>
      <w:r>
        <w:rPr>
          <w:rFonts w:ascii="Arial" w:hAnsi="Arial" w:cs="Arial" w:eastAsia="Arial"/>
          <w:sz w:val="23"/>
          <w:szCs w:val="23"/>
          <w:spacing w:val="8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8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23"/>
          <w:szCs w:val="23"/>
          <w:spacing w:val="13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  <w:t>e</w:t>
      </w:r>
      <w:r>
        <w:rPr>
          <w:rFonts w:ascii="Arial" w:hAnsi="Arial" w:cs="Arial" w:eastAsia="Arial"/>
          <w:sz w:val="23"/>
          <w:szCs w:val="23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7"/>
          <w:w w:val="100"/>
          <w:u w:val="single" w:color="000000"/>
        </w:rPr>
        <w:t> </w:t>
      </w:r>
      <w:r>
        <w:rPr>
          <w:rFonts w:ascii="Arial" w:hAnsi="Arial" w:cs="Arial" w:eastAsia="Arial"/>
          <w:sz w:val="23"/>
          <w:szCs w:val="23"/>
          <w:spacing w:val="-37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23"/>
          <w:szCs w:val="23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23"/>
          <w:szCs w:val="23"/>
          <w:spacing w:val="0"/>
          <w:w w:val="100"/>
          <w:u w:val="single" w:color="0000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2079" w:space="290"/>
            <w:col w:w="1992" w:space="402"/>
            <w:col w:w="1192" w:space="704"/>
            <w:col w:w="282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1" w:after="0" w:line="259" w:lineRule="exact"/>
        <w:ind w:left="1554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76pt;margin-top:-55.123112pt;width:100.18pt;height:34.54pt;mso-position-horizontal-relative:page;mso-position-vertical-relative:paragraph;z-index:-4717" coordorigin="1520,-1102" coordsize="2004,691">
            <v:group style="position:absolute;left:1530;top:-1092;width:1984;height:671" coordorigin="1530,-1092" coordsize="1984,671">
              <v:shape style="position:absolute;left:1530;top:-1092;width:1984;height:671" coordorigin="1530,-1092" coordsize="1984,671" path="m1530,-1092l3514,-1092,3514,-422,1530,-422,1530,-1092e" filled="t" fillcolor="#FFFFCC" stroked="f">
                <v:path arrowok="t"/>
                <v:fill/>
              </v:shape>
            </v:group>
            <v:group style="position:absolute;left:1529;top:-1094;width:1985;height:672" coordorigin="1529,-1094" coordsize="1985,672">
              <v:shape style="position:absolute;left:1529;top:-1094;width:1985;height:672" coordorigin="1529,-1094" coordsize="1985,672" path="m1529,-422l3514,-422,3514,-1094,1529,-1094,1529,-422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80.089996pt;margin-top:-54.713112pt;width:196.8pt;height:33.660pt;mso-position-horizontal-relative:page;mso-position-vertical-relative:paragraph;z-index:-4715" coordorigin="3602,-1094" coordsize="3936,673">
            <v:group style="position:absolute;left:3604;top:-1092;width:2196;height:671" coordorigin="3604,-1092" coordsize="2196,671">
              <v:shape style="position:absolute;left:3604;top:-1092;width:2196;height:671" coordorigin="3604,-1092" coordsize="2196,671" path="m3604,-1092l5800,-1092,5800,-422,3604,-422,3604,-1092e" filled="t" fillcolor="#FFFFCC" stroked="f">
                <v:path arrowok="t"/>
                <v:fill/>
              </v:shape>
            </v:group>
            <v:group style="position:absolute;left:3602;top:-1094;width:2197;height:672" coordorigin="3602,-1094" coordsize="2197,672">
              <v:shape style="position:absolute;left:3602;top:-1094;width:2197;height:672" coordorigin="3602,-1094" coordsize="2197,672" path="m3602,-422l5800,-422,5800,-1094,3602,-1094,3602,-422xe" filled="f" stroked="t" strokeweight=".06pt" strokecolor="#000000">
                <v:path arrowok="t"/>
              </v:shape>
            </v:group>
            <v:group style="position:absolute;left:5837;top:-1094;width:1700;height:672" coordorigin="5837,-1094" coordsize="1700,672">
              <v:shape style="position:absolute;left:5837;top:-1094;width:1700;height:672" coordorigin="5837,-1094" coordsize="1700,672" path="m5837,-422l7537,-422,7537,-1094,5837,-1094,5837,-422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3.160004pt;margin-top:-54.683113pt;width:85.02pt;height:33.6pt;mso-position-horizontal-relative:page;mso-position-vertical-relative:paragraph;z-index:-4714" coordorigin="7663,-1094" coordsize="1700,672">
            <v:shape style="position:absolute;left:7663;top:-1094;width:1700;height:672" coordorigin="7663,-1094" coordsize="1700,672" path="m7663,-422l9364,-422,9364,-1094,7663,-1094,7663,-422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hu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-7"/>
          <w:w w:val="100"/>
          <w:position w:val="-1"/>
        </w:rPr>
        <w:t>w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9" w:lineRule="exact"/>
        <w:ind w:left="3714" w:right="4441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-11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4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3"/>
          <w:szCs w:val="23"/>
          <w:spacing w:val="-37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3"/>
          <w:szCs w:val="23"/>
          <w:spacing w:val="-21"/>
          <w:w w:val="100"/>
          <w:position w:val="-1"/>
        </w:rPr>
        <w:t>o</w:t>
      </w:r>
      <w:r>
        <w:rPr>
          <w:rFonts w:ascii="Arial" w:hAnsi="Arial" w:cs="Arial" w:eastAsia="Arial"/>
          <w:sz w:val="23"/>
          <w:szCs w:val="23"/>
          <w:spacing w:val="8"/>
          <w:w w:val="100"/>
          <w:position w:val="-1"/>
        </w:rPr>
        <w:t>s</w:t>
      </w:r>
      <w:r>
        <w:rPr>
          <w:rFonts w:ascii="Arial" w:hAnsi="Arial" w:cs="Arial" w:eastAsia="Arial"/>
          <w:sz w:val="23"/>
          <w:szCs w:val="23"/>
          <w:spacing w:val="15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59" w:lineRule="exact"/>
        <w:ind w:left="4407" w:right="3342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1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2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3"/>
          <w:szCs w:val="23"/>
          <w:spacing w:val="14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  <w:position w:val="-1"/>
        </w:rPr>
        <w:t>r</w:t>
      </w:r>
      <w:r>
        <w:rPr>
          <w:rFonts w:ascii="Arial" w:hAnsi="Arial" w:cs="Arial" w:eastAsia="Arial"/>
          <w:sz w:val="23"/>
          <w:szCs w:val="23"/>
          <w:spacing w:val="4"/>
          <w:w w:val="100"/>
          <w:position w:val="-1"/>
        </w:rPr>
        <w:t>m</w:t>
      </w:r>
      <w:r>
        <w:rPr>
          <w:rFonts w:ascii="Arial" w:hAnsi="Arial" w:cs="Arial" w:eastAsia="Arial"/>
          <w:sz w:val="23"/>
          <w:szCs w:val="23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  <w:position w:val="-1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  <w:position w:val="-1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3"/>
          <w:szCs w:val="23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23"/>
          <w:szCs w:val="23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7" w:lineRule="auto"/>
        <w:ind w:left="401" w:right="3229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-1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do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,</w:t>
      </w:r>
      <w:r>
        <w:rPr>
          <w:rFonts w:ascii="Arial" w:hAnsi="Arial" w:cs="Arial" w:eastAsia="Arial"/>
          <w:sz w:val="23"/>
          <w:szCs w:val="23"/>
          <w:spacing w:val="1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g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1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d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h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4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4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Distr</w:t>
      </w:r>
      <w:r>
        <w:rPr>
          <w:rFonts w:ascii="Arial" w:hAnsi="Arial" w:cs="Arial" w:eastAsia="Arial"/>
          <w:sz w:val="20"/>
          <w:szCs w:val="20"/>
          <w:color w:val="0000FF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bution</w:t>
      </w:r>
      <w:r>
        <w:rPr>
          <w:rFonts w:ascii="Arial" w:hAnsi="Arial" w:cs="Arial" w:eastAsia="Arial"/>
          <w:sz w:val="20"/>
          <w:szCs w:val="20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FF"/>
          <w:spacing w:val="0"/>
          <w:w w:val="100"/>
        </w:rPr>
        <w:t>RMI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Static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View: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bution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RMI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64.23275pt;height:294.7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criptions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tstrap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jects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Reso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(UR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ntax.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URL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ecified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br&gt;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i://host:port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br&gt;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host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host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registry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faults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br&gt;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gist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(d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faults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registry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br&gt;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Distr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butedClass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6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distributed.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tify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irectly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irectly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ethods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spec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aila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ly.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interfaces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auto"/>
        <w:ind w:left="89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40" w:right="31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interf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stub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skeleton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created.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icati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ccur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20" w:right="14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500" w:lineRule="auto"/>
        <w:ind w:left="820" w:right="19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Sampl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Distr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butedClassCl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client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distributed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/f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distrib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Unica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tRe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oteObje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</w:p>
    <w:p>
      <w:pPr>
        <w:spacing w:before="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ISa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pleDistr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bute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ClassI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distribut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2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liz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want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Serializable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274.649994pt;margin-top:27.349854pt;width:263.76pt;height:67.02pt;mso-position-horizontal-relative:page;mso-position-vertical-relative:paragraph;z-index:-4712" coordorigin="5493,547" coordsize="5275,1340">
            <v:group style="position:absolute;left:8584;top:1317;width:1429;height:570" coordorigin="8584,1317" coordsize="1429,570">
              <v:shape style="position:absolute;left:8584;top:1317;width:1429;height:570" coordorigin="8584,1317" coordsize="1429,570" path="m8584,1317l10013,1317,10013,1887,8584,1887,8584,1317e" filled="t" fillcolor="#FFFFCC" stroked="f">
                <v:path arrowok="t"/>
                <v:fill/>
              </v:shape>
            </v:group>
            <v:group style="position:absolute;left:8582;top:1316;width:1430;height:571" coordorigin="8582,1316" coordsize="1430,571">
              <v:shape style="position:absolute;left:8582;top:1316;width:1430;height:571" coordorigin="8582,1316" coordsize="1430,571" path="m8582,1887l10013,1887,10013,1316,8582,1316,8582,1887xe" filled="f" stroked="t" strokeweight=".06pt" strokecolor="#000000">
                <v:path arrowok="t"/>
              </v:shape>
            </v:group>
            <v:group style="position:absolute;left:6956;top:1317;width:1444;height:570" coordorigin="6956,1317" coordsize="1444,570">
              <v:shape style="position:absolute;left:6956;top:1317;width:1444;height:570" coordorigin="6956,1317" coordsize="1444,570" path="m6956,1317l8400,1317,8400,1887,6956,1887,6956,1317e" filled="t" fillcolor="#FFFFCC" stroked="f">
                <v:path arrowok="t"/>
                <v:fill/>
              </v:shape>
            </v:group>
            <v:group style="position:absolute;left:6955;top:1316;width:1445;height:571" coordorigin="6955,1316" coordsize="1445,571">
              <v:shape style="position:absolute;left:6955;top:1316;width:1445;height:571" coordorigin="6955,1316" coordsize="1445,571" path="m6955,1887l8400,1887,8400,1316,6955,1316,6955,1887xe" filled="f" stroked="t" strokeweight=".06pt" strokecolor="#000000">
                <v:path arrowok="t"/>
              </v:shape>
            </v:group>
            <v:group style="position:absolute;left:5494;top:548;width:5274;height:557" coordorigin="5494,548" coordsize="5274,557">
              <v:shape style="position:absolute;left:5494;top:548;width:5274;height:557" coordorigin="5494,548" coordsize="5274,557" path="m10602,548l5494,548,5494,1104,10768,1104,10768,713,10602,548e" filled="t" fillcolor="#FFFFCC" stroked="f">
                <v:path arrowok="t"/>
                <v:fill/>
              </v:shape>
            </v:group>
            <v:group style="position:absolute;left:5494;top:548;width:5274;height:557" coordorigin="5494,548" coordsize="5274,557">
              <v:shape style="position:absolute;left:5494;top:548;width:5274;height:557" coordorigin="5494,548" coordsize="5274,557" path="m5494,548l10602,548,10768,713,10768,1104,5494,1104,5494,548xe" filled="f" stroked="t" strokeweight=".06pt" strokecolor="#000000">
                <v:path arrowok="t"/>
              </v:shape>
            </v:group>
            <v:group style="position:absolute;left:5494;top:548;width:5274;height:557" coordorigin="5494,548" coordsize="5274,557">
              <v:shape style="position:absolute;left:5494;top:548;width:5274;height:557" coordorigin="5494,548" coordsize="5274,557" path="m5494,548l10602,548,10768,713,10768,1104,5494,1104,5494,548e" filled="f" stroked="t" strokeweight=".06pt" strokecolor="#000000">
                <v:path arrowok="t"/>
              </v:shape>
            </v:group>
            <v:group style="position:absolute;left:10602;top:548;width:166;height:166" coordorigin="10602,548" coordsize="166,166">
              <v:shape style="position:absolute;left:10602;top:548;width:166;height:166" coordorigin="10602,548" coordsize="166,166" path="m10602,548l10602,713,10768,713e" filled="f" stroked="t" strokeweight=".06pt" strokecolor="#000000">
                <v:path arrowok="t"/>
              </v:shape>
            </v:group>
            <v:group style="position:absolute;left:7859;top:1134;width:106;height:181" coordorigin="7859,1134" coordsize="106,181">
              <v:shape style="position:absolute;left:7859;top:1134;width:106;height:181" coordorigin="7859,1134" coordsize="106,181" path="m7964,1134l7859,1316e" filled="f" stroked="t" strokeweight=".06pt" strokecolor="#000000">
                <v:path arrowok="t"/>
                <v:stroke dashstyle="dash"/>
              </v:shape>
            </v:group>
            <v:group style="position:absolute;left:8598;top:1134;width:271;height:181" coordorigin="8598,1134" coordsize="271,181">
              <v:shape style="position:absolute;left:8598;top:1134;width:271;height:181" coordorigin="8598,1134" coordsize="271,181" path="m8598,1134l8869,1316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Dynam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Vi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w: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mot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ctio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(detai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64" w:lineRule="auto"/>
        <w:ind w:left="4214" w:right="724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258.839996pt;margin-top:39.05088pt;width:72.3pt;height:28.56pt;mso-position-horizontal-relative:page;mso-position-vertical-relative:paragraph;z-index:-4713" coordorigin="5177,781" coordsize="1446,571">
            <v:shape style="position:absolute;left:5177;top:781;width:1446;height:571" coordorigin="5177,781" coordsize="1446,571" path="m5177,1352l6623,1352,6623,781,5177,781,5177,1352xe" filled="f" stroked="t" strokeweight=".06pt" strokecolor="#000000">
              <v:path arrowok="t"/>
            </v:shape>
          </v:group>
          <w10:wrap type="none"/>
        </w:pict>
      </w:r>
      <w:r>
        <w:rPr/>
        <w:pict>
          <v:group style="position:absolute;margin-left:107.400002pt;margin-top:39.05088pt;width:136.32pt;height:28.56pt;mso-position-horizontal-relative:page;mso-position-vertical-relative:paragraph;z-index:-4711" coordorigin="2148,781" coordsize="2726,571">
            <v:shape style="position:absolute;left:2148;top:781;width:2726;height:571" coordorigin="2148,781" coordsize="2726,571" path="m2148,1352l4874,1352,4874,781,2148,781,2148,1352xe" filled="f" stroked="t" strokeweight=".0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9"/>
          <w:szCs w:val="19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1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ep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he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bu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ed.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0" w:after="0" w:line="264" w:lineRule="auto"/>
        <w:ind w:left="884" w:right="-53" w:firstLine="467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172.169998pt;margin-top:37.580887pt;width:309pt;height:197.46pt;mso-position-horizontal-relative:page;mso-position-vertical-relative:paragraph;z-index:-4710" coordorigin="3443,752" coordsize="6180,3949">
            <v:group style="position:absolute;left:5252;top:3947;width:4370;height:662" coordorigin="5252,3947" coordsize="4370,662">
              <v:shape style="position:absolute;left:5252;top:3947;width:4370;height:662" coordorigin="5252,3947" coordsize="4370,662" path="m9442,3947l5252,3947,5252,4609,9623,4609,9623,4112,9442,3947e" filled="t" fillcolor="#FFFFCC" stroked="f">
                <v:path arrowok="t"/>
                <v:fill/>
              </v:shape>
            </v:group>
            <v:group style="position:absolute;left:5252;top:3947;width:4370;height:662" coordorigin="5252,3947" coordsize="4370,662">
              <v:shape style="position:absolute;left:5252;top:3947;width:4370;height:662" coordorigin="5252,3947" coordsize="4370,662" path="m5252,3947l9442,3947,9623,4112,9623,4609,5252,4609,5252,3947xe" filled="f" stroked="t" strokeweight=".06pt" strokecolor="#000000">
                <v:path arrowok="t"/>
              </v:shape>
            </v:group>
            <v:group style="position:absolute;left:5252;top:3947;width:4189;height:2" coordorigin="5252,3947" coordsize="4189,2">
              <v:shape style="position:absolute;left:5252;top:3947;width:4189;height:2" coordorigin="5252,3947" coordsize="4189,0" path="m5252,3947l9442,3947e" filled="f" stroked="t" strokeweight=".06pt" strokecolor="#000000">
                <v:path arrowok="t"/>
              </v:shape>
            </v:group>
            <v:group style="position:absolute;left:9442;top:3947;width:181;height:166" coordorigin="9442,3947" coordsize="181,166">
              <v:shape style="position:absolute;left:9442;top:3947;width:181;height:166" coordorigin="9442,3947" coordsize="181,166" path="m9442,3947l9623,4112e" filled="f" stroked="t" strokeweight=".06pt" strokecolor="#000000">
                <v:path arrowok="t"/>
              </v:shape>
            </v:group>
            <v:group style="position:absolute;left:9623;top:4112;width:2;height:497" coordorigin="9623,4112" coordsize="2,497">
              <v:shape style="position:absolute;left:9623;top:4112;width:2;height:497" coordorigin="9623,4112" coordsize="0,497" path="m9623,4112l9623,4609e" filled="f" stroked="t" strokeweight=".06pt" strokecolor="#000000">
                <v:path arrowok="t"/>
              </v:shape>
            </v:group>
            <v:group style="position:absolute;left:5252;top:4609;width:4370;height:2" coordorigin="5252,4609" coordsize="4370,2">
              <v:shape style="position:absolute;left:5252;top:4609;width:4370;height:2" coordorigin="5252,4609" coordsize="4370,0" path="m9623,4609l5252,4609e" filled="f" stroked="t" strokeweight=".06pt" strokecolor="#000000">
                <v:path arrowok="t"/>
              </v:shape>
            </v:group>
            <v:group style="position:absolute;left:5252;top:3947;width:2;height:662" coordorigin="5252,3947" coordsize="2,662">
              <v:shape style="position:absolute;left:5252;top:3947;width:2;height:662" coordorigin="5252,3947" coordsize="0,662" path="m5252,4609l5252,3947e" filled="f" stroked="t" strokeweight=".06pt" strokecolor="#000000">
                <v:path arrowok="t"/>
              </v:shape>
            </v:group>
            <v:group style="position:absolute;left:9442;top:3947;width:2;height:166" coordorigin="9442,3947" coordsize="2,166">
              <v:shape style="position:absolute;left:9442;top:3947;width:2;height:166" coordorigin="9442,3947" coordsize="0,166" path="m9442,3947l9442,4112e" filled="f" stroked="t" strokeweight=".06pt" strokecolor="#000000">
                <v:path arrowok="t"/>
              </v:shape>
            </v:group>
            <v:group style="position:absolute;left:9442;top:4112;width:181;height:2" coordorigin="9442,4112" coordsize="181,2">
              <v:shape style="position:absolute;left:9442;top:4112;width:181;height:2" coordorigin="9442,4112" coordsize="181,0" path="m9442,4112l9623,4112e" filled="f" stroked="t" strokeweight=".06pt" strokecolor="#000000">
                <v:path arrowok="t"/>
              </v:shape>
            </v:group>
            <v:group style="position:absolute;left:5916;top:2107;width:2;height:2593" coordorigin="5916,2107" coordsize="2,2593">
              <v:shape style="position:absolute;left:5916;top:2107;width:2;height:2593" coordorigin="5916,2107" coordsize="0,2593" path="m5916,2107l5916,4700e" filled="f" stroked="t" strokeweight=".06pt" strokecolor="#000000">
                <v:path arrowok="t"/>
                <v:stroke dashstyle="dash"/>
              </v:shape>
            </v:group>
            <v:group style="position:absolute;left:5916;top:767;width:2;height:1056" coordorigin="5916,767" coordsize="2,1056">
              <v:shape style="position:absolute;left:5916;top:767;width:2;height:1056" coordorigin="5916,767" coordsize="0,1056" path="m5916,767l5916,1823e" filled="f" stroked="t" strokeweight=".06pt" strokecolor="#000000">
                <v:path arrowok="t"/>
                <v:stroke dashstyle="dash"/>
              </v:shape>
            </v:group>
            <v:group style="position:absolute;left:5840;top:1821;width:134;height:286" coordorigin="5840,1821" coordsize="134,286">
              <v:shape style="position:absolute;left:5840;top:1821;width:134;height:286" coordorigin="5840,1821" coordsize="134,286" path="m5840,2107l5975,2107,5975,1821,5840,1821,5840,2107xe" filled="f" stroked="t" strokeweight=".06pt" strokecolor="#000000">
                <v:path arrowok="t"/>
              </v:shape>
            </v:group>
            <v:group style="position:absolute;left:9306;top:3206;width:2;height:1494" coordorigin="9306,3206" coordsize="2,1494">
              <v:shape style="position:absolute;left:9306;top:3206;width:2;height:1494" coordorigin="9306,3206" coordsize="0,1494" path="m9306,3206l9306,4700e" filled="f" stroked="t" strokeweight=".06pt" strokecolor="#000000">
                <v:path arrowok="t"/>
                <v:stroke dashstyle="dash"/>
              </v:shape>
            </v:group>
            <v:group style="position:absolute;left:9306;top:767;width:2;height:2156" coordorigin="9306,767" coordsize="2,2156">
              <v:shape style="position:absolute;left:9306;top:767;width:2;height:2156" coordorigin="9306,767" coordsize="0,2156" path="m9306,767l9306,2923e" filled="f" stroked="t" strokeweight=".06pt" strokecolor="#000000">
                <v:path arrowok="t"/>
                <v:stroke dashstyle="dash"/>
              </v:shape>
            </v:group>
            <v:group style="position:absolute;left:9230;top:2922;width:134;height:284" coordorigin="9230,2922" coordsize="134,284">
              <v:shape style="position:absolute;left:9230;top:2922;width:134;height:284" coordorigin="9230,2922" coordsize="134,284" path="m9230,3206l9365,3206,9365,2922,9230,2922,9230,3206xe" filled="f" stroked="t" strokeweight=".06pt" strokecolor="#000000">
                <v:path arrowok="t"/>
              </v:shape>
            </v:group>
            <v:group style="position:absolute;left:7679;top:3509;width:2;height:1192" coordorigin="7679,3509" coordsize="2,1192">
              <v:shape style="position:absolute;left:7679;top:3509;width:2;height:1192" coordorigin="7679,3509" coordsize="0,1192" path="m7679,3509l7679,4700e" filled="f" stroked="t" strokeweight=".06pt" strokecolor="#000000">
                <v:path arrowok="t"/>
                <v:stroke dashstyle="dash"/>
              </v:shape>
            </v:group>
            <v:group style="position:absolute;left:7679;top:767;width:2;height:1734" coordorigin="7679,767" coordsize="2,1734">
              <v:shape style="position:absolute;left:7679;top:767;width:2;height:1734" coordorigin="7679,767" coordsize="0,1734" path="m7679,767l7679,2501e" filled="f" stroked="t" strokeweight=".06pt" strokecolor="#000000">
                <v:path arrowok="t"/>
                <v:stroke dashstyle="dash"/>
              </v:shape>
            </v:group>
            <v:group style="position:absolute;left:7603;top:2499;width:149;height:1009" coordorigin="7603,2499" coordsize="149,1009">
              <v:shape style="position:absolute;left:7603;top:2499;width:149;height:1009" coordorigin="7603,2499" coordsize="149,1009" path="m7603,3509l7752,3509,7752,2499,7603,2499,7603,3509xe" filled="f" stroked="t" strokeweight=".06pt" strokecolor="#000000">
                <v:path arrowok="t"/>
              </v:shape>
            </v:group>
            <v:group style="position:absolute;left:6458;top:752;width:2832;height:1265" coordorigin="6458,752" coordsize="2832,1265">
              <v:shape style="position:absolute;left:6458;top:752;width:2832;height:1265" coordorigin="6458,752" coordsize="2832,1265" path="m9125,752l6458,752,6458,2017,9290,2017,9290,918,9125,752e" filled="t" fillcolor="#FFFFCC" stroked="f">
                <v:path arrowok="t"/>
                <v:fill/>
              </v:shape>
            </v:group>
            <v:group style="position:absolute;left:6458;top:752;width:2832;height:1265" coordorigin="6458,752" coordsize="2832,1265">
              <v:shape style="position:absolute;left:6458;top:752;width:2832;height:1265" coordorigin="6458,752" coordsize="2832,1265" path="m6458,752l9125,752,9290,918,9290,2017,6458,2017,6458,752xe" filled="f" stroked="t" strokeweight=".06pt" strokecolor="#000000">
                <v:path arrowok="t"/>
              </v:shape>
            </v:group>
            <v:group style="position:absolute;left:6458;top:752;width:2666;height:2" coordorigin="6458,752" coordsize="2666,2">
              <v:shape style="position:absolute;left:6458;top:752;width:2666;height:2" coordorigin="6458,752" coordsize="2666,0" path="m6458,752l9125,752e" filled="f" stroked="t" strokeweight=".06pt" strokecolor="#000000">
                <v:path arrowok="t"/>
              </v:shape>
            </v:group>
            <v:group style="position:absolute;left:9125;top:752;width:166;height:166" coordorigin="9125,752" coordsize="166,166">
              <v:shape style="position:absolute;left:9125;top:752;width:166;height:166" coordorigin="9125,752" coordsize="166,166" path="m9125,752l9290,918e" filled="f" stroked="t" strokeweight=".06pt" strokecolor="#000000">
                <v:path arrowok="t"/>
              </v:shape>
            </v:group>
            <v:group style="position:absolute;left:9290;top:918;width:2;height:1099" coordorigin="9290,918" coordsize="2,1099">
              <v:shape style="position:absolute;left:9290;top:918;width:2;height:1099" coordorigin="9290,918" coordsize="0,1099" path="m9290,918l9290,2017e" filled="f" stroked="t" strokeweight=".06pt" strokecolor="#000000">
                <v:path arrowok="t"/>
              </v:shape>
            </v:group>
            <v:group style="position:absolute;left:6458;top:2017;width:2832;height:2" coordorigin="6458,2017" coordsize="2832,2">
              <v:shape style="position:absolute;left:6458;top:2017;width:2832;height:2" coordorigin="6458,2017" coordsize="2832,0" path="m9290,2017l6458,2017e" filled="f" stroked="t" strokeweight=".06pt" strokecolor="#000000">
                <v:path arrowok="t"/>
              </v:shape>
            </v:group>
            <v:group style="position:absolute;left:6458;top:752;width:2;height:1265" coordorigin="6458,752" coordsize="2,1265">
              <v:shape style="position:absolute;left:6458;top:752;width:2;height:1265" coordorigin="6458,752" coordsize="0,1265" path="m6458,2017l6458,752e" filled="f" stroked="t" strokeweight=".06pt" strokecolor="#000000">
                <v:path arrowok="t"/>
              </v:shape>
            </v:group>
            <v:group style="position:absolute;left:9125;top:752;width:2;height:166" coordorigin="9125,752" coordsize="2,166">
              <v:shape style="position:absolute;left:9125;top:752;width:2;height:166" coordorigin="9125,752" coordsize="0,166" path="m9125,752l9125,918e" filled="f" stroked="t" strokeweight=".06pt" strokecolor="#000000">
                <v:path arrowok="t"/>
              </v:shape>
            </v:group>
            <v:group style="position:absolute;left:9125;top:918;width:166;height:2" coordorigin="9125,918" coordsize="166,2">
              <v:shape style="position:absolute;left:9125;top:918;width:166;height:2" coordorigin="9125,918" coordsize="166,0" path="m9125,918l9290,918e" filled="f" stroked="t" strokeweight=".06pt" strokecolor="#000000">
                <v:path arrowok="t"/>
              </v:shape>
            </v:group>
            <v:group style="position:absolute;left:3520;top:767;width:2;height:1056" coordorigin="3520,767" coordsize="2,1056">
              <v:shape style="position:absolute;left:3520;top:767;width:2;height:1056" coordorigin="3520,767" coordsize="0,1056" path="m3520,767l3520,1823e" filled="f" stroked="t" strokeweight=".06pt" strokecolor="#000000">
                <v:path arrowok="t"/>
                <v:stroke dashstyle="dash"/>
              </v:shape>
            </v:group>
            <v:group style="position:absolute;left:3520;top:3780;width:2;height:920" coordorigin="3520,3780" coordsize="2,920">
              <v:shape style="position:absolute;left:3520;top:3780;width:2;height:920" coordorigin="3520,3780" coordsize="0,920" path="m3520,3780l3520,4700e" filled="f" stroked="t" strokeweight=".06pt" strokecolor="#000000">
                <v:path arrowok="t"/>
                <v:stroke dashstyle="dash"/>
              </v:shape>
            </v:group>
            <v:group style="position:absolute;left:3444;top:1821;width:150;height:1958" coordorigin="3444,1821" coordsize="150,1958">
              <v:shape style="position:absolute;left:3444;top:1821;width:150;height:1958" coordorigin="3444,1821" coordsize="150,1958" path="m3444,3780l3594,3780,3594,1821,3444,1821,3444,3780xe" filled="f" stroked="t" strokeweight=".06pt" strokecolor="#9A0033">
                <v:path arrowok="t"/>
              </v:shape>
            </v:group>
            <v:group style="position:absolute;left:3595;top:1821;width:2245;height:2" coordorigin="3595,1821" coordsize="2245,2">
              <v:shape style="position:absolute;left:3595;top:1821;width:2245;height:2" coordorigin="3595,1821" coordsize="2245,0" path="m3595,1821l5840,1821e" filled="f" stroked="t" strokeweight=".06pt" strokecolor="#000000">
                <v:path arrowok="t"/>
              </v:shape>
            </v:group>
            <v:group style="position:absolute;left:5659;top:1821;width:181;height:76" coordorigin="5659,1821" coordsize="181,76">
              <v:shape style="position:absolute;left:5659;top:1821;width:181;height:76" coordorigin="5659,1821" coordsize="181,76" path="m5659,1897l5840,1897,5840,1821,5659,1821,5659,1897xe" filled="t" fillcolor="#000000" stroked="f">
                <v:path arrowok="t"/>
                <v:fill/>
              </v:shape>
            </v:group>
            <v:group style="position:absolute;left:5659;top:1746;width:181;height:76" coordorigin="5659,1746" coordsize="181,76">
              <v:shape style="position:absolute;left:5659;top:1746;width:181;height:76" coordorigin="5659,1746" coordsize="181,76" path="m5659,1821l5840,1821,5840,1746,5659,1746,5659,1821xe" filled="t" fillcolor="#000000" stroked="f">
                <v:path arrowok="t"/>
                <v:fill/>
              </v:shape>
            </v:group>
            <v:group style="position:absolute;left:4710;top:1580;width:1748;height:241" coordorigin="4710,1580" coordsize="1748,241">
              <v:shape style="position:absolute;left:4710;top:1580;width:1748;height:241" coordorigin="4710,1580" coordsize="1748,241" path="m6458,1580l4710,1821e" filled="f" stroked="t" strokeweight=".06pt" strokecolor="#000000">
                <v:path arrowok="t"/>
                <v:stroke dashstyle="dash"/>
              </v:shape>
            </v:group>
            <v:group style="position:absolute;left:3595;top:2499;width:4008;height:2" coordorigin="3595,2499" coordsize="4008,2">
              <v:shape style="position:absolute;left:3595;top:2499;width:4008;height:2" coordorigin="3595,2499" coordsize="4008,0" path="m3595,2499l7603,2499e" filled="f" stroked="t" strokeweight=".06pt" strokecolor="#000000">
                <v:path arrowok="t"/>
              </v:shape>
            </v:group>
            <v:group style="position:absolute;left:7438;top:2499;width:166;height:76" coordorigin="7438,2499" coordsize="166,76">
              <v:shape style="position:absolute;left:7438;top:2499;width:166;height:76" coordorigin="7438,2499" coordsize="166,76" path="m7438,2575l7603,2575,7603,2499,7438,2499,7438,2575xe" filled="t" fillcolor="#000000" stroked="f">
                <v:path arrowok="t"/>
                <v:fill/>
              </v:shape>
            </v:group>
            <v:group style="position:absolute;left:7438;top:2424;width:166;height:76" coordorigin="7438,2424" coordsize="166,76">
              <v:shape style="position:absolute;left:7438;top:2424;width:166;height:76" coordorigin="7438,2424" coordsize="166,76" path="m7438,2499l7603,2499,7603,2424,7438,2424,7438,2499xe" filled="t" fillcolor="#000000" stroked="f">
                <v:path arrowok="t"/>
                <v:fill/>
              </v:shape>
            </v:group>
            <v:group style="position:absolute;left:7753;top:2922;width:1477;height:2" coordorigin="7753,2922" coordsize="1477,2">
              <v:shape style="position:absolute;left:7753;top:2922;width:1477;height:2" coordorigin="7753,2922" coordsize="1477,0" path="m7753,2922l9230,2922e" filled="f" stroked="t" strokeweight=".06pt" strokecolor="#000000">
                <v:path arrowok="t"/>
              </v:shape>
            </v:group>
            <v:group style="position:absolute;left:9049;top:2922;width:181;height:76" coordorigin="9049,2922" coordsize="181,76">
              <v:shape style="position:absolute;left:9049;top:2922;width:181;height:76" coordorigin="9049,2922" coordsize="181,76" path="m9049,2997l9230,2997,9230,2922,9049,2922,9049,2997xe" filled="t" fillcolor="#000000" stroked="f">
                <v:path arrowok="t"/>
                <v:fill/>
              </v:shape>
            </v:group>
            <v:group style="position:absolute;left:9049;top:2862;width:181;height:60" coordorigin="9049,2862" coordsize="181,60">
              <v:shape style="position:absolute;left:9049;top:2862;width:181;height:60" coordorigin="9049,2862" coordsize="181,60" path="m9049,2922l9230,2922,9230,2862,9049,2862,9049,2922xe" filled="t" fillcolor="#000000" stroked="f">
                <v:path arrowok="t"/>
                <v:fill/>
              </v:shape>
            </v:group>
            <v:group style="position:absolute;left:5599;top:2499;width:1492;height:1432" coordorigin="5599,2499" coordsize="1492,1432">
              <v:shape style="position:absolute;left:5599;top:2499;width:1492;height:1432" coordorigin="5599,2499" coordsize="1492,1432" path="m7091,3931l5599,2499e" filled="f" stroked="t" strokeweight=".06pt" strokecolor="#000000">
                <v:path arrowok="t"/>
                <v:stroke dashstyle="dash"/>
              </v:shape>
            </v:group>
            <v:group style="position:absolute;left:7709;top:2922;width:784;height:1009" coordorigin="7709,2922" coordsize="784,1009">
              <v:shape style="position:absolute;left:7709;top:2922;width:784;height:1009" coordorigin="7709,2922" coordsize="784,1009" path="m7709,3931l8492,2922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D</w:t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bu</w:t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ent</w:t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1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11"/>
          <w:w w:val="103"/>
        </w:rPr>
      </w:r>
      <w:r>
        <w:rPr>
          <w:rFonts w:ascii="Arial" w:hAnsi="Arial" w:cs="Arial" w:eastAsia="Arial"/>
          <w:sz w:val="19"/>
          <w:szCs w:val="19"/>
          <w:spacing w:val="11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p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D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bu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ed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  <w:t>C</w:t>
      </w:r>
      <w:r>
        <w:rPr>
          <w:rFonts w:ascii="Arial" w:hAnsi="Arial" w:cs="Arial" w:eastAsia="Arial"/>
          <w:sz w:val="19"/>
          <w:szCs w:val="19"/>
          <w:spacing w:val="-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2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</w:rPr>
        <w:t>ent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0" w:after="0" w:line="240" w:lineRule="auto"/>
        <w:ind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19"/>
          <w:szCs w:val="19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9"/>
          <w:szCs w:val="19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n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g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0" w:after="0" w:line="240" w:lineRule="auto"/>
        <w:ind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4"/>
          <w:w w:val="100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4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7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7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24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u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0" w:after="0" w:line="240" w:lineRule="auto"/>
        <w:ind w:left="14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w w:val="103"/>
        </w:rPr>
      </w:r>
      <w:r>
        <w:rPr>
          <w:rFonts w:ascii="Arial" w:hAnsi="Arial" w:cs="Arial" w:eastAsia="Arial"/>
          <w:sz w:val="19"/>
          <w:szCs w:val="19"/>
          <w:spacing w:val="-6"/>
          <w:w w:val="100"/>
          <w:u w:val="single" w:color="0000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12"/>
          <w:w w:val="100"/>
          <w:u w:val="single" w:color="000000"/>
        </w:rPr>
        <w:t>m</w:t>
      </w:r>
      <w:r>
        <w:rPr>
          <w:rFonts w:ascii="Arial" w:hAnsi="Arial" w:cs="Arial" w:eastAsia="Arial"/>
          <w:sz w:val="19"/>
          <w:szCs w:val="19"/>
          <w:spacing w:val="-12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19"/>
          <w:szCs w:val="19"/>
          <w:spacing w:val="-15"/>
          <w:w w:val="100"/>
          <w:u w:val="single" w:color="0000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3"/>
        </w:rPr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22" w:after="0" w:line="215" w:lineRule="exact"/>
        <w:ind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w w:val="103"/>
          <w:position w:val="-1"/>
        </w:rPr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5"/>
          <w:w w:val="103"/>
          <w:u w:val="single" w:color="000000"/>
          <w:position w:val="-1"/>
        </w:rPr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  <w:position w:val="-1"/>
        </w:rPr>
        <w:t>k</w:t>
      </w:r>
      <w:r>
        <w:rPr>
          <w:rFonts w:ascii="Arial" w:hAnsi="Arial" w:cs="Arial" w:eastAsia="Arial"/>
          <w:sz w:val="19"/>
          <w:szCs w:val="19"/>
          <w:spacing w:val="8"/>
          <w:w w:val="103"/>
          <w:u w:val="single" w:color="000000"/>
          <w:position w:val="-1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  <w:position w:val="-1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3"/>
          <w:u w:val="single" w:color="000000"/>
          <w:position w:val="-1"/>
        </w:rPr>
      </w:r>
      <w:r>
        <w:rPr>
          <w:rFonts w:ascii="Arial" w:hAnsi="Arial" w:cs="Arial" w:eastAsia="Arial"/>
          <w:sz w:val="19"/>
          <w:szCs w:val="19"/>
          <w:spacing w:val="-3"/>
          <w:w w:val="103"/>
          <w:u w:val="single" w:color="000000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7"/>
          <w:w w:val="103"/>
          <w:u w:val="single" w:color="000000"/>
          <w:position w:val="-1"/>
        </w:rPr>
      </w:r>
      <w:r>
        <w:rPr>
          <w:rFonts w:ascii="Arial" w:hAnsi="Arial" w:cs="Arial" w:eastAsia="Arial"/>
          <w:sz w:val="19"/>
          <w:szCs w:val="19"/>
          <w:spacing w:val="-5"/>
          <w:w w:val="103"/>
          <w:u w:val="single" w:color="0000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3"/>
          <w:u w:val="single" w:color="000000"/>
          <w:position w:val="-1"/>
        </w:rPr>
      </w:r>
      <w:r>
        <w:rPr>
          <w:rFonts w:ascii="Arial" w:hAnsi="Arial" w:cs="Arial" w:eastAsia="Arial"/>
          <w:sz w:val="19"/>
          <w:szCs w:val="19"/>
          <w:spacing w:val="0"/>
          <w:w w:val="103"/>
          <w:u w:val="single" w:color="000000"/>
          <w:position w:val="-1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  <w:position w:val="-1"/>
        </w:rPr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3466" w:space="657"/>
            <w:col w:w="898" w:space="744"/>
            <w:col w:w="1149" w:space="674"/>
            <w:col w:w="1892"/>
          </w:cols>
        </w:sectPr>
      </w:pPr>
      <w:rPr/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62" w:right="-6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0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oo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up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(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7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g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)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40" w:after="0" w:line="264" w:lineRule="auto"/>
        <w:ind w:right="2039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br w:type="column"/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Lo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2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ob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j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by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p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g</w:t>
      </w:r>
      <w:r>
        <w:rPr>
          <w:rFonts w:ascii="Arial" w:hAnsi="Arial" w:cs="Arial" w:eastAsia="Arial"/>
          <w:sz w:val="19"/>
          <w:szCs w:val="19"/>
          <w:spacing w:val="2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7"/>
          <w:w w:val="100"/>
        </w:rPr>
        <w:t>'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  </w:t>
      </w:r>
      <w:r>
        <w:rPr>
          <w:rFonts w:ascii="Arial" w:hAnsi="Arial" w:cs="Arial" w:eastAsia="Arial"/>
          <w:sz w:val="19"/>
          <w:szCs w:val="19"/>
          <w:spacing w:val="4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14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is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-10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en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he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ob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j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-9"/>
          <w:w w:val="103"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4098" w:space="1080"/>
            <w:col w:w="4302"/>
          </w:cols>
        </w:sectPr>
      </w:pPr>
      <w:rPr/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15" w:lineRule="exact"/>
        <w:ind w:left="3547" w:right="4473"/>
        <w:jc w:val="center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2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9"/>
          <w:szCs w:val="19"/>
          <w:spacing w:val="18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do</w:t>
      </w:r>
      <w:r>
        <w:rPr>
          <w:rFonts w:ascii="Arial" w:hAnsi="Arial" w:cs="Arial" w:eastAsia="Arial"/>
          <w:sz w:val="19"/>
          <w:szCs w:val="19"/>
          <w:spacing w:val="5"/>
          <w:w w:val="100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19"/>
          <w:w w:val="100"/>
          <w:position w:val="-1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9"/>
          <w:szCs w:val="19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ng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0" w:after="0" w:line="215" w:lineRule="exact"/>
        <w:ind w:right="1540"/>
        <w:jc w:val="righ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2</w:t>
      </w:r>
      <w:r>
        <w:rPr>
          <w:rFonts w:ascii="Arial" w:hAnsi="Arial" w:cs="Arial" w:eastAsia="Arial"/>
          <w:sz w:val="19"/>
          <w:szCs w:val="19"/>
          <w:spacing w:val="6"/>
          <w:w w:val="100"/>
          <w:position w:val="-1"/>
        </w:rPr>
        <w:t>.</w:t>
      </w:r>
      <w:r>
        <w:rPr>
          <w:rFonts w:ascii="Arial" w:hAnsi="Arial" w:cs="Arial" w:eastAsia="Arial"/>
          <w:sz w:val="19"/>
          <w:szCs w:val="19"/>
          <w:spacing w:val="-3"/>
          <w:w w:val="100"/>
          <w:position w:val="-1"/>
        </w:rPr>
        <w:t>1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19"/>
          <w:szCs w:val="19"/>
          <w:spacing w:val="23"/>
          <w:w w:val="100"/>
          <w:position w:val="-1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do</w:t>
      </w:r>
      <w:r>
        <w:rPr>
          <w:rFonts w:ascii="Arial" w:hAnsi="Arial" w:cs="Arial" w:eastAsia="Arial"/>
          <w:sz w:val="19"/>
          <w:szCs w:val="19"/>
          <w:spacing w:val="5"/>
          <w:w w:val="103"/>
          <w:position w:val="-1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3"/>
          <w:position w:val="-1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3"/>
          <w:position w:val="-1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h</w:t>
      </w:r>
      <w:r>
        <w:rPr>
          <w:rFonts w:ascii="Arial" w:hAnsi="Arial" w:cs="Arial" w:eastAsia="Arial"/>
          <w:sz w:val="19"/>
          <w:szCs w:val="19"/>
          <w:spacing w:val="1"/>
          <w:w w:val="103"/>
          <w:position w:val="-1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3"/>
          <w:position w:val="-1"/>
        </w:rPr>
        <w:t>ng</w:t>
      </w:r>
      <w:r>
        <w:rPr>
          <w:rFonts w:ascii="Arial" w:hAnsi="Arial" w:cs="Arial" w:eastAsia="Arial"/>
          <w:sz w:val="19"/>
          <w:szCs w:val="19"/>
          <w:spacing w:val="0"/>
          <w:w w:val="100"/>
          <w:position w:val="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64" w:lineRule="auto"/>
        <w:ind w:left="3972" w:right="1492"/>
        <w:jc w:val="left"/>
        <w:rPr>
          <w:rFonts w:ascii="Arial" w:hAnsi="Arial" w:cs="Arial" w:eastAsia="Arial"/>
          <w:sz w:val="19"/>
          <w:szCs w:val="19"/>
        </w:rPr>
      </w:pPr>
      <w:rPr/>
      <w:r>
        <w:rPr/>
        <w:pict>
          <v:group style="position:absolute;margin-left:146.550003pt;margin-top:49.580986pt;width:312.0pt;height:43.02pt;mso-position-horizontal-relative:page;mso-position-vertical-relative:paragraph;z-index:-4709" coordorigin="2931,992" coordsize="6240,860">
            <v:group style="position:absolute;left:2932;top:992;width:6239;height:859" coordorigin="2932,992" coordsize="6239,859">
              <v:shape style="position:absolute;left:2932;top:992;width:6239;height:859" coordorigin="2932,992" coordsize="6239,859" path="m8989,992l2932,992,2932,1851,9170,1851,9170,1158,8989,992e" filled="t" fillcolor="#FFFFCC" stroked="f">
                <v:path arrowok="t"/>
                <v:fill/>
              </v:shape>
            </v:group>
            <v:group style="position:absolute;left:2932;top:992;width:6239;height:859" coordorigin="2932,992" coordsize="6239,859">
              <v:shape style="position:absolute;left:2932;top:992;width:6239;height:859" coordorigin="2932,992" coordsize="6239,859" path="m2932,992l8989,992,9170,1158,9170,1851,2932,1851,2932,992xe" filled="f" stroked="t" strokeweight=".06pt" strokecolor="#000000">
                <v:path arrowok="t"/>
              </v:shape>
            </v:group>
            <v:group style="position:absolute;left:2932;top:992;width:6239;height:859" coordorigin="2932,992" coordsize="6239,859">
              <v:shape style="position:absolute;left:2932;top:992;width:6239;height:859" coordorigin="2932,992" coordsize="6239,859" path="m2932,992l8989,992,9170,1158,9170,1851,2932,1851,2932,992e" filled="f" stroked="t" strokeweight=".06pt" strokecolor="#000000">
                <v:path arrowok="t"/>
              </v:shape>
            </v:group>
            <v:group style="position:absolute;left:8989;top:992;width:181;height:166" coordorigin="8989,992" coordsize="181,166">
              <v:shape style="position:absolute;left:8989;top:992;width:181;height:166" coordorigin="8989,992" coordsize="181,166" path="m8989,992l8989,1158,9170,1158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bu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3"/>
        </w:rPr>
        <w:t>f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-6"/>
          <w:w w:val="103"/>
        </w:rPr>
        <w:t>w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3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ded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1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3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3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264" w:lineRule="auto"/>
        <w:ind w:left="1652" w:right="224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Arial" w:hAnsi="Arial" w:cs="Arial" w:eastAsia="Arial"/>
          <w:sz w:val="19"/>
          <w:szCs w:val="19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gra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3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c</w:t>
      </w:r>
      <w:r>
        <w:rPr>
          <w:rFonts w:ascii="Arial" w:hAnsi="Arial" w:cs="Arial" w:eastAsia="Arial"/>
          <w:sz w:val="19"/>
          <w:szCs w:val="19"/>
          <w:spacing w:val="-4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w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appen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3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“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unde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od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”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3"/>
        </w:rPr>
        <w:t>i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n</w:t>
      </w:r>
      <w:r>
        <w:rPr>
          <w:rFonts w:ascii="Arial" w:hAnsi="Arial" w:cs="Arial" w:eastAsia="Arial"/>
          <w:sz w:val="19"/>
          <w:szCs w:val="19"/>
          <w:spacing w:val="0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re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i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13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don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’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25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ea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1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30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1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9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ode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24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u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3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and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 </w:t>
      </w:r>
      <w:r>
        <w:rPr>
          <w:rFonts w:ascii="Arial" w:hAnsi="Arial" w:cs="Arial" w:eastAsia="Arial"/>
          <w:sz w:val="19"/>
          <w:szCs w:val="19"/>
          <w:spacing w:val="-6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5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k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n</w:t>
      </w:r>
      <w:r>
        <w:rPr>
          <w:rFonts w:ascii="Arial" w:hAnsi="Arial" w:cs="Arial" w:eastAsia="Arial"/>
          <w:sz w:val="19"/>
          <w:szCs w:val="19"/>
          <w:spacing w:val="46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he</w:t>
      </w:r>
      <w:r>
        <w:rPr>
          <w:rFonts w:ascii="Arial" w:hAnsi="Arial" w:cs="Arial" w:eastAsia="Arial"/>
          <w:sz w:val="19"/>
          <w:szCs w:val="19"/>
          <w:spacing w:val="8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8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au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ogene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a</w:t>
      </w:r>
      <w:r>
        <w:rPr>
          <w:rFonts w:ascii="Arial" w:hAnsi="Arial" w:cs="Arial" w:eastAsia="Arial"/>
          <w:sz w:val="19"/>
          <w:szCs w:val="19"/>
          <w:spacing w:val="6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e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d</w:t>
      </w:r>
      <w:r>
        <w:rPr>
          <w:rFonts w:ascii="Arial" w:hAnsi="Arial" w:cs="Arial" w:eastAsia="Arial"/>
          <w:sz w:val="19"/>
          <w:szCs w:val="19"/>
          <w:spacing w:val="4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b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7"/>
          <w:w w:val="100"/>
        </w:rPr>
        <w:t>t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2"/>
          <w:w w:val="100"/>
        </w:rPr>
        <w:t>l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spacing w:val="27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-9"/>
          <w:w w:val="100"/>
        </w:rPr>
        <w:t>f</w:t>
      </w:r>
      <w:r>
        <w:rPr>
          <w:rFonts w:ascii="Arial" w:hAnsi="Arial" w:cs="Arial" w:eastAsia="Arial"/>
          <w:sz w:val="19"/>
          <w:szCs w:val="19"/>
          <w:spacing w:val="-5"/>
          <w:w w:val="100"/>
        </w:rPr>
        <w:t>r</w:t>
      </w:r>
      <w:r>
        <w:rPr>
          <w:rFonts w:ascii="Arial" w:hAnsi="Arial" w:cs="Arial" w:eastAsia="Arial"/>
          <w:sz w:val="19"/>
          <w:szCs w:val="19"/>
          <w:spacing w:val="-3"/>
          <w:w w:val="100"/>
        </w:rPr>
        <w:t>o</w:t>
      </w:r>
      <w:r>
        <w:rPr>
          <w:rFonts w:ascii="Arial" w:hAnsi="Arial" w:cs="Arial" w:eastAsia="Arial"/>
          <w:sz w:val="19"/>
          <w:szCs w:val="19"/>
          <w:spacing w:val="0"/>
          <w:w w:val="100"/>
        </w:rPr>
        <w:t>m</w:t>
      </w:r>
      <w:r>
        <w:rPr>
          <w:rFonts w:ascii="Arial" w:hAnsi="Arial" w:cs="Arial" w:eastAsia="Arial"/>
          <w:sz w:val="19"/>
          <w:szCs w:val="19"/>
          <w:spacing w:val="21"/>
          <w:w w:val="100"/>
        </w:rPr>
        <w:t> </w:t>
      </w:r>
      <w:r>
        <w:rPr>
          <w:rFonts w:ascii="Arial" w:hAnsi="Arial" w:cs="Arial" w:eastAsia="Arial"/>
          <w:sz w:val="19"/>
          <w:szCs w:val="19"/>
          <w:spacing w:val="5"/>
          <w:w w:val="103"/>
        </w:rPr>
        <w:t>S</w:t>
      </w:r>
      <w:r>
        <w:rPr>
          <w:rFonts w:ascii="Arial" w:hAnsi="Arial" w:cs="Arial" w:eastAsia="Arial"/>
          <w:sz w:val="19"/>
          <w:szCs w:val="19"/>
          <w:spacing w:val="-3"/>
          <w:w w:val="103"/>
        </w:rPr>
        <w:t>un.</w:t>
      </w:r>
      <w:r>
        <w:rPr>
          <w:rFonts w:ascii="Arial" w:hAnsi="Arial" w:cs="Arial" w:eastAsia="Arial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5" w:after="0" w:line="226" w:lineRule="exact"/>
        <w:ind w:left="8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8.290001pt;margin-top:49.739853pt;width:117.18pt;height:24.48pt;mso-position-horizontal-relative:page;mso-position-vertical-relative:paragraph;z-index:-4707" coordorigin="2366,995" coordsize="2344,490">
            <v:group style="position:absolute;left:2368;top:997;width:2341;height:487" coordorigin="2368,997" coordsize="2341,487">
              <v:shape style="position:absolute;left:2368;top:997;width:2341;height:487" coordorigin="2368,997" coordsize="2341,487" path="m2368,997l4709,997,4709,1484,2368,1484,2368,997e" filled="t" fillcolor="#FFFFCC" stroked="f">
                <v:path arrowok="t"/>
                <v:fill/>
              </v:shape>
            </v:group>
            <v:group style="position:absolute;left:2366;top:995;width:2342;height:488" coordorigin="2366,995" coordsize="2342,488">
              <v:shape style="position:absolute;left:2366;top:995;width:2342;height:488" coordorigin="2366,995" coordsize="2342,488" path="m2366,1484l4709,1484,4709,995,2366,995,2366,1484xe" filled="f" stroked="t" strokeweight=".06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0.790009pt;margin-top:49.739853pt;width:98.46pt;height:24.48pt;mso-position-horizontal-relative:page;mso-position-vertical-relative:paragraph;z-index:-4705" coordorigin="8816,995" coordsize="1969,490">
            <v:group style="position:absolute;left:8818;top:997;width:1967;height:487" coordorigin="8818,997" coordsize="1967,487">
              <v:shape style="position:absolute;left:8818;top:997;width:1967;height:487" coordorigin="8818,997" coordsize="1967,487" path="m8818,997l10784,997,10784,1484,8818,1484,8818,997e" filled="t" fillcolor="#FFFFCC" stroked="f">
                <v:path arrowok="t"/>
                <v:fill/>
              </v:shape>
            </v:group>
            <v:group style="position:absolute;left:8816;top:995;width:1968;height:488" coordorigin="8816,995" coordsize="1968,488">
              <v:shape style="position:absolute;left:8816;top:995;width:1968;height:488" coordorigin="8816,995" coordsize="1968,488" path="m8816,1484l10784,1484,10784,995,8816,995,8816,1484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Dynami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View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Remot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Connection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45" w:after="0" w:line="269" w:lineRule="auto"/>
        <w:ind w:left="1091" w:right="-48" w:firstLine="103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73.669998pt;margin-top:32.463905pt;width:319.26pt;height:170.52pt;mso-position-horizontal-relative:page;mso-position-vertical-relative:paragraph;z-index:-4708" coordorigin="3473,649" coordsize="6385,3410">
            <v:group style="position:absolute;left:5726;top:650;width:2420;height:1081" coordorigin="5726,650" coordsize="2420,1081">
              <v:shape style="position:absolute;left:5726;top:650;width:2420;height:1081" coordorigin="5726,650" coordsize="2420,1081" path="m7992,650l5726,650,5726,1731,8147,1731,8147,805,7992,650e" filled="t" fillcolor="#FFFFCC" stroked="f">
                <v:path arrowok="t"/>
                <v:fill/>
              </v:shape>
            </v:group>
            <v:group style="position:absolute;left:5726;top:650;width:2420;height:1081" coordorigin="5726,650" coordsize="2420,1081">
              <v:shape style="position:absolute;left:5726;top:650;width:2420;height:1081" coordorigin="5726,650" coordsize="2420,1081" path="m5726,650l7992,650,8147,805,8147,1731,5726,1731,5726,650xe" filled="f" stroked="t" strokeweight=".06pt" strokecolor="#000000">
                <v:path arrowok="t"/>
              </v:shape>
            </v:group>
            <v:group style="position:absolute;left:5726;top:650;width:2266;height:2" coordorigin="5726,650" coordsize="2266,2">
              <v:shape style="position:absolute;left:5726;top:650;width:2266;height:2" coordorigin="5726,650" coordsize="2266,0" path="m5726,650l7992,650e" filled="f" stroked="t" strokeweight=".06pt" strokecolor="#000000">
                <v:path arrowok="t"/>
              </v:shape>
            </v:group>
            <v:group style="position:absolute;left:7992;top:650;width:155;height:155" coordorigin="7992,650" coordsize="155,155">
              <v:shape style="position:absolute;left:7992;top:650;width:155;height:155" coordorigin="7992,650" coordsize="155,155" path="m7992,650l8147,805e" filled="f" stroked="t" strokeweight=".06pt" strokecolor="#000000">
                <v:path arrowok="t"/>
              </v:shape>
            </v:group>
            <v:group style="position:absolute;left:8147;top:805;width:2;height:926" coordorigin="8147,805" coordsize="2,926">
              <v:shape style="position:absolute;left:8147;top:805;width:2;height:926" coordorigin="8147,805" coordsize="0,926" path="m8147,805l8147,1731e" filled="f" stroked="t" strokeweight=".06pt" strokecolor="#000000">
                <v:path arrowok="t"/>
              </v:shape>
            </v:group>
            <v:group style="position:absolute;left:5726;top:1731;width:2420;height:2" coordorigin="5726,1731" coordsize="2420,2">
              <v:shape style="position:absolute;left:5726;top:1731;width:2420;height:2" coordorigin="5726,1731" coordsize="2420,0" path="m8147,1731l5726,1731e" filled="f" stroked="t" strokeweight=".06pt" strokecolor="#000000">
                <v:path arrowok="t"/>
              </v:shape>
            </v:group>
            <v:group style="position:absolute;left:5726;top:650;width:2;height:1081" coordorigin="5726,650" coordsize="2,1081">
              <v:shape style="position:absolute;left:5726;top:650;width:2;height:1081" coordorigin="5726,650" coordsize="0,1081" path="m5726,1731l5726,650e" filled="f" stroked="t" strokeweight=".06pt" strokecolor="#000000">
                <v:path arrowok="t"/>
              </v:shape>
            </v:group>
            <v:group style="position:absolute;left:7992;top:650;width:2;height:155" coordorigin="7992,650" coordsize="2,155">
              <v:shape style="position:absolute;left:7992;top:650;width:2;height:155" coordorigin="7992,650" coordsize="0,155" path="m7992,650l7992,805e" filled="f" stroked="t" strokeweight=".06pt" strokecolor="#000000">
                <v:path arrowok="t"/>
              </v:shape>
            </v:group>
            <v:group style="position:absolute;left:7992;top:805;width:155;height:2" coordorigin="7992,805" coordsize="155,2">
              <v:shape style="position:absolute;left:7992;top:805;width:155;height:2" coordorigin="7992,805" coordsize="155,0" path="m7992,805l8147,805e" filled="f" stroked="t" strokeweight=".06pt" strokecolor="#000000">
                <v:path arrowok="t"/>
              </v:shape>
            </v:group>
            <v:group style="position:absolute;left:7400;top:663;width:2;height:1481" coordorigin="7400,663" coordsize="2,1481">
              <v:shape style="position:absolute;left:7400;top:663;width:2;height:1481" coordorigin="7400,663" coordsize="0,1481" path="m7400,663l7400,2144e" filled="f" stroked="t" strokeweight=".06pt" strokecolor="#000000">
                <v:path arrowok="t"/>
                <v:stroke dashstyle="dash"/>
              </v:shape>
            </v:group>
            <v:group style="position:absolute;left:7400;top:2990;width:2;height:1031" coordorigin="7400,2990" coordsize="2,1031">
              <v:shape style="position:absolute;left:7400;top:2990;width:2;height:1031" coordorigin="7400,2990" coordsize="0,1031" path="m7400,2990l7400,4021e" filled="f" stroked="t" strokeweight=".06pt" strokecolor="#000000">
                <v:path arrowok="t"/>
                <v:stroke dashstyle="dash"/>
              </v:shape>
            </v:group>
            <v:group style="position:absolute;left:7336;top:2143;width:115;height:847" coordorigin="7336,2143" coordsize="115,847">
              <v:shape style="position:absolute;left:7336;top:2143;width:115;height:847" coordorigin="7336,2143" coordsize="115,847" path="m7336,2990l7451,2990,7451,2143,7336,2143,7336,2990xe" filled="f" stroked="t" strokeweight=".06pt" strokecolor="#000000">
                <v:path arrowok="t"/>
              </v:shape>
            </v:group>
            <v:group style="position:absolute;left:3539;top:663;width:2;height:889" coordorigin="3539,663" coordsize="2,889">
              <v:shape style="position:absolute;left:3539;top:663;width:2;height:889" coordorigin="3539,663" coordsize="0,889" path="m3539,663l3539,1552e" filled="f" stroked="t" strokeweight=".06pt" strokecolor="#000000">
                <v:path arrowok="t"/>
                <v:stroke dashstyle="dash"/>
              </v:shape>
            </v:group>
            <v:group style="position:absolute;left:3539;top:3235;width:2;height:786" coordorigin="3539,3235" coordsize="2,786">
              <v:shape style="position:absolute;left:3539;top:3235;width:2;height:786" coordorigin="3539,3235" coordsize="0,786" path="m3539,3235l3539,4021e" filled="f" stroked="t" strokeweight=".06pt" strokecolor="#000000">
                <v:path arrowok="t"/>
                <v:stroke dashstyle="dash"/>
              </v:shape>
            </v:group>
            <v:group style="position:absolute;left:3474;top:1551;width:127;height:1684" coordorigin="3474,1551" coordsize="127,1684">
              <v:shape style="position:absolute;left:3474;top:1551;width:127;height:1684" coordorigin="3474,1551" coordsize="127,1684" path="m3474,3235l3601,3235,3601,1551,3474,1551,3474,3235xe" filled="f" stroked="t" strokeweight=".06pt" strokecolor="#9A0033">
                <v:path arrowok="t"/>
              </v:shape>
            </v:group>
            <v:group style="position:absolute;left:5405;top:663;width:2;height:889" coordorigin="5405,663" coordsize="2,889">
              <v:shape style="position:absolute;left:5405;top:663;width:2;height:889" coordorigin="5405,663" coordsize="0,889" path="m5405,663l5405,1552e" filled="f" stroked="t" strokeweight=".06pt" strokecolor="#000000">
                <v:path arrowok="t"/>
                <v:stroke dashstyle="dash"/>
              </v:shape>
            </v:group>
            <v:group style="position:absolute;left:5405;top:1807;width:2;height:2214" coordorigin="5405,1807" coordsize="2,2214">
              <v:shape style="position:absolute;left:5405;top:1807;width:2;height:2214" coordorigin="5405,1807" coordsize="0,2214" path="m5405,1807l5405,4021e" filled="f" stroked="t" strokeweight=".06pt" strokecolor="#000000">
                <v:path arrowok="t"/>
                <v:stroke dashstyle="dash"/>
              </v:shape>
            </v:group>
            <v:group style="position:absolute;left:5341;top:1551;width:127;height:256" coordorigin="5341,1551" coordsize="127,256">
              <v:shape style="position:absolute;left:5341;top:1551;width:127;height:256" coordorigin="5341,1551" coordsize="127,256" path="m5341,1807l5468,1807,5468,1551,5341,1551,5341,1807xe" filled="f" stroked="t" strokeweight=".06pt" strokecolor="#000000">
                <v:path arrowok="t"/>
              </v:shape>
            </v:group>
            <v:group style="position:absolute;left:3602;top:1563;width:1739;height:2" coordorigin="3602,1563" coordsize="1739,2">
              <v:shape style="position:absolute;left:3602;top:1563;width:1739;height:2" coordorigin="3602,1563" coordsize="1739,0" path="m3602,1563l5341,1563e" filled="f" stroked="t" strokeweight=".06pt" strokecolor="#000000">
                <v:path arrowok="t"/>
              </v:shape>
            </v:group>
            <v:group style="position:absolute;left:5200;top:1563;width:142;height:65" coordorigin="5200,1563" coordsize="142,65">
              <v:shape style="position:absolute;left:5200;top:1563;width:142;height:65" coordorigin="5200,1563" coordsize="142,65" path="m5200,1628l5341,1628,5341,1563,5200,1563,5200,1628xe" filled="t" fillcolor="#000000" stroked="f">
                <v:path arrowok="t"/>
                <v:fill/>
              </v:shape>
            </v:group>
            <v:group style="position:absolute;left:5200;top:1499;width:142;height:64" coordorigin="5200,1499" coordsize="142,64">
              <v:shape style="position:absolute;left:5200;top:1499;width:142;height:64" coordorigin="5200,1499" coordsize="142,64" path="m5200,1563l5341,1563,5341,1499,5200,1499,5200,1563xe" filled="t" fillcolor="#000000" stroked="f">
                <v:path arrowok="t"/>
                <v:fill/>
              </v:shape>
            </v:group>
            <v:group style="position:absolute;left:4478;top:1370;width:1236;height:193" coordorigin="4478,1370" coordsize="1236,193">
              <v:shape style="position:absolute;left:4478;top:1370;width:1236;height:193" coordorigin="4478,1370" coordsize="1236,193" path="m5714,1370l4478,1563e" filled="f" stroked="t" strokeweight=".06pt" strokecolor="#000000">
                <v:path arrowok="t"/>
                <v:stroke dashstyle="dash"/>
              </v:shape>
            </v:group>
            <v:group style="position:absolute;left:3602;top:2143;width:3733;height:2" coordorigin="3602,2143" coordsize="3733,2">
              <v:shape style="position:absolute;left:3602;top:2143;width:3733;height:2" coordorigin="3602,2143" coordsize="3733,0" path="m3602,2143l7336,2143e" filled="f" stroked="t" strokeweight=".06pt" strokecolor="#000000">
                <v:path arrowok="t"/>
              </v:shape>
            </v:group>
            <v:group style="position:absolute;left:7182;top:2143;width:154;height:64" coordorigin="7182,2143" coordsize="154,64">
              <v:shape style="position:absolute;left:7182;top:2143;width:154;height:64" coordorigin="7182,2143" coordsize="154,64" path="m7182,2206l7336,2206,7336,2143,7182,2143,7182,2206xe" filled="t" fillcolor="#000000" stroked="f">
                <v:path arrowok="t"/>
                <v:fill/>
              </v:shape>
            </v:group>
            <v:group style="position:absolute;left:7182;top:2078;width:154;height:65" coordorigin="7182,2078" coordsize="154,65">
              <v:shape style="position:absolute;left:7182;top:2078;width:154;height:65" coordorigin="7182,2078" coordsize="154,65" path="m7182,2143l7336,2143,7336,2078,7182,2078,7182,2143xe" filled="t" fillcolor="#000000" stroked="f">
                <v:path arrowok="t"/>
                <v:fill/>
              </v:shape>
            </v:group>
            <v:group style="position:absolute;left:9808;top:663;width:2;height:1841" coordorigin="9808,663" coordsize="2,1841">
              <v:shape style="position:absolute;left:9808;top:663;width:2;height:1841" coordorigin="9808,663" coordsize="0,1841" path="m9808,663l9808,2504e" filled="f" stroked="t" strokeweight=".06pt" strokecolor="#000000">
                <v:path arrowok="t"/>
                <v:stroke dashstyle="dash"/>
              </v:shape>
            </v:group>
            <v:group style="position:absolute;left:9808;top:2745;width:2;height:1276" coordorigin="9808,2745" coordsize="2,1276">
              <v:shape style="position:absolute;left:9808;top:2745;width:2;height:1276" coordorigin="9808,2745" coordsize="0,1276" path="m9808,2745l9808,4021e" filled="f" stroked="t" strokeweight=".06pt" strokecolor="#000000">
                <v:path arrowok="t"/>
                <v:stroke dashstyle="dash"/>
              </v:shape>
            </v:group>
            <v:group style="position:absolute;left:9731;top:2503;width:127;height:242" coordorigin="9731,2503" coordsize="127,242">
              <v:shape style="position:absolute;left:9731;top:2503;width:127;height:242" coordorigin="9731,2503" coordsize="127,242" path="m9731,2745l9858,2745,9858,2503,9731,2503,9731,2745xe" filled="f" stroked="t" strokeweight=".06pt" strokecolor="#000000">
                <v:path arrowok="t"/>
              </v:shape>
            </v:group>
            <v:group style="position:absolute;left:7465;top:2503;width:2266;height:2" coordorigin="7465,2503" coordsize="2266,2">
              <v:shape style="position:absolute;left:7465;top:2503;width:2266;height:2" coordorigin="7465,2503" coordsize="2266,0" path="m7465,2503l9731,2503e" filled="f" stroked="t" strokeweight=".06pt" strokecolor="#000000">
                <v:path arrowok="t"/>
              </v:shape>
            </v:group>
            <v:group style="position:absolute;left:9589;top:2503;width:142;height:64" coordorigin="9589,2503" coordsize="142,64">
              <v:shape style="position:absolute;left:9589;top:2503;width:142;height:64" coordorigin="9589,2503" coordsize="142,64" path="m9589,2566l9731,2566,9731,2503,9589,2503,9589,2566xe" filled="t" fillcolor="#000000" stroked="f">
                <v:path arrowok="t"/>
                <v:fill/>
              </v:shape>
            </v:group>
            <v:group style="position:absolute;left:9589;top:2451;width:142;height:52" coordorigin="9589,2451" coordsize="142,52">
              <v:shape style="position:absolute;left:9589;top:2451;width:142;height:52" coordorigin="9589,2451" coordsize="142,52" path="m9589,2503l9731,2503,9731,2451,9589,2451,9589,2503xe" filled="t" fillcolor="#000000" stroked="f">
                <v:path arrowok="t"/>
                <v:fill/>
              </v:shape>
            </v:group>
            <v:group style="position:absolute;left:5868;top:3326;width:2948;height:733" coordorigin="5868,3326" coordsize="2948,733">
              <v:shape style="position:absolute;left:5868;top:3326;width:2948;height:733" coordorigin="5868,3326" coordsize="2948,733" path="m8675,3326l5868,3326,5868,4059,8816,4059,8816,3467,8675,3326e" filled="t" fillcolor="#FFFFCC" stroked="f">
                <v:path arrowok="t"/>
                <v:fill/>
              </v:shape>
            </v:group>
            <v:group style="position:absolute;left:5868;top:3326;width:2948;height:733" coordorigin="5868,3326" coordsize="2948,733">
              <v:shape style="position:absolute;left:5868;top:3326;width:2948;height:733" coordorigin="5868,3326" coordsize="2948,733" path="m5868,3326l8675,3326,8816,3467,8816,4059,5868,4059,5868,3326xe" filled="f" stroked="t" strokeweight=".06pt" strokecolor="#000000">
                <v:path arrowok="t"/>
              </v:shape>
            </v:group>
            <v:group style="position:absolute;left:5868;top:3326;width:2948;height:733" coordorigin="5868,3326" coordsize="2948,733">
              <v:shape style="position:absolute;left:5868;top:3326;width:2948;height:733" coordorigin="5868,3326" coordsize="2948,733" path="m5868,3326l8675,3326,8816,3467,8816,4059,5868,4059,5868,3326e" filled="f" stroked="t" strokeweight=".06pt" strokecolor="#000000">
                <v:path arrowok="t"/>
              </v:shape>
            </v:group>
            <v:group style="position:absolute;left:8675;top:3326;width:142;height:142" coordorigin="8675,3326" coordsize="142,142">
              <v:shape style="position:absolute;left:8675;top:3326;width:142;height:142" coordorigin="8675,3326" coordsize="142,142" path="m8675,3326l8675,3467,8816,3467e" filled="f" stroked="t" strokeweight=".06pt" strokecolor="#000000">
                <v:path arrowok="t"/>
              </v:shape>
            </v:group>
            <v:group style="position:absolute;left:5470;top:2143;width:1416;height:1170" coordorigin="5470,2143" coordsize="1416,1170">
              <v:shape style="position:absolute;left:5470;top:2143;width:1416;height:1170" coordorigin="5470,2143" coordsize="1416,1170" path="m6886,3313l5470,2143e" filled="f" stroked="t" strokeweight=".06pt" strokecolor="#000000">
                <v:path arrowok="t"/>
                <v:stroke dashstyle="dash"/>
              </v:shape>
            </v:group>
            <v:group style="position:absolute;left:7748;top:2503;width:850;height:810" coordorigin="7748,2503" coordsize="850,810">
              <v:shape style="position:absolute;left:7748;top:2503;width:850;height:810" coordorigin="7748,2503" coordsize="850,810" path="m7748,3313l8598,2503e" filled="f" stroked="t" strokeweight=".06pt" strokecolor="#00000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239.309998pt;margin-top:-.356094pt;width:196.32pt;height:24.48pt;mso-position-horizontal-relative:page;mso-position-vertical-relative:paragraph;z-index:-4706" coordorigin="4786,-7" coordsize="3926,490">
            <v:group style="position:absolute;left:4787;top:-7;width:1235;height:488" coordorigin="4787,-7" coordsize="1235,488">
              <v:shape style="position:absolute;left:4787;top:-7;width:1235;height:488" coordorigin="4787,-7" coordsize="1235,488" path="m4787,482l6022,482,6022,-7,4787,-7,4787,482xe" filled="f" stroked="t" strokeweight=".06pt" strokecolor="#000000">
                <v:path arrowok="t"/>
              </v:shape>
            </v:group>
            <v:group style="position:absolute;left:6076;top:-5;width:2636;height:487" coordorigin="6076,-5" coordsize="2636,487">
              <v:shape style="position:absolute;left:6076;top:-5;width:2636;height:487" coordorigin="6076,-5" coordsize="2636,487" path="m6076,-5l8712,-5,8712,482,6076,482,6076,-5e" filled="t" fillcolor="#FFFFCC" stroked="f">
                <v:path arrowok="t"/>
                <v:fill/>
              </v:shape>
            </v:group>
            <v:group style="position:absolute;left:6074;top:-7;width:2638;height:488" coordorigin="6074,-7" coordsize="2638,488">
              <v:shape style="position:absolute;left:6074;top:-7;width:2638;height:488" coordorigin="6074,-7" coordsize="2638,488" path="m6074,482l8712,482,8712,-7,6074,-7,6074,482x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w w:val="104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0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4"/>
        </w:rPr>
      </w:r>
      <w:r>
        <w:rPr>
          <w:rFonts w:ascii="Arial" w:hAnsi="Arial" w:cs="Arial" w:eastAsia="Arial"/>
          <w:sz w:val="16"/>
          <w:szCs w:val="16"/>
          <w:spacing w:val="1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6"/>
          <w:szCs w:val="16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u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li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6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3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6"/>
          <w:w w:val="104"/>
        </w:rPr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right="-65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04"/>
        </w:rPr>
      </w:r>
      <w:r>
        <w:rPr>
          <w:rFonts w:ascii="Arial" w:hAnsi="Arial" w:cs="Arial" w:eastAsia="Arial"/>
          <w:sz w:val="16"/>
          <w:szCs w:val="16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26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2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:</w:t>
      </w:r>
      <w:r>
        <w:rPr>
          <w:rFonts w:ascii="Arial" w:hAnsi="Arial" w:cs="Arial" w:eastAsia="Arial"/>
          <w:sz w:val="16"/>
          <w:szCs w:val="16"/>
          <w:spacing w:val="14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u w:val="single" w:color="000000"/>
        </w:rPr>
        <w:t>N</w:t>
      </w:r>
      <w:r>
        <w:rPr>
          <w:rFonts w:ascii="Arial" w:hAnsi="Arial" w:cs="Arial" w:eastAsia="Arial"/>
          <w:sz w:val="16"/>
          <w:szCs w:val="16"/>
          <w:spacing w:val="-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10"/>
          <w:w w:val="100"/>
          <w:u w:val="single" w:color="000000"/>
        </w:rPr>
        <w:t>m</w:t>
      </w:r>
      <w:r>
        <w:rPr>
          <w:rFonts w:ascii="Arial" w:hAnsi="Arial" w:cs="Arial" w:eastAsia="Arial"/>
          <w:sz w:val="16"/>
          <w:szCs w:val="16"/>
          <w:spacing w:val="-1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ng.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left="1113" w:right="1108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04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0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4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2" w:after="0" w:line="182" w:lineRule="exact"/>
        <w:ind w:left="-33" w:right="-5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04"/>
        </w:rPr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5"/>
          <w:w w:val="100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16"/>
          <w:w w:val="100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1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m</w:t>
      </w:r>
      <w:r>
        <w:rPr>
          <w:rFonts w:ascii="Arial" w:hAnsi="Arial" w:cs="Arial" w:eastAsia="Arial"/>
          <w:sz w:val="16"/>
          <w:szCs w:val="16"/>
          <w:spacing w:val="-14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7"/>
          <w:w w:val="100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-7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-7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u w:val="single" w:color="000000"/>
        </w:rPr>
        <w:t>r</w:t>
      </w:r>
      <w:r>
        <w:rPr>
          <w:rFonts w:ascii="Arial" w:hAnsi="Arial" w:cs="Arial" w:eastAsia="Arial"/>
          <w:sz w:val="16"/>
          <w:szCs w:val="16"/>
          <w:spacing w:val="-17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2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32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bu</w:t>
      </w:r>
      <w:r>
        <w:rPr>
          <w:rFonts w:ascii="Arial" w:hAnsi="Arial" w:cs="Arial" w:eastAsia="Arial"/>
          <w:sz w:val="16"/>
          <w:szCs w:val="16"/>
          <w:spacing w:val="5"/>
          <w:w w:val="100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ed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12"/>
          <w:w w:val="100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-12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15"/>
          <w:w w:val="100"/>
          <w:u w:val="single" w:color="000000"/>
        </w:rPr>
        <w:t>n</w:t>
      </w:r>
      <w:r>
        <w:rPr>
          <w:rFonts w:ascii="Arial" w:hAnsi="Arial" w:cs="Arial" w:eastAsia="Arial"/>
          <w:sz w:val="16"/>
          <w:szCs w:val="16"/>
          <w:spacing w:val="-15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-14"/>
          <w:w w:val="100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  <w:t>f</w:t>
      </w:r>
      <w:r>
        <w:rPr>
          <w:rFonts w:ascii="Arial" w:hAnsi="Arial" w:cs="Arial" w:eastAsia="Arial"/>
          <w:sz w:val="16"/>
          <w:szCs w:val="16"/>
          <w:spacing w:val="-8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2"/>
          <w:w w:val="100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  <w:t>c</w:t>
      </w:r>
      <w:r>
        <w:rPr>
          <w:rFonts w:ascii="Arial" w:hAnsi="Arial" w:cs="Arial" w:eastAsia="Arial"/>
          <w:sz w:val="16"/>
          <w:szCs w:val="16"/>
          <w:spacing w:val="6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69" w:lineRule="auto"/>
        <w:ind w:right="84" w:firstLine="82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04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  <w:t>:</w:t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0"/>
          <w:w w:val="104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104"/>
        </w:rPr>
      </w:r>
      <w:r>
        <w:rPr>
          <w:rFonts w:ascii="Arial" w:hAnsi="Arial" w:cs="Arial" w:eastAsia="Arial"/>
          <w:sz w:val="16"/>
          <w:szCs w:val="16"/>
          <w:spacing w:val="1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2"/>
          <w:w w:val="104"/>
          <w:u w:val="single" w:color="000000"/>
        </w:rPr>
        <w:t>m</w:t>
      </w:r>
      <w:r>
        <w:rPr>
          <w:rFonts w:ascii="Arial" w:hAnsi="Arial" w:cs="Arial" w:eastAsia="Arial"/>
          <w:sz w:val="16"/>
          <w:szCs w:val="16"/>
          <w:spacing w:val="2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bu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  <w:t>t</w:t>
      </w:r>
      <w:r>
        <w:rPr>
          <w:rFonts w:ascii="Arial" w:hAnsi="Arial" w:cs="Arial" w:eastAsia="Arial"/>
          <w:sz w:val="16"/>
          <w:szCs w:val="16"/>
          <w:spacing w:val="5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ed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  <w:t>C</w:t>
      </w:r>
      <w:r>
        <w:rPr>
          <w:rFonts w:ascii="Arial" w:hAnsi="Arial" w:cs="Arial" w:eastAsia="Arial"/>
          <w:sz w:val="16"/>
          <w:szCs w:val="16"/>
          <w:spacing w:val="-4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  <w:t>l</w:t>
      </w:r>
      <w:r>
        <w:rPr>
          <w:rFonts w:ascii="Arial" w:hAnsi="Arial" w:cs="Arial" w:eastAsia="Arial"/>
          <w:sz w:val="16"/>
          <w:szCs w:val="16"/>
          <w:spacing w:val="1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6"/>
          <w:w w:val="104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4"/>
          <w:u w:val="single" w:color="0000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4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4" w:equalWidth="0">
            <w:col w:w="3313" w:space="365"/>
            <w:col w:w="765" w:space="394"/>
            <w:col w:w="2462" w:space="267"/>
            <w:col w:w="1914"/>
          </w:cols>
        </w:sectPr>
      </w:pPr>
      <w:rPr/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4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oo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k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up</w:t>
      </w:r>
      <w:r>
        <w:rPr>
          <w:rFonts w:ascii="Arial" w:hAnsi="Arial" w:cs="Arial" w:eastAsia="Arial"/>
          <w:sz w:val="16"/>
          <w:szCs w:val="16"/>
          <w:spacing w:val="-4"/>
          <w:w w:val="104"/>
        </w:rPr>
        <w:t>(</w:t>
      </w:r>
      <w:r>
        <w:rPr>
          <w:rFonts w:ascii="Arial" w:hAnsi="Arial" w:cs="Arial" w:eastAsia="Arial"/>
          <w:sz w:val="16"/>
          <w:szCs w:val="16"/>
          <w:spacing w:val="5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5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4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1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ng)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68" w:lineRule="auto"/>
        <w:ind w:right="310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Loo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3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104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pe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'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4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h</w:t>
      </w:r>
      <w:r>
        <w:rPr>
          <w:rFonts w:ascii="Arial" w:hAnsi="Arial" w:cs="Arial" w:eastAsia="Arial"/>
          <w:sz w:val="16"/>
          <w:szCs w:val="16"/>
          <w:spacing w:val="1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-16"/>
          <w:w w:val="10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he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-16"/>
          <w:w w:val="10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m</w:t>
      </w:r>
      <w:r>
        <w:rPr>
          <w:rFonts w:ascii="Arial" w:hAnsi="Arial" w:cs="Arial" w:eastAsia="Arial"/>
          <w:sz w:val="16"/>
          <w:szCs w:val="16"/>
          <w:spacing w:val="-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o</w:t>
      </w:r>
      <w:r>
        <w:rPr>
          <w:rFonts w:ascii="Arial" w:hAnsi="Arial" w:cs="Arial" w:eastAsia="Arial"/>
          <w:sz w:val="16"/>
          <w:szCs w:val="16"/>
          <w:spacing w:val="-15"/>
          <w:w w:val="104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j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n</w:t>
      </w:r>
      <w:r>
        <w:rPr>
          <w:rFonts w:ascii="Arial" w:hAnsi="Arial" w:cs="Arial" w:eastAsia="Arial"/>
          <w:sz w:val="16"/>
          <w:szCs w:val="16"/>
          <w:spacing w:val="-8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4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-8"/>
          <w:w w:val="104"/>
        </w:rPr>
        <w:t>f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c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  <w:cols w:num="2" w:equalWidth="0">
            <w:col w:w="3745" w:space="693"/>
            <w:col w:w="5042"/>
          </w:cols>
        </w:sectPr>
      </w:pPr>
      <w:rPr/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5" w:after="0" w:line="182" w:lineRule="exact"/>
        <w:ind w:left="3517" w:right="4706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3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182" w:lineRule="exact"/>
        <w:ind w:right="1543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4"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4"/>
        </w:rPr>
        <w:t>m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5" w:after="0" w:line="240" w:lineRule="auto"/>
        <w:ind w:left="45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4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l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l</w:t>
      </w:r>
      <w:r>
        <w:rPr>
          <w:rFonts w:ascii="Arial" w:hAnsi="Arial" w:cs="Arial" w:eastAsia="Arial"/>
          <w:sz w:val="16"/>
          <w:szCs w:val="16"/>
          <w:spacing w:val="-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l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1" w:after="0" w:line="269" w:lineRule="auto"/>
        <w:ind w:left="4568" w:right="221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1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de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c</w:t>
      </w:r>
      <w:r>
        <w:rPr>
          <w:rFonts w:ascii="Arial" w:hAnsi="Arial" w:cs="Arial" w:eastAsia="Arial"/>
          <w:sz w:val="16"/>
          <w:szCs w:val="16"/>
          <w:spacing w:val="-8"/>
          <w:w w:val="104"/>
        </w:rPr>
        <w:t>t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ual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i</w:t>
      </w:r>
      <w:r>
        <w:rPr>
          <w:rFonts w:ascii="Arial" w:hAnsi="Arial" w:cs="Arial" w:eastAsia="Arial"/>
          <w:sz w:val="16"/>
          <w:szCs w:val="16"/>
          <w:spacing w:val="-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u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4"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4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104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4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40" w:right="142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Logical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Vi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Archite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tur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Anal</w:t>
      </w:r>
      <w:r>
        <w:rPr>
          <w:rFonts w:ascii="Arial" w:hAnsi="Arial" w:cs="Arial" w:eastAsia="Arial"/>
          <w:sz w:val="20"/>
          <w:szCs w:val="20"/>
          <w:spacing w:val="-3"/>
          <w:w w:val="10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5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er-L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Layers</w:t>
      </w:r>
    </w:p>
    <w:p>
      <w:pPr>
        <w:spacing w:before="68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layer</w:t>
      </w:r>
    </w:p>
    <w:p>
      <w:pPr>
        <w:spacing w:before="10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er-L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Layer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68" w:after="0" w:line="240" w:lineRule="auto"/>
        <w:ind w:left="100" w:right="-20"/>
        <w:jc w:val="left"/>
        <w:tabs>
          <w:tab w:pos="4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pplicati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8"/>
        </w:rPr>
        <w:t>Archite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tur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</w:t>
      </w:r>
      <w:r>
        <w:rPr>
          <w:rFonts w:ascii="Arial" w:hAnsi="Arial" w:cs="Arial" w:eastAsia="Arial"/>
          <w:sz w:val="20"/>
          <w:szCs w:val="20"/>
          <w:spacing w:val="28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Design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Incorp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rating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ctStore</w:t>
      </w:r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ontain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Map,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Employees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ployeeID.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jectS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rmati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BMa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OODBM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Sup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44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ObjectStore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rsistency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DBMan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operations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OODBMS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ersiste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atabase.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llDB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Timecard,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Purchase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Paycheck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requir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1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Mecha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guid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architecture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infrast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lDBManag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itectural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entify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iagra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escr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se-case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realizati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etailed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Use-Case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onstrates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erations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llDB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</w:p>
    <w:p>
      <w:pPr>
        <w:spacing w:before="1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s:</w:t>
      </w:r>
    </w:p>
    <w:p>
      <w:pPr>
        <w:jc w:val="left"/>
        <w:spacing w:after="0"/>
        <w:sectPr>
          <w:pgMar w:header="753" w:footer="972" w:top="940" w:bottom="1160" w:left="134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26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Archit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tural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Layers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heir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nd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nci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Main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Diagram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7" w:lineRule="auto"/>
        <w:ind w:left="1092" w:right="7232" w:firstLine="36"/>
        <w:jc w:val="left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6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y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p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li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t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n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1" w:after="0" w:line="257" w:lineRule="auto"/>
        <w:ind w:left="1108" w:right="7298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6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y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n</w:t>
      </w:r>
      <w:r>
        <w:rPr>
          <w:rFonts w:ascii="Arial" w:hAnsi="Arial" w:cs="Arial" w:eastAsia="Arial"/>
          <w:sz w:val="23"/>
          <w:szCs w:val="23"/>
          <w:spacing w:val="-3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ss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26"/>
          <w:w w:val="100"/>
        </w:rPr>
        <w:t>v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c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57" w:lineRule="auto"/>
        <w:ind w:left="1074" w:right="7232" w:firstLine="54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06pt;margin-top:-222.233734pt;width:143.69pt;height:209.61pt;mso-position-horizontal-relative:page;mso-position-vertical-relative:paragraph;z-index:-4704" coordorigin="2120,-4445" coordsize="2874,4192">
            <v:group style="position:absolute;left:2130;top:-4142;width:1678;height:1026" coordorigin="2130,-4142" coordsize="1678,1026">
              <v:shape style="position:absolute;left:2130;top:-4142;width:1678;height:1026" coordorigin="2130,-4142" coordsize="1678,1026" path="m2130,-4142l3808,-4142,3808,-3116,2130,-3116,2130,-4142e" filled="t" fillcolor="#FFFFCC" stroked="f">
                <v:path arrowok="t"/>
                <v:fill/>
              </v:shape>
            </v:group>
            <v:group style="position:absolute;left:2129;top:-4143;width:1679;height:1027" coordorigin="2129,-4143" coordsize="1679,1027">
              <v:shape style="position:absolute;left:2129;top:-4143;width:1679;height:1027" coordorigin="2129,-4143" coordsize="1679,1027" path="m2129,-3116l3808,-3116,3808,-4143,2129,-4143,2129,-3116xe" filled="f" stroked="t" strokeweight=".06pt" strokecolor="#000000">
                <v:path arrowok="t"/>
              </v:shape>
            </v:group>
            <v:group style="position:absolute;left:2129;top:-4444;width:690;height:301" coordorigin="2129,-4444" coordsize="690,301">
              <v:shape style="position:absolute;left:2129;top:-4444;width:690;height:301" coordorigin="2129,-4444" coordsize="690,301" path="m2129,-4444l2819,-4444,2819,-4143,2129,-4143,2129,-4444e" filled="t" fillcolor="#FFFFCC" stroked="f">
                <v:path arrowok="t"/>
                <v:fill/>
              </v:shape>
            </v:group>
            <v:group style="position:absolute;left:2129;top:-4444;width:2;height:301" coordorigin="2129,-4444" coordsize="2,301">
              <v:shape style="position:absolute;left:2129;top:-4444;width:2;height:301" coordorigin="2129,-4444" coordsize="0,301" path="m2129,-4143l2129,-4444e" filled="f" stroked="t" strokeweight=".06pt" strokecolor="#000000">
                <v:path arrowok="t"/>
              </v:shape>
            </v:group>
            <v:group style="position:absolute;left:2129;top:-4444;width:690;height:2" coordorigin="2129,-4444" coordsize="690,2">
              <v:shape style="position:absolute;left:2129;top:-4444;width:690;height:2" coordorigin="2129,-4444" coordsize="690,0" path="m2129,-4444l2819,-4444e" filled="f" stroked="t" strokeweight=".06pt" strokecolor="#000000">
                <v:path arrowok="t"/>
              </v:shape>
            </v:group>
            <v:group style="position:absolute;left:2819;top:-4444;width:2;height:301" coordorigin="2819,-4444" coordsize="2,301">
              <v:shape style="position:absolute;left:2819;top:-4444;width:2;height:301" coordorigin="2819,-4444" coordsize="0,301" path="m2819,-4444l2819,-4143e" filled="f" stroked="t" strokeweight=".06pt" strokecolor="#000000">
                <v:path arrowok="t"/>
              </v:shape>
            </v:group>
            <v:group style="position:absolute;left:2978;top:-3114;width:2;height:709" coordorigin="2978,-3114" coordsize="2,709">
              <v:shape style="position:absolute;left:2978;top:-3114;width:2;height:709" coordorigin="2978,-3114" coordsize="0,709" path="m2978,-3114l2978,-2405e" filled="f" stroked="t" strokeweight=".06pt" strokecolor="#000000">
                <v:path arrowok="t"/>
                <v:stroke dashstyle="dash"/>
              </v:shape>
            </v:group>
            <v:group style="position:absolute;left:2978;top:-2601;width:88;height:196" coordorigin="2978,-2601" coordsize="88,196">
              <v:shape style="position:absolute;left:2978;top:-2601;width:88;height:196" coordorigin="2978,-2601" coordsize="88,196" path="m2978,-2405l3066,-2405,3066,-2601,2978,-2601,2978,-2405xe" filled="t" fillcolor="#000000" stroked="f">
                <v:path arrowok="t"/>
                <v:fill/>
              </v:shape>
            </v:group>
            <v:group style="position:absolute;left:2890;top:-2601;width:89;height:196" coordorigin="2890,-2601" coordsize="89,196">
              <v:shape style="position:absolute;left:2890;top:-2601;width:89;height:196" coordorigin="2890,-2601" coordsize="89,196" path="m2890,-2405l2978,-2405,2978,-2601,2890,-2601,2890,-2405xe" filled="t" fillcolor="#000000" stroked="f">
                <v:path arrowok="t"/>
                <v:fill/>
              </v:shape>
            </v:group>
            <v:group style="position:absolute;left:2130;top:-2103;width:1678;height:1025" coordorigin="2130,-2103" coordsize="1678,1025">
              <v:shape style="position:absolute;left:2130;top:-2103;width:1678;height:1025" coordorigin="2130,-2103" coordsize="1678,1025" path="m2130,-2103l3808,-2103,3808,-1078,2130,-1078,2130,-2103e" filled="t" fillcolor="#FFFFCC" stroked="f">
                <v:path arrowok="t"/>
                <v:fill/>
              </v:shape>
            </v:group>
            <v:group style="position:absolute;left:2129;top:-2104;width:1679;height:1026" coordorigin="2129,-2104" coordsize="1679,1026">
              <v:shape style="position:absolute;left:2129;top:-2104;width:1679;height:1026" coordorigin="2129,-2104" coordsize="1679,1026" path="m2129,-1078l3808,-1078,3808,-2104,2129,-2104,2129,-1078xe" filled="f" stroked="t" strokeweight=".06pt" strokecolor="#000000">
                <v:path arrowok="t"/>
              </v:shape>
            </v:group>
            <v:group style="position:absolute;left:2129;top:-2405;width:672;height:319" coordorigin="2129,-2405" coordsize="672,319">
              <v:shape style="position:absolute;left:2129;top:-2405;width:672;height:319" coordorigin="2129,-2405" coordsize="672,319" path="m2129,-2405l2801,-2405,2801,-2086,2129,-2086,2129,-2405e" filled="t" fillcolor="#FFFFCC" stroked="f">
                <v:path arrowok="t"/>
                <v:fill/>
              </v:shape>
            </v:group>
            <v:group style="position:absolute;left:2129;top:-2405;width:2;height:319" coordorigin="2129,-2405" coordsize="2,319">
              <v:shape style="position:absolute;left:2129;top:-2405;width:2;height:319" coordorigin="2129,-2405" coordsize="0,319" path="m2129,-2086l2129,-2405e" filled="f" stroked="t" strokeweight=".06pt" strokecolor="#000000">
                <v:path arrowok="t"/>
              </v:shape>
            </v:group>
            <v:group style="position:absolute;left:2129;top:-2405;width:672;height:2" coordorigin="2129,-2405" coordsize="672,2">
              <v:shape style="position:absolute;left:2129;top:-2405;width:672;height:2" coordorigin="2129,-2405" coordsize="672,0" path="m2129,-2405l2801,-2405e" filled="f" stroked="t" strokeweight=".06pt" strokecolor="#000000">
                <v:path arrowok="t"/>
              </v:shape>
            </v:group>
            <v:group style="position:absolute;left:2801;top:-2405;width:2;height:319" coordorigin="2801,-2405" coordsize="2,319">
              <v:shape style="position:absolute;left:2801;top:-2405;width:2;height:319" coordorigin="2801,-2405" coordsize="0,319" path="m2801,-2405l2801,-2086e" filled="f" stroked="t" strokeweight=".06pt" strokecolor="#000000">
                <v:path arrowok="t"/>
              </v:shape>
            </v:group>
            <v:group style="position:absolute;left:2978;top:-1059;width:2;height:762" coordorigin="2978,-1059" coordsize="2,762">
              <v:shape style="position:absolute;left:2978;top:-1059;width:2;height:762" coordorigin="2978,-1059" coordsize="0,762" path="m2978,-1059l2978,-297e" filled="f" stroked="t" strokeweight=".06pt" strokecolor="#000000">
                <v:path arrowok="t"/>
                <v:stroke dashstyle="dash"/>
              </v:shape>
            </v:group>
            <v:group style="position:absolute;left:2978;top:-509;width:88;height:212" coordorigin="2978,-509" coordsize="88,212">
              <v:shape style="position:absolute;left:2978;top:-509;width:88;height:212" coordorigin="2978,-509" coordsize="88,212" path="m2978,-297l3066,-297,3066,-509,2978,-509,2978,-297xe" filled="t" fillcolor="#000000" stroked="f">
                <v:path arrowok="t"/>
                <v:fill/>
              </v:shape>
            </v:group>
            <v:group style="position:absolute;left:2890;top:-509;width:89;height:212" coordorigin="2890,-509" coordsize="89,212">
              <v:shape style="position:absolute;left:2890;top:-509;width:89;height:212" coordorigin="2890,-509" coordsize="89,212" path="m2890,-297l2978,-297,2978,-509,2890,-509,2890,-297xe" filled="t" fillcolor="#000000" stroked="f">
                <v:path arrowok="t"/>
                <v:fill/>
              </v:shape>
            </v:group>
            <v:group style="position:absolute;left:3491;top:-3114;width:1502;height:1542" coordorigin="3491,-3114" coordsize="1502,1542">
              <v:shape style="position:absolute;left:3491;top:-3114;width:1502;height:1542" coordorigin="3491,-3114" coordsize="1502,1542" path="m3491,-3114l4993,-1572e" filled="f" stroked="t" strokeweight=".06pt" strokecolor="#000000">
                <v:path arrowok="t"/>
                <v:stroke dashstyle="dash"/>
              </v:shape>
            </v:group>
            <v:group style="position:absolute;left:3756;top:-1572;width:1237;height:1276" coordorigin="3756,-1572" coordsize="1237,1276">
              <v:shape style="position:absolute;left:3756;top:-1572;width:1237;height:1276" coordorigin="3756,-1572" coordsize="1237,1276" path="m4993,-1572l3756,-297e" filled="f" stroked="t" strokeweight=".06pt" strokecolor="#000000">
                <v:path arrowok="t"/>
                <v:stroke dashstyle="dash"/>
              </v:shape>
            </v:group>
            <v:group style="position:absolute;left:3756;top:-341;width:194;height:2" coordorigin="3756,-341" coordsize="194,2">
              <v:shape style="position:absolute;left:3756;top:-341;width:194;height:2" coordorigin="3756,-341" coordsize="194,0" path="m3756,-341l3950,-341e" filled="f" stroked="t" strokeweight="4.440pt" strokecolor="#000000">
                <v:path arrowok="t"/>
              </v:shape>
            </v:group>
            <v:group style="position:absolute;left:3791;top:-509;width:2;height:212" coordorigin="3791,-509" coordsize="2,212">
              <v:shape style="position:absolute;left:3791;top:-509;width:2;height:212" coordorigin="3791,-509" coordsize="0,212" path="m3791,-509l3791,-297e" filled="f" stroked="t" strokeweight="3.5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spacing w:val="6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&lt;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y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7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&gt;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M</w:t>
      </w:r>
      <w:r>
        <w:rPr>
          <w:rFonts w:ascii="Arial" w:hAnsi="Arial" w:cs="Arial" w:eastAsia="Arial"/>
          <w:sz w:val="23"/>
          <w:szCs w:val="23"/>
          <w:spacing w:val="3"/>
          <w:w w:val="100"/>
        </w:rPr>
        <w:t>i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dd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l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-7"/>
          <w:w w:val="100"/>
        </w:rPr>
        <w:t>w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-6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1" w:after="0" w:line="240" w:lineRule="auto"/>
        <w:ind w:left="1057" w:right="-20"/>
        <w:jc w:val="left"/>
        <w:rPr>
          <w:rFonts w:ascii="Arial" w:hAnsi="Arial" w:cs="Arial" w:eastAsia="Arial"/>
          <w:sz w:val="23"/>
          <w:szCs w:val="23"/>
        </w:rPr>
      </w:pPr>
      <w:rPr/>
      <w:r>
        <w:rPr/>
        <w:pict>
          <v:group style="position:absolute;margin-left:106.410004pt;margin-top:-91.973137pt;width:84pt;height:66.48pt;mso-position-horizontal-relative:page;mso-position-vertical-relative:paragraph;z-index:-4702" coordorigin="2128,-1839" coordsize="1680,1330">
            <v:group style="position:absolute;left:2130;top:-1536;width:1678;height:1026" coordorigin="2130,-1536" coordsize="1678,1026">
              <v:shape style="position:absolute;left:2130;top:-1536;width:1678;height:1026" coordorigin="2130,-1536" coordsize="1678,1026" path="m2130,-1536l3808,-1536,3808,-510,2130,-510,2130,-1536e" filled="t" fillcolor="#FFFFCC" stroked="f">
                <v:path arrowok="t"/>
                <v:fill/>
              </v:shape>
            </v:group>
            <v:group style="position:absolute;left:2129;top:-1538;width:1679;height:1027" coordorigin="2129,-1538" coordsize="1679,1027">
              <v:shape style="position:absolute;left:2129;top:-1538;width:1679;height:1027" coordorigin="2129,-1538" coordsize="1679,1027" path="m2129,-510l3808,-510,3808,-1538,2129,-1538,2129,-510xe" filled="f" stroked="t" strokeweight=".06pt" strokecolor="#000000">
                <v:path arrowok="t"/>
              </v:shape>
            </v:group>
            <v:group style="position:absolute;left:2129;top:-1839;width:672;height:301" coordorigin="2129,-1839" coordsize="672,301">
              <v:shape style="position:absolute;left:2129;top:-1839;width:672;height:301" coordorigin="2129,-1839" coordsize="672,301" path="m2129,-1839l2801,-1839,2801,-1538,2129,-1538,2129,-1839e" filled="t" fillcolor="#FFFFCC" stroked="f">
                <v:path arrowok="t"/>
                <v:fill/>
              </v:shape>
            </v:group>
            <v:group style="position:absolute;left:2129;top:-1839;width:2;height:301" coordorigin="2129,-1839" coordsize="2,301">
              <v:shape style="position:absolute;left:2129;top:-1839;width:2;height:301" coordorigin="2129,-1839" coordsize="0,301" path="m2129,-1538l2129,-1839e" filled="f" stroked="t" strokeweight=".06pt" strokecolor="#000000">
                <v:path arrowok="t"/>
              </v:shape>
            </v:group>
            <v:group style="position:absolute;left:2129;top:-1839;width:672;height:2" coordorigin="2129,-1839" coordsize="672,2">
              <v:shape style="position:absolute;left:2129;top:-1839;width:672;height:2" coordorigin="2129,-1839" coordsize="672,0" path="m2129,-1839l2801,-1839e" filled="f" stroked="t" strokeweight=".06pt" strokecolor="#000000">
                <v:path arrowok="t"/>
              </v:shape>
            </v:group>
            <v:group style="position:absolute;left:2801;top:-1839;width:2;height:301" coordorigin="2801,-1839" coordsize="2,301">
              <v:shape style="position:absolute;left:2801;top:-1839;width:2;height:301" coordorigin="2801,-1839" coordsize="0,301" path="m2801,-1839l2801,-1538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3"/>
          <w:szCs w:val="23"/>
          <w:spacing w:val="5"/>
          <w:w w:val="100"/>
        </w:rPr>
        <w:t>B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a</w:t>
      </w:r>
      <w:r>
        <w:rPr>
          <w:rFonts w:ascii="Arial" w:hAnsi="Arial" w:cs="Arial" w:eastAsia="Arial"/>
          <w:sz w:val="23"/>
          <w:szCs w:val="23"/>
          <w:spacing w:val="10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  <w:r>
        <w:rPr>
          <w:rFonts w:ascii="Arial" w:hAnsi="Arial" w:cs="Arial" w:eastAsia="Arial"/>
          <w:sz w:val="23"/>
          <w:szCs w:val="23"/>
          <w:spacing w:val="2"/>
          <w:w w:val="100"/>
        </w:rPr>
        <w:t> </w:t>
      </w:r>
      <w:r>
        <w:rPr>
          <w:rFonts w:ascii="Arial" w:hAnsi="Arial" w:cs="Arial" w:eastAsia="Arial"/>
          <w:sz w:val="23"/>
          <w:szCs w:val="23"/>
          <w:spacing w:val="-8"/>
          <w:w w:val="100"/>
        </w:rPr>
        <w:t>R</w:t>
      </w:r>
      <w:r>
        <w:rPr>
          <w:rFonts w:ascii="Arial" w:hAnsi="Arial" w:cs="Arial" w:eastAsia="Arial"/>
          <w:sz w:val="23"/>
          <w:szCs w:val="23"/>
          <w:spacing w:val="-5"/>
          <w:w w:val="100"/>
        </w:rPr>
        <w:t>eu</w:t>
      </w:r>
      <w:r>
        <w:rPr>
          <w:rFonts w:ascii="Arial" w:hAnsi="Arial" w:cs="Arial" w:eastAsia="Arial"/>
          <w:sz w:val="23"/>
          <w:szCs w:val="23"/>
          <w:spacing w:val="8"/>
          <w:w w:val="100"/>
        </w:rPr>
        <w:t>s</w:t>
      </w:r>
      <w:r>
        <w:rPr>
          <w:rFonts w:ascii="Arial" w:hAnsi="Arial" w:cs="Arial" w:eastAsia="Arial"/>
          <w:sz w:val="23"/>
          <w:szCs w:val="23"/>
          <w:spacing w:val="0"/>
          <w:w w:val="100"/>
        </w:rPr>
        <w:t>e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93" w:lineRule="exact"/>
        <w:ind w:left="916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7"/>
          <w:w w:val="104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4"/>
        </w:rPr>
        <w:t>l</w:t>
      </w:r>
      <w:r>
        <w:rPr>
          <w:rFonts w:ascii="Arial" w:hAnsi="Arial" w:cs="Arial" w:eastAsia="Arial"/>
          <w:sz w:val="17"/>
          <w:szCs w:val="17"/>
          <w:spacing w:val="-3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8"/>
          <w:w w:val="104"/>
        </w:rPr>
        <w:t>o</w:t>
      </w:r>
      <w:r>
        <w:rPr>
          <w:rFonts w:ascii="Arial" w:hAnsi="Arial" w:cs="Arial" w:eastAsia="Arial"/>
          <w:sz w:val="17"/>
          <w:szCs w:val="17"/>
          <w:spacing w:val="7"/>
          <w:w w:val="104"/>
        </w:rPr>
        <w:t>b</w:t>
      </w:r>
      <w:r>
        <w:rPr>
          <w:rFonts w:ascii="Arial" w:hAnsi="Arial" w:cs="Arial" w:eastAsia="Arial"/>
          <w:sz w:val="17"/>
          <w:szCs w:val="17"/>
          <w:spacing w:val="8"/>
          <w:w w:val="104"/>
        </w:rPr>
        <w:t>al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1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08.209999pt;margin-top:-76.830475pt;width:83.94pt;height:66.48pt;mso-position-horizontal-relative:page;mso-position-vertical-relative:paragraph;z-index:-4703" coordorigin="2164,-1537" coordsize="1679,1330">
            <v:group style="position:absolute;left:2166;top:-1234;width:1676;height:1026" coordorigin="2166,-1234" coordsize="1676,1026">
              <v:shape style="position:absolute;left:2166;top:-1234;width:1676;height:1026" coordorigin="2166,-1234" coordsize="1676,1026" path="m2166,-1234l3842,-1234,3842,-208,2166,-208,2166,-1234e" filled="t" fillcolor="#FFFFCC" stroked="f">
                <v:path arrowok="t"/>
                <v:fill/>
              </v:shape>
            </v:group>
            <v:group style="position:absolute;left:2165;top:-1235;width:1678;height:1027" coordorigin="2165,-1235" coordsize="1678,1027">
              <v:shape style="position:absolute;left:2165;top:-1235;width:1678;height:1027" coordorigin="2165,-1235" coordsize="1678,1027" path="m2165,-208l3842,-208,3842,-1235,2165,-1235,2165,-208xe" filled="f" stroked="t" strokeweight=".06pt" strokecolor="#000000">
                <v:path arrowok="t"/>
              </v:shape>
            </v:group>
            <v:group style="position:absolute;left:2165;top:-1536;width:672;height:301" coordorigin="2165,-1536" coordsize="672,301">
              <v:shape style="position:absolute;left:2165;top:-1536;width:672;height:301" coordorigin="2165,-1536" coordsize="672,301" path="m2165,-1536l2837,-1536,2837,-1235,2165,-1235,2165,-1536e" filled="t" fillcolor="#FFFFCC" stroked="f">
                <v:path arrowok="t"/>
                <v:fill/>
              </v:shape>
            </v:group>
            <v:group style="position:absolute;left:2165;top:-1536;width:2;height:301" coordorigin="2165,-1536" coordsize="2,301">
              <v:shape style="position:absolute;left:2165;top:-1536;width:2;height:301" coordorigin="2165,-1536" coordsize="0,301" path="m2165,-1235l2165,-1536e" filled="f" stroked="t" strokeweight=".06pt" strokecolor="#000000">
                <v:path arrowok="t"/>
              </v:shape>
            </v:group>
            <v:group style="position:absolute;left:2165;top:-1536;width:672;height:2" coordorigin="2165,-1536" coordsize="672,2">
              <v:shape style="position:absolute;left:2165;top:-1536;width:672;height:2" coordorigin="2165,-1536" coordsize="672,0" path="m2165,-1536l2837,-1536e" filled="f" stroked="t" strokeweight=".06pt" strokecolor="#000000">
                <v:path arrowok="t"/>
              </v:shape>
            </v:group>
            <v:group style="position:absolute;left:2837;top:-1536;width:2;height:301" coordorigin="2837,-1536" coordsize="2,301">
              <v:shape style="position:absolute;left:2837;top:-1536;width:2;height:301" coordorigin="2837,-1536" coordsize="0,301" path="m2837,-1536l2837,-1235e" filled="f" stroked="t" strokeweight=".06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2"/>
          <w:szCs w:val="2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Descr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aye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pplic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tion-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40" w:right="5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1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1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Busin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rvices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layer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ss-specific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Reuse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Middleware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aye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tilities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-i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ices.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20" w:right="14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26" w:lineRule="exact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Packag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Their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nde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Package</w:t>
      </w:r>
      <w:r>
        <w:rPr>
          <w:rFonts w:ascii="Arial" w:hAnsi="Arial" w:cs="Arial" w:eastAsia="Arial"/>
          <w:sz w:val="20"/>
          <w:szCs w:val="20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Dia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ram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41" w:after="0" w:line="240" w:lineRule="auto"/>
        <w:ind w:left="338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ist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245" w:right="-61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pp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60" w:after="0" w:line="240" w:lineRule="auto"/>
        <w:ind w:left="165" w:right="226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240" w:lineRule="auto"/>
        <w:ind w:left="218" w:right="24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ctiviti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6" w:after="0" w:line="158" w:lineRule="exact"/>
        <w:ind w:left="-30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  <w:position w:val="-1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pp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li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at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n)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40" w:lineRule="auto"/>
        <w:ind w:left="282" w:right="552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6" w:after="0" w:line="240" w:lineRule="auto"/>
        <w:ind w:left="-30" w:right="5163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pp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at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n)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3" w:equalWidth="0">
            <w:col w:w="1340" w:space="254"/>
            <w:col w:w="1095" w:space="504"/>
            <w:col w:w="6307"/>
          </w:cols>
        </w:sectPr>
      </w:pPr>
      <w:rPr/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41" w:after="0" w:line="246" w:lineRule="auto"/>
        <w:ind w:left="5203" w:right="279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&lt;&lt;s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b</w:t>
      </w:r>
      <w:r>
        <w:rPr>
          <w:rFonts w:ascii="Arial" w:hAnsi="Arial" w:cs="Arial" w:eastAsia="Arial"/>
          <w:sz w:val="14"/>
          <w:szCs w:val="14"/>
          <w:spacing w:val="5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st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&gt;&gt;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an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k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5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em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1" w:after="0" w:line="240" w:lineRule="auto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238" w:right="1358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&lt;&lt;s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b</w:t>
      </w:r>
      <w:r>
        <w:rPr>
          <w:rFonts w:ascii="Arial" w:hAnsi="Arial" w:cs="Arial" w:eastAsia="Arial"/>
          <w:sz w:val="14"/>
          <w:szCs w:val="14"/>
          <w:spacing w:val="5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st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&gt;&gt;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int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vice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9" w:after="0" w:line="158" w:lineRule="exact"/>
        <w:ind w:left="-30" w:right="1029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6520" w:space="347"/>
            <w:col w:w="2633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x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7" w:after="0" w:line="240" w:lineRule="auto"/>
        <w:ind w:right="476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Int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rf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ces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4" w:after="0" w:line="158" w:lineRule="exact"/>
        <w:ind w:left="2662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1" w:after="0" w:line="248" w:lineRule="auto"/>
        <w:ind w:right="713" w:firstLine="281"/>
        <w:jc w:val="left"/>
        <w:tabs>
          <w:tab w:pos="66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&lt;&lt;s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&gt;&gt;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j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Man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ge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nt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ata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ase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0" w:after="0" w:line="240" w:lineRule="auto"/>
        <w:ind w:left="31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4247" w:space="2951"/>
            <w:col w:w="2302"/>
          </w:cols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32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Ob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j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up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p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4" w:after="0" w:line="158" w:lineRule="exact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1" w:after="0" w:line="243" w:lineRule="auto"/>
        <w:ind w:right="185"/>
        <w:jc w:val="left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OD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ism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j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tSt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7300" w:space="263"/>
            <w:col w:w="1937"/>
          </w:cols>
        </w:sectPr>
      </w:pPr>
      <w:rPr/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58" w:right="5091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cts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4" w:after="0" w:line="158" w:lineRule="exact"/>
        <w:ind w:left="3090" w:right="477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1" w:after="0" w:line="240" w:lineRule="auto"/>
        <w:ind w:left="163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Fra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ork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158" w:lineRule="exact"/>
        <w:ind w:left="1656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3015" w:right="5898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158" w:lineRule="exact"/>
        <w:ind w:left="2518" w:right="5347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440.940002pt;margin-top:27.865904pt;width:93.0pt;height:50.4pt;mso-position-horizontal-relative:page;mso-position-vertical-relative:paragraph;z-index:-4697" coordorigin="8819,557" coordsize="1860,1008">
            <v:group style="position:absolute;left:8820;top:559;width:1858;height:727" coordorigin="8820,559" coordsize="1858,727">
              <v:shape style="position:absolute;left:8820;top:559;width:1858;height:727" coordorigin="8820,559" coordsize="1858,727" path="m10562,559l8820,559,8820,1286,10678,1286,10678,674,10562,559e" filled="t" fillcolor="#FFFFCC" stroked="f">
                <v:path arrowok="t"/>
                <v:fill/>
              </v:shape>
            </v:group>
            <v:group style="position:absolute;left:8820;top:559;width:1858;height:727" coordorigin="8820,559" coordsize="1858,727">
              <v:shape style="position:absolute;left:8820;top:559;width:1858;height:727" coordorigin="8820,559" coordsize="1858,727" path="m8820,559l10562,559,10678,674,10678,1286,8820,1286,8820,559xe" filled="f" stroked="t" strokeweight=".12pt" strokecolor="#000000">
                <v:path arrowok="t"/>
              </v:shape>
            </v:group>
            <v:group style="position:absolute;left:8820;top:559;width:1858;height:727" coordorigin="8820,559" coordsize="1858,727">
              <v:shape style="position:absolute;left:8820;top:559;width:1858;height:727" coordorigin="8820,559" coordsize="1858,727" path="m8820,559l10565,559,10678,674,10678,1286,8820,1286,8820,559e" filled="f" stroked="t" strokeweight=".12pt" strokecolor="#000000">
                <v:path arrowok="t"/>
              </v:shape>
            </v:group>
            <v:group style="position:absolute;left:10562;top:559;width:115;height:115" coordorigin="10562,559" coordsize="115,115">
              <v:shape style="position:absolute;left:10562;top:559;width:115;height:115" coordorigin="10562,559" coordsize="115,115" path="m10562,559l10562,674,10678,674e" filled="f" stroked="t" strokeweight=".12pt" strokecolor="#000000">
                <v:path arrowok="t"/>
              </v:shape>
            </v:group>
            <v:group style="position:absolute;left:9671;top:1295;width:2;height:250" coordorigin="9671,1295" coordsize="2,250">
              <v:shape style="position:absolute;left:9671;top:1295;width:2;height:250" coordorigin="9671,1295" coordsize="0,250" path="m9671,1295l9671,1545e" filled="f" stroked="t" strokeweight="2.0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  <w:position w:val="-1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u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si</w:t>
      </w:r>
      <w:r>
        <w:rPr>
          <w:rFonts w:ascii="Arial" w:hAnsi="Arial" w:cs="Arial" w:eastAsia="Arial"/>
          <w:sz w:val="14"/>
          <w:szCs w:val="14"/>
          <w:spacing w:val="2"/>
          <w:w w:val="100"/>
          <w:position w:val="-1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ss</w:t>
      </w:r>
      <w:r>
        <w:rPr>
          <w:rFonts w:ascii="Arial" w:hAnsi="Arial" w:cs="Arial" w:eastAsia="Arial"/>
          <w:sz w:val="14"/>
          <w:szCs w:val="14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  <w:position w:val="-1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99"/>
          <w:position w:val="-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vi</w:t>
      </w:r>
      <w:r>
        <w:rPr>
          <w:rFonts w:ascii="Arial" w:hAnsi="Arial" w:cs="Arial" w:eastAsia="Arial"/>
          <w:sz w:val="14"/>
          <w:szCs w:val="14"/>
          <w:spacing w:val="2"/>
          <w:w w:val="99"/>
          <w:position w:val="-1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9"/>
          <w:position w:val="-1"/>
        </w:rPr>
        <w:t>es)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41" w:after="0" w:line="246" w:lineRule="auto"/>
        <w:ind w:left="1800" w:right="-44" w:firstLine="3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&lt;&lt;s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&gt;&gt;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g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3" w:after="0" w:line="240" w:lineRule="auto"/>
        <w:ind w:left="189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left="174" w:right="214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1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u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" w:after="0" w:line="240" w:lineRule="auto"/>
        <w:ind w:left="112" w:right="107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Int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rf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ces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-30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u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8" w:lineRule="auto"/>
        <w:ind w:right="216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5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RD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ism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th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p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n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j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ava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ql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ill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  <w:cols w:num="3" w:equalWidth="0">
            <w:col w:w="2896" w:space="1055"/>
            <w:col w:w="916" w:space="2665"/>
            <w:col w:w="1968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57" w:right="-6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j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ava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8" w:after="0" w:line="240" w:lineRule="auto"/>
        <w:ind w:left="25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158" w:lineRule="exact"/>
        <w:ind w:left="254" w:right="-20"/>
        <w:jc w:val="left"/>
        <w:tabs>
          <w:tab w:pos="960" w:val="left"/>
        </w:tabs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357.420013pt;margin-top:10.696603pt;width:83.7pt;height:39.18pt;mso-position-horizontal-relative:page;mso-position-vertical-relative:paragraph;z-index:-4698" coordorigin="7148,214" coordsize="1674,784">
            <v:group style="position:absolute;left:7150;top:393;width:1672;height:604" coordorigin="7150,393" coordsize="1672,604">
              <v:shape style="position:absolute;left:7150;top:393;width:1672;height:604" coordorigin="7150,393" coordsize="1672,604" path="m7150,996l8821,996,8821,393,7150,393,7150,996e" filled="t" fillcolor="#FFFFCC" stroked="f">
                <v:path arrowok="t"/>
                <v:fill/>
              </v:shape>
            </v:group>
            <v:group style="position:absolute;left:7150;top:393;width:1672;height:604" coordorigin="7150,393" coordsize="1672,604">
              <v:shape style="position:absolute;left:7150;top:393;width:1672;height:604" coordorigin="7150,393" coordsize="1672,604" path="m7150,996l8821,996,8821,393,7150,393,7150,996xe" filled="f" stroked="t" strokeweight=".12pt" strokecolor="#000000">
                <v:path arrowok="t"/>
              </v:shape>
            </v:group>
            <v:group style="position:absolute;left:7150;top:215;width:550;height:178" coordorigin="7150,215" coordsize="550,178">
              <v:shape style="position:absolute;left:7150;top:215;width:550;height:178" coordorigin="7150,215" coordsize="550,178" path="m7150,215l7699,215,7699,393,7150,393,7150,215e" filled="t" fillcolor="#FFFFCC" stroked="f">
                <v:path arrowok="t"/>
                <v:fill/>
              </v:shape>
            </v:group>
            <v:group style="position:absolute;left:7150;top:215;width:551;height:179" coordorigin="7150,215" coordsize="551,179">
              <v:shape style="position:absolute;left:7150;top:215;width:551;height:179" coordorigin="7150,215" coordsize="551,179" path="m7150,394l7700,394,7700,215,7150,215,7150,394x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-1"/>
          <w:w w:val="100"/>
          <w:position w:val="-1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-1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left="248" w:right="286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java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.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6" w:after="0" w:line="240" w:lineRule="auto"/>
        <w:ind w:left="-30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176.820007pt;margin-top:14.406013pt;width:66.3pt;height:39.18pt;mso-position-horizontal-relative:page;mso-position-vertical-relative:paragraph;z-index:-4699" coordorigin="3536,288" coordsize="1326,784">
            <v:group style="position:absolute;left:3538;top:467;width:1324;height:604" coordorigin="3538,467" coordsize="1324,604">
              <v:shape style="position:absolute;left:3538;top:467;width:1324;height:604" coordorigin="3538,467" coordsize="1324,604" path="m3538,1071l4861,1071,4861,467,3538,467,3538,1071e" filled="t" fillcolor="#FFFFCC" stroked="f">
                <v:path arrowok="t"/>
                <v:fill/>
              </v:shape>
            </v:group>
            <v:group style="position:absolute;left:3538;top:467;width:1324;height:604" coordorigin="3538,467" coordsize="1324,604">
              <v:shape style="position:absolute;left:3538;top:467;width:1324;height:604" coordorigin="3538,467" coordsize="1324,604" path="m3538,1071l4861,1071,4861,467,3538,467,3538,1071xe" filled="f" stroked="t" strokeweight=".12pt" strokecolor="#000000">
                <v:path arrowok="t"/>
              </v:shape>
            </v:group>
            <v:group style="position:absolute;left:3538;top:289;width:403;height:187" coordorigin="3538,289" coordsize="403,187">
              <v:shape style="position:absolute;left:3538;top:289;width:403;height:187" coordorigin="3538,289" coordsize="403,187" path="m3538,289l3941,289,3941,477,3538,477,3538,289e" filled="t" fillcolor="#FFFFCC" stroked="f">
                <v:path arrowok="t"/>
                <v:fill/>
              </v:shape>
            </v:group>
            <v:group style="position:absolute;left:3538;top:289;width:404;height:188" coordorigin="3538,289" coordsize="404,188">
              <v:shape style="position:absolute;left:3538;top:289;width:404;height:188" coordorigin="3538,289" coordsize="404,188" path="m3538,478l3942,478,3942,289,3538,289,3538,478x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1" w:after="0" w:line="240" w:lineRule="auto"/>
        <w:ind w:left="260" w:right="299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co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.odi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-30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41" w:after="0" w:line="240" w:lineRule="auto"/>
        <w:ind w:left="279" w:right="949"/>
        <w:jc w:val="center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java.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q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40" w:lineRule="auto"/>
        <w:ind w:left="-30" w:right="605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4" w:equalWidth="0">
            <w:col w:w="1046" w:space="2966"/>
            <w:col w:w="1127" w:space="824"/>
            <w:col w:w="1127" w:space="628"/>
            <w:col w:w="1782"/>
          </w:cols>
        </w:sectPr>
      </w:pPr>
      <w:rPr/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/>
        <w:pict>
          <v:group style="position:absolute;margin-left:72.419998pt;margin-top:-471.393982pt;width:465.12pt;height:467.64pt;mso-position-horizontal-relative:page;mso-position-vertical-relative:paragraph;z-index:-4701" coordorigin="1448,-9428" coordsize="9302,9353">
            <v:group style="position:absolute;left:2851;top:-9239;width:1165;height:604" coordorigin="2851,-9239" coordsize="1165,604">
              <v:shape style="position:absolute;left:2851;top:-9239;width:1165;height:604" coordorigin="2851,-9239" coordsize="1165,604" path="m2851,-8636l4016,-8636,4016,-9239,2851,-9239,2851,-8636e" filled="t" fillcolor="#FFFFCC" stroked="f">
                <v:path arrowok="t"/>
                <v:fill/>
              </v:shape>
            </v:group>
            <v:group style="position:absolute;left:2851;top:-9239;width:1165;height:604" coordorigin="2851,-9239" coordsize="1165,604">
              <v:shape style="position:absolute;left:2851;top:-9239;width:1165;height:604" coordorigin="2851,-9239" coordsize="1165,604" path="m2851,-8636l4016,-8636,4016,-9239,2851,-9239,2851,-8636xe" filled="f" stroked="t" strokeweight=".12pt" strokecolor="#000000">
                <v:path arrowok="t"/>
              </v:shape>
            </v:group>
            <v:group style="position:absolute;left:2851;top:-9405;width:468;height:175" coordorigin="2851,-9405" coordsize="468,175">
              <v:shape style="position:absolute;left:2851;top:-9405;width:468;height:175" coordorigin="2851,-9405" coordsize="468,175" path="m2851,-9405l3319,-9405,3319,-9230,2851,-9230,2851,-9405e" filled="t" fillcolor="#FFFFCC" stroked="f">
                <v:path arrowok="t"/>
                <v:fill/>
              </v:shape>
            </v:group>
            <v:group style="position:absolute;left:2851;top:-9405;width:469;height:176" coordorigin="2851,-9405" coordsize="469,176">
              <v:shape style="position:absolute;left:2851;top:-9405;width:469;height:176" coordorigin="2851,-9405" coordsize="469,176" path="m2851,-9229l3320,-9229,3320,-9405,2851,-9405,2851,-9229xe" filled="f" stroked="t" strokeweight=".12pt" strokecolor="#000000">
                <v:path arrowok="t"/>
              </v:shape>
            </v:group>
            <v:group style="position:absolute;left:4387;top:-9139;width:1278;height:592" coordorigin="4387,-9139" coordsize="1278,592">
              <v:shape style="position:absolute;left:4387;top:-9139;width:1278;height:592" coordorigin="4387,-9139" coordsize="1278,592" path="m4387,-8547l5665,-8547,5665,-9139,4387,-9139,4387,-8547e" filled="t" fillcolor="#FFFFCC" stroked="f">
                <v:path arrowok="t"/>
                <v:fill/>
              </v:shape>
            </v:group>
            <v:group style="position:absolute;left:4387;top:-9139;width:1278;height:592" coordorigin="4387,-9139" coordsize="1278,592">
              <v:shape style="position:absolute;left:4387;top:-9139;width:1278;height:592" coordorigin="4387,-9139" coordsize="1278,592" path="m4387,-8547l5665,-8547,5665,-9139,4387,-9139,4387,-8547xe" filled="f" stroked="t" strokeweight=".12pt" strokecolor="#000000">
                <v:path arrowok="t"/>
              </v:shape>
            </v:group>
            <v:group style="position:absolute;left:4399;top:-9316;width:509;height:178" coordorigin="4399,-9316" coordsize="509,178">
              <v:shape style="position:absolute;left:4399;top:-9316;width:509;height:178" coordorigin="4399,-9316" coordsize="509,178" path="m4399,-9316l4908,-9316,4908,-9139,4399,-9139,4399,-9316e" filled="t" fillcolor="#FFFFCC" stroked="f">
                <v:path arrowok="t"/>
                <v:fill/>
              </v:shape>
            </v:group>
            <v:group style="position:absolute;left:4399;top:-9316;width:510;height:179" coordorigin="4399,-9316" coordsize="510,179">
              <v:shape style="position:absolute;left:4399;top:-9316;width:510;height:179" coordorigin="4399,-9316" coordsize="510,179" path="m4399,-9137l4909,-9137,4909,-9316,4399,-9316,4399,-9137xe" filled="f" stroked="t" strokeweight=".12pt" strokecolor="#000000">
                <v:path arrowok="t"/>
              </v:shape>
            </v:group>
            <v:group style="position:absolute;left:4409;top:-4528;width:1556;height:600" coordorigin="4409,-4528" coordsize="1556,600">
              <v:shape style="position:absolute;left:4409;top:-4528;width:1556;height:600" coordorigin="4409,-4528" coordsize="1556,600" path="m4409,-3928l5965,-3928,5965,-4528,4409,-4528,4409,-3928e" filled="t" fillcolor="#FFFFCC" stroked="f">
                <v:path arrowok="t"/>
                <v:fill/>
              </v:shape>
            </v:group>
            <v:group style="position:absolute;left:4409;top:-4528;width:1556;height:600" coordorigin="4409,-4528" coordsize="1556,600">
              <v:shape style="position:absolute;left:4409;top:-4528;width:1556;height:600" coordorigin="4409,-4528" coordsize="1556,600" path="m4409,-3928l5965,-3928,5965,-4528,4409,-4528,4409,-3928xe" filled="f" stroked="t" strokeweight=".12pt" strokecolor="#000000">
                <v:path arrowok="t"/>
              </v:shape>
            </v:group>
            <v:group style="position:absolute;left:4409;top:-4706;width:622;height:187" coordorigin="4409,-4706" coordsize="622,187">
              <v:shape style="position:absolute;left:4409;top:-4706;width:622;height:187" coordorigin="4409,-4706" coordsize="622,187" path="m4409,-4706l5030,-4706,5030,-4519,4409,-4519,4409,-4706e" filled="t" fillcolor="#FFFFCC" stroked="f">
                <v:path arrowok="t"/>
                <v:fill/>
              </v:shape>
            </v:group>
            <v:group style="position:absolute;left:4409;top:-4706;width:623;height:188" coordorigin="4409,-4706" coordsize="623,188">
              <v:shape style="position:absolute;left:4409;top:-4706;width:623;height:188" coordorigin="4409,-4706" coordsize="623,188" path="m4409,-4517l5032,-4517,5032,-4706,4409,-4706,4409,-4517xe" filled="f" stroked="t" strokeweight=".12pt" strokecolor="#000000">
                <v:path arrowok="t"/>
              </v:shape>
            </v:group>
            <v:group style="position:absolute;left:3941;top:-6739;width:1631;height:592" coordorigin="3941,-6739" coordsize="1631,592">
              <v:shape style="position:absolute;left:3941;top:-6739;width:1631;height:592" coordorigin="3941,-6739" coordsize="1631,592" path="m3941,-6147l5572,-6147,5572,-6739,3941,-6739,3941,-6147e" filled="t" fillcolor="#FFFFCC" stroked="f">
                <v:path arrowok="t"/>
                <v:fill/>
              </v:shape>
            </v:group>
            <v:group style="position:absolute;left:3941;top:-6739;width:1631;height:592" coordorigin="3941,-6739" coordsize="1631,592">
              <v:shape style="position:absolute;left:3941;top:-6739;width:1631;height:592" coordorigin="3941,-6739" coordsize="1631,592" path="m3941,-6147l5572,-6147,5572,-6739,3941,-6739,3941,-6147xe" filled="f" stroked="t" strokeweight=".12pt" strokecolor="#000000">
                <v:path arrowok="t"/>
              </v:shape>
            </v:group>
            <v:group style="position:absolute;left:3941;top:-6916;width:655;height:178" coordorigin="3941,-6916" coordsize="655,178">
              <v:shape style="position:absolute;left:3941;top:-6916;width:655;height:178" coordorigin="3941,-6916" coordsize="655,178" path="m3941,-6916l4596,-6916,4596,-6739,3941,-6739,3941,-6916e" filled="t" fillcolor="#FFFFCC" stroked="f">
                <v:path arrowok="t"/>
                <v:fill/>
              </v:shape>
            </v:group>
            <v:group style="position:absolute;left:3941;top:-6916;width:656;height:179" coordorigin="3941,-6916" coordsize="656,179">
              <v:shape style="position:absolute;left:3941;top:-6916;width:656;height:179" coordorigin="3941,-6916" coordsize="656,179" path="m3941,-6737l4597,-6737,4597,-6916,3941,-6916,3941,-6737xe" filled="f" stroked="t" strokeweight=".12pt" strokecolor="#000000">
                <v:path arrowok="t"/>
              </v:shape>
            </v:group>
            <v:group style="position:absolute;left:3473;top:-8639;width:1370;height:3934" coordorigin="3473,-8639" coordsize="1370,3934">
              <v:shape style="position:absolute;left:3473;top:-8639;width:1370;height:3934" coordorigin="3473,-8639" coordsize="1370,3934" path="m3473,-8639l3910,-5992,4843,-4706,4812,-4831e" filled="f" stroked="t" strokeweight=".12pt" strokecolor="#000000">
                <v:path arrowok="t"/>
              </v:shape>
            </v:group>
            <v:group style="position:absolute;left:4730;top:-4768;width:113;height:62" coordorigin="4730,-4768" coordsize="113,62">
              <v:shape style="position:absolute;left:4730;top:-4768;width:113;height:62" coordorigin="4730,-4768" coordsize="113,62" path="m4843,-4706l4730,-4768e" filled="f" stroked="t" strokeweight=".12pt" strokecolor="#000000">
                <v:path arrowok="t"/>
              </v:shape>
            </v:group>
            <v:group style="position:absolute;left:6214;top:-8505;width:1631;height:604" coordorigin="6214,-8505" coordsize="1631,604">
              <v:shape style="position:absolute;left:6214;top:-8505;width:1631;height:604" coordorigin="6214,-8505" coordsize="1631,604" path="m6214,-7901l7844,-7901,7844,-8505,6214,-8505,6214,-7901e" filled="t" fillcolor="#FFFFCC" stroked="f">
                <v:path arrowok="t"/>
                <v:fill/>
              </v:shape>
            </v:group>
            <v:group style="position:absolute;left:6214;top:-8505;width:1631;height:604" coordorigin="6214,-8505" coordsize="1631,604">
              <v:shape style="position:absolute;left:6214;top:-8505;width:1631;height:604" coordorigin="6214,-8505" coordsize="1631,604" path="m6214,-7901l7844,-7901,7844,-8505,6214,-8505,6214,-7901xe" filled="f" stroked="t" strokeweight=".12pt" strokecolor="#000000">
                <v:path arrowok="t"/>
              </v:shape>
            </v:group>
            <v:group style="position:absolute;left:6214;top:-8680;width:655;height:175" coordorigin="6214,-8680" coordsize="655,175">
              <v:shape style="position:absolute;left:6214;top:-8680;width:655;height:175" coordorigin="6214,-8680" coordsize="655,175" path="m6214,-8680l6869,-8680,6869,-8505,6214,-8505,6214,-8680e" filled="t" fillcolor="#FFFFCC" stroked="f">
                <v:path arrowok="t"/>
                <v:fill/>
              </v:shape>
            </v:group>
            <v:group style="position:absolute;left:6214;top:-8680;width:656;height:176" coordorigin="6214,-8680" coordsize="656,176">
              <v:shape style="position:absolute;left:6214;top:-8680;width:656;height:176" coordorigin="6214,-8680" coordsize="656,176" path="m6214,-8504l6870,-8504,6870,-8680,6214,-8680,6214,-8504xe" filled="f" stroked="t" strokeweight=".12pt" strokecolor="#000000">
                <v:path arrowok="t"/>
              </v:shape>
            </v:group>
            <v:group style="position:absolute;left:5405;top:-7903;width:1483;height:3197" coordorigin="5405,-7903" coordsize="1483,3197">
              <v:shape style="position:absolute;left:5405;top:-7903;width:1483;height:3197" coordorigin="5405,-7903" coordsize="1483,3197" path="m6888,-7903l5405,-4706,5498,-4799e" filled="f" stroked="t" strokeweight=".12pt" strokecolor="#000000">
                <v:path arrowok="t"/>
              </v:shape>
            </v:group>
            <v:group style="position:absolute;left:5405;top:-4831;width:2;height:125" coordorigin="5405,-4831" coordsize="2,125">
              <v:shape style="position:absolute;left:5405;top:-4831;width:2;height:125" coordorigin="5405,-4831" coordsize="0,125" path="m5405,-4706l5405,-4831e" filled="f" stroked="t" strokeweight=".12pt" strokecolor="#000000">
                <v:path arrowok="t"/>
              </v:shape>
            </v:group>
            <v:group style="position:absolute;left:4812;top:-6136;width:302;height:1430" coordorigin="4812,-6136" coordsize="302,1430">
              <v:shape style="position:absolute;left:4812;top:-6136;width:302;height:1430" coordorigin="4812,-6136" coordsize="302,1430" path="m4812,-6136l5093,-4706,5114,-4831e" filled="f" stroked="t" strokeweight=".12pt" strokecolor="#000000">
                <v:path arrowok="t"/>
              </v:shape>
            </v:group>
            <v:group style="position:absolute;left:5021;top:-4809;width:72;height:103" coordorigin="5021,-4809" coordsize="72,103">
              <v:shape style="position:absolute;left:5021;top:-4809;width:72;height:103" coordorigin="5021,-4809" coordsize="72,103" path="m5093,-4706l5021,-4809e" filled="f" stroked="t" strokeweight=".12pt" strokecolor="#000000">
                <v:path arrowok="t"/>
              </v:shape>
            </v:group>
            <v:group style="position:absolute;left:5364;top:-7903;width:1265;height:977" coordorigin="5364,-7903" coordsize="1265,977">
              <v:shape style="position:absolute;left:5364;top:-7903;width:1265;height:977" coordorigin="5364,-7903" coordsize="1265,977" path="m6629,-7903l5364,-6926,5489,-6957e" filled="f" stroked="t" strokeweight=".12pt" strokecolor="#000000">
                <v:path arrowok="t"/>
              </v:shape>
            </v:group>
            <v:group style="position:absolute;left:5364;top:-7031;width:72;height:106" coordorigin="5364,-7031" coordsize="72,106">
              <v:shape style="position:absolute;left:5364;top:-7031;width:72;height:106" coordorigin="5364,-7031" coordsize="72,106" path="m5364,-6926l5436,-7031e" filled="f" stroked="t" strokeweight=".12pt" strokecolor="#000000">
                <v:path arrowok="t"/>
              </v:shape>
            </v:group>
            <v:group style="position:absolute;left:3588;top:-8639;width:914;height:1714" coordorigin="3588,-8639" coordsize="914,1714">
              <v:shape style="position:absolute;left:3588;top:-8639;width:914;height:1714" coordorigin="3588,-8639" coordsize="914,1714" path="m3588,-8639l4502,-6926,4481,-7051e" filled="f" stroked="t" strokeweight=".12pt" strokecolor="#000000">
                <v:path arrowok="t"/>
              </v:shape>
            </v:group>
            <v:group style="position:absolute;left:4397;top:-7010;width:106;height:84" coordorigin="4397,-7010" coordsize="106,84">
              <v:shape style="position:absolute;left:4397;top:-7010;width:106;height:84" coordorigin="4397,-7010" coordsize="106,84" path="m4502,-6926l4397,-7010e" filled="f" stroked="t" strokeweight=".12pt" strokecolor="#000000">
                <v:path arrowok="t"/>
              </v:shape>
            </v:group>
            <v:group style="position:absolute;left:8114;top:-7984;width:1631;height:601" coordorigin="8114,-7984" coordsize="1631,601">
              <v:shape style="position:absolute;left:8114;top:-7984;width:1631;height:601" coordorigin="8114,-7984" coordsize="1631,601" path="m8114,-7383l9745,-7383,9745,-7984,8114,-7984,8114,-7383e" filled="t" fillcolor="#FFFFCC" stroked="f">
                <v:path arrowok="t"/>
                <v:fill/>
              </v:shape>
            </v:group>
            <v:group style="position:absolute;left:8114;top:-7984;width:1631;height:601" coordorigin="8114,-7984" coordsize="1631,601">
              <v:shape style="position:absolute;left:8114;top:-7984;width:1631;height:601" coordorigin="8114,-7984" coordsize="1631,601" path="m8114,-7383l9745,-7383,9745,-7984,8114,-7984,8114,-7383xe" filled="f" stroked="t" strokeweight=".12pt" strokecolor="#000000">
                <v:path arrowok="t"/>
              </v:shape>
            </v:group>
            <v:group style="position:absolute;left:8114;top:-8162;width:653;height:187" coordorigin="8114,-8162" coordsize="653,187">
              <v:shape style="position:absolute;left:8114;top:-8162;width:653;height:187" coordorigin="8114,-8162" coordsize="653,187" path="m8114,-8162l8767,-8162,8767,-7975,8114,-7975,8114,-8162e" filled="t" fillcolor="#FFFFCC" stroked="f">
                <v:path arrowok="t"/>
                <v:fill/>
              </v:shape>
            </v:group>
            <v:group style="position:absolute;left:8114;top:-8162;width:654;height:188" coordorigin="8114,-8162" coordsize="654,188">
              <v:shape style="position:absolute;left:8114;top:-8162;width:654;height:188" coordorigin="8114,-8162" coordsize="654,188" path="m8114,-7973l8768,-7973,8768,-8162,8114,-8162,8114,-7973xe" filled="f" stroked="t" strokeweight=".12pt" strokecolor="#000000">
                <v:path arrowok="t"/>
              </v:shape>
            </v:group>
            <v:group style="position:absolute;left:5570;top:-7435;width:2544;height:758" coordorigin="5570,-7435" coordsize="2544,758">
              <v:shape style="position:absolute;left:5570;top:-7435;width:2544;height:758" coordorigin="5570,-7435" coordsize="2544,758" path="m8114,-7435l5570,-6688,5705,-6676e" filled="f" stroked="t" strokeweight=".12pt" strokecolor="#000000">
                <v:path arrowok="t"/>
              </v:shape>
            </v:group>
            <v:group style="position:absolute;left:5570;top:-6770;width:106;height:82" coordorigin="5570,-6770" coordsize="106,82">
              <v:shape style="position:absolute;left:5570;top:-6770;width:106;height:82" coordorigin="5570,-6770" coordsize="106,82" path="m5570,-6688l5676,-6770e" filled="f" stroked="t" strokeweight=".12pt" strokecolor="#000000">
                <v:path arrowok="t"/>
              </v:shape>
            </v:group>
            <v:group style="position:absolute;left:8477;top:-7082;width:1640;height:716" coordorigin="8477,-7082" coordsize="1640,716">
              <v:shape style="position:absolute;left:8477;top:-7082;width:1640;height:716" coordorigin="8477,-7082" coordsize="1640,716" path="m8477,-6365l10117,-6365,10117,-7082,8477,-7082,8477,-6365e" filled="t" fillcolor="#FFFFCC" stroked="f">
                <v:path arrowok="t"/>
                <v:fill/>
              </v:shape>
            </v:group>
            <v:group style="position:absolute;left:8477;top:-7082;width:1640;height:716" coordorigin="8477,-7082" coordsize="1640,716">
              <v:shape style="position:absolute;left:8477;top:-7082;width:1640;height:716" coordorigin="8477,-7082" coordsize="1640,716" path="m8477,-6365l10117,-6365,10117,-7082,8477,-7082,8477,-6365xe" filled="f" stroked="t" strokeweight=".12pt" strokecolor="#000000">
                <v:path arrowok="t"/>
              </v:shape>
            </v:group>
            <v:group style="position:absolute;left:8489;top:-7257;width:643;height:175" coordorigin="8489,-7257" coordsize="643,175">
              <v:shape style="position:absolute;left:8489;top:-7257;width:643;height:175" coordorigin="8489,-7257" coordsize="643,175" path="m8489,-7257l9132,-7257,9132,-7082,8489,-7082,8489,-7257e" filled="t" fillcolor="#FFFFCC" stroked="f">
                <v:path arrowok="t"/>
                <v:fill/>
              </v:shape>
            </v:group>
            <v:group style="position:absolute;left:8489;top:-7257;width:644;height:176" coordorigin="8489,-7257" coordsize="644,176">
              <v:shape style="position:absolute;left:8489;top:-7257;width:644;height:176" coordorigin="8489,-7257" coordsize="644,176" path="m8489,-7081l9133,-7081,9133,-7257,8489,-7257,8489,-7081xe" filled="f" stroked="t" strokeweight=".12pt" strokecolor="#000000">
                <v:path arrowok="t"/>
              </v:shape>
            </v:group>
            <v:group style="position:absolute;left:7034;top:-4996;width:1559;height:594" coordorigin="7034,-4996" coordsize="1559,594">
              <v:shape style="position:absolute;left:7034;top:-4996;width:1559;height:594" coordorigin="7034,-4996" coordsize="1559,594" path="m7034,-4402l8593,-4402,8593,-4996,7034,-4996,7034,-4402e" filled="t" fillcolor="#FFFFCC" stroked="f">
                <v:path arrowok="t"/>
                <v:fill/>
              </v:shape>
            </v:group>
            <v:group style="position:absolute;left:7034;top:-4996;width:1559;height:594" coordorigin="7034,-4996" coordsize="1559,594">
              <v:shape style="position:absolute;left:7034;top:-4996;width:1559;height:594" coordorigin="7034,-4996" coordsize="1559,594" path="m7034,-4402l8593,-4402,8593,-4996,7034,-4996,7034,-4402xe" filled="f" stroked="t" strokeweight=".12pt" strokecolor="#000000">
                <v:path arrowok="t"/>
              </v:shape>
            </v:group>
            <v:group style="position:absolute;left:7034;top:-5171;width:622;height:175" coordorigin="7034,-5171" coordsize="622,175">
              <v:shape style="position:absolute;left:7034;top:-5171;width:622;height:175" coordorigin="7034,-5171" coordsize="622,175" path="m7034,-5171l7656,-5171,7656,-4996,7034,-4996,7034,-5171e" filled="t" fillcolor="#FFFFCC" stroked="f">
                <v:path arrowok="t"/>
                <v:fill/>
              </v:shape>
            </v:group>
            <v:group style="position:absolute;left:7034;top:-5171;width:623;height:176" coordorigin="7034,-5171" coordsize="623,176">
              <v:shape style="position:absolute;left:7034;top:-5171;width:623;height:176" coordorigin="7034,-5171" coordsize="623,176" path="m7034,-4995l7657,-4995,7657,-5171,7034,-5171,7034,-4995xe" filled="f" stroked="t" strokeweight=".12pt" strokecolor="#000000">
                <v:path arrowok="t"/>
              </v:shape>
            </v:group>
            <v:group style="position:absolute;left:5695;top:-7372;width:2906;height:2666" coordorigin="5695,-7372" coordsize="2906,2666">
              <v:shape style="position:absolute;left:5695;top:-7372;width:2906;height:2666" coordorigin="5695,-7372" coordsize="2906,2666" path="m8602,-7372l5695,-4706,5820,-4747e" filled="f" stroked="t" strokeweight=".12pt" strokecolor="#000000">
                <v:path arrowok="t"/>
              </v:shape>
            </v:group>
            <v:group style="position:absolute;left:5695;top:-4819;width:62;height:113" coordorigin="5695,-4819" coordsize="62,113">
              <v:shape style="position:absolute;left:5695;top:-4819;width:62;height:113" coordorigin="5695,-4819" coordsize="62,113" path="m5695,-4706l5758,-4819e" filled="f" stroked="t" strokeweight=".12pt" strokecolor="#000000">
                <v:path arrowok="t"/>
              </v:shape>
            </v:group>
            <v:group style="position:absolute;left:5570;top:-6676;width:2906;height:216" coordorigin="5570,-6676" coordsize="2906,216">
              <v:shape style="position:absolute;left:5570;top:-6676;width:2906;height:216" coordorigin="5570,-6676" coordsize="2906,216" path="m8477,-6676l5570,-6501,5695,-6460e" filled="f" stroked="t" strokeweight=".12pt" strokecolor="#000000">
                <v:path arrowok="t"/>
              </v:shape>
            </v:group>
            <v:group style="position:absolute;left:5570;top:-6526;width:125;height:2" coordorigin="5570,-6526" coordsize="125,2">
              <v:shape style="position:absolute;left:5570;top:-6526;width:125;height:2" coordorigin="5570,-6526" coordsize="125,0" path="m5570,-6526l5695,-6526e" filled="f" stroked="t" strokeweight="2.52pt" strokecolor="#000000">
                <v:path arrowok="t"/>
              </v:shape>
            </v:group>
            <v:group style="position:absolute;left:5964;top:-6367;width:2741;height:1661" coordorigin="5964,-6367" coordsize="2741,1661">
              <v:shape style="position:absolute;left:5964;top:-6367;width:2741;height:1661" coordorigin="5964,-6367" coordsize="2741,1661" path="m8705,-6367l5964,-4706,6101,-4727e" filled="f" stroked="t" strokeweight=".12pt" strokecolor="#000000">
                <v:path arrowok="t"/>
              </v:shape>
            </v:group>
            <v:group style="position:absolute;left:5964;top:-4809;width:74;height:103" coordorigin="5964,-4809" coordsize="74,103">
              <v:shape style="position:absolute;left:5964;top:-4809;width:74;height:103" coordorigin="5964,-4809" coordsize="74,103" path="m5964,-4706l6038,-4809e" filled="f" stroked="t" strokeweight=".12pt" strokecolor="#000000">
                <v:path arrowok="t"/>
              </v:shape>
            </v:group>
            <v:group style="position:absolute;left:5155;top:-670;width:1686;height:594" coordorigin="5155,-670" coordsize="1686,594">
              <v:shape style="position:absolute;left:5155;top:-670;width:1686;height:594" coordorigin="5155,-670" coordsize="1686,594" path="m5155,-76l6841,-76,6841,-670,5155,-670,5155,-76e" filled="t" fillcolor="#FFFFCC" stroked="f">
                <v:path arrowok="t"/>
                <v:fill/>
              </v:shape>
            </v:group>
            <v:group style="position:absolute;left:5155;top:-670;width:1686;height:594" coordorigin="5155,-670" coordsize="1686,594">
              <v:shape style="position:absolute;left:5155;top:-670;width:1686;height:594" coordorigin="5155,-670" coordsize="1686,594" path="m5155,-76l6841,-76,6841,-670,5155,-670,5155,-76xe" filled="f" stroked="t" strokeweight=".12pt" strokecolor="#000000">
                <v:path arrowok="t"/>
              </v:shape>
            </v:group>
            <v:group style="position:absolute;left:5167;top:-845;width:550;height:175" coordorigin="5167,-845" coordsize="550,175">
              <v:shape style="position:absolute;left:5167;top:-845;width:550;height:175" coordorigin="5167,-845" coordsize="550,175" path="m5167,-845l5717,-845,5717,-670,5167,-670,5167,-845e" filled="t" fillcolor="#FFFFCC" stroked="f">
                <v:path arrowok="t"/>
                <v:fill/>
              </v:shape>
            </v:group>
            <v:group style="position:absolute;left:5167;top:-845;width:551;height:176" coordorigin="5167,-845" coordsize="551,176">
              <v:shape style="position:absolute;left:5167;top:-845;width:551;height:176" coordorigin="5167,-845" coordsize="551,176" path="m5167,-669l5718,-669,5718,-845,5167,-845,5167,-669xe" filled="f" stroked="t" strokeweight=".12pt" strokecolor="#000000">
                <v:path arrowok="t"/>
              </v:shape>
            </v:group>
            <v:group style="position:absolute;left:2770;top:-3680;width:3685;height:2420" coordorigin="2770,-3680" coordsize="3685,2420">
              <v:shape style="position:absolute;left:2770;top:-3680;width:3685;height:2420" coordorigin="2770,-3680" coordsize="3685,2420" path="m2770,-1259l6455,-1259,6455,-3680,2770,-3680,2770,-1259e" filled="t" fillcolor="#FFFFCC" stroked="f">
                <v:path arrowok="t"/>
                <v:fill/>
              </v:shape>
            </v:group>
            <v:group style="position:absolute;left:2770;top:-3680;width:3685;height:2420" coordorigin="2770,-3680" coordsize="3685,2420">
              <v:shape style="position:absolute;left:2770;top:-3680;width:3685;height:2420" coordorigin="2770,-3680" coordsize="3685,2420" path="m2770,-1259l6455,-1259,6455,-3680,2770,-3680,2770,-1259xe" filled="f" stroked="t" strokeweight=".12pt" strokecolor="#000000">
                <v:path arrowok="t"/>
              </v:shape>
            </v:group>
            <v:group style="position:absolute;left:2770;top:-3855;width:1474;height:175" coordorigin="2770,-3855" coordsize="1474,175">
              <v:shape style="position:absolute;left:2770;top:-3855;width:1474;height:175" coordorigin="2770,-3855" coordsize="1474,175" path="m2770,-3855l4243,-3855,4243,-3680,2770,-3680,2770,-3855e" filled="t" fillcolor="#FFFFCC" stroked="f">
                <v:path arrowok="t"/>
                <v:fill/>
              </v:shape>
            </v:group>
            <v:group style="position:absolute;left:2770;top:-3855;width:1475;height:176" coordorigin="2770,-3855" coordsize="1475,176">
              <v:shape style="position:absolute;left:2770;top:-3855;width:1475;height:176" coordorigin="2770,-3855" coordsize="1475,176" path="m2770,-3679l4244,-3679,4244,-3855,2770,-3855,2770,-3679xe" filled="f" stroked="t" strokeweight=".12pt" strokecolor="#000000">
                <v:path arrowok="t"/>
              </v:shape>
            </v:group>
            <v:group style="position:absolute;left:2914;top:-3274;width:1009;height:594" coordorigin="2914,-3274" coordsize="1009,594">
              <v:shape style="position:absolute;left:2914;top:-3274;width:1009;height:594" coordorigin="2914,-3274" coordsize="1009,594" path="m2914,-2680l3923,-2680,3923,-3274,2914,-3274,2914,-2680e" filled="t" fillcolor="#FFFFCC" stroked="f">
                <v:path arrowok="t"/>
                <v:fill/>
              </v:shape>
            </v:group>
            <v:group style="position:absolute;left:2914;top:-3274;width:1009;height:594" coordorigin="2914,-3274" coordsize="1009,594">
              <v:shape style="position:absolute;left:2914;top:-3274;width:1009;height:594" coordorigin="2914,-3274" coordsize="1009,594" path="m2914,-2680l3923,-2680,3923,-3274,2914,-3274,2914,-2680xe" filled="f" stroked="t" strokeweight=".12pt" strokecolor="#000000">
                <v:path arrowok="t"/>
              </v:shape>
            </v:group>
            <v:group style="position:absolute;left:2923;top:-3449;width:396;height:175" coordorigin="2923,-3449" coordsize="396,175">
              <v:shape style="position:absolute;left:2923;top:-3449;width:396;height:175" coordorigin="2923,-3449" coordsize="396,175" path="m2923,-3449l3319,-3449,3319,-3274,2923,-3274,2923,-3449e" filled="t" fillcolor="#FFFFCC" stroked="f">
                <v:path arrowok="t"/>
                <v:fill/>
              </v:shape>
            </v:group>
            <v:group style="position:absolute;left:2923;top:-3449;width:397;height:176" coordorigin="2923,-3449" coordsize="397,176">
              <v:shape style="position:absolute;left:2923;top:-3449;width:397;height:176" coordorigin="2923,-3449" coordsize="397,176" path="m2923,-3273l3320,-3273,3320,-3449,2923,-3449,2923,-3273xe" filled="f" stroked="t" strokeweight=".12pt" strokecolor="#000000">
                <v:path arrowok="t"/>
              </v:shape>
            </v:group>
            <v:group style="position:absolute;left:5208;top:-2019;width:997;height:594" coordorigin="5208,-2019" coordsize="997,594">
              <v:shape style="position:absolute;left:5208;top:-2019;width:997;height:594" coordorigin="5208,-2019" coordsize="997,594" path="m5208,-1425l6205,-1425,6205,-2019,5208,-2019,5208,-1425e" filled="t" fillcolor="#FFFFCC" stroked="f">
                <v:path arrowok="t"/>
                <v:fill/>
              </v:shape>
            </v:group>
            <v:group style="position:absolute;left:5208;top:-2019;width:997;height:594" coordorigin="5208,-2019" coordsize="997,594">
              <v:shape style="position:absolute;left:5208;top:-2019;width:997;height:594" coordorigin="5208,-2019" coordsize="997,594" path="m5208,-1425l6205,-1425,6205,-2019,5208,-2019,5208,-1425xe" filled="f" stroked="t" strokeweight=".12pt" strokecolor="#000000">
                <v:path arrowok="t"/>
              </v:shape>
            </v:group>
            <v:group style="position:absolute;left:5208;top:-2194;width:403;height:175" coordorigin="5208,-2194" coordsize="403,175">
              <v:shape style="position:absolute;left:5208;top:-2194;width:403;height:175" coordorigin="5208,-2194" coordsize="403,175" path="m5208,-2194l5611,-2194,5611,-2019,5208,-2019,5208,-2194e" filled="t" fillcolor="#FFFFCC" stroked="f">
                <v:path arrowok="t"/>
                <v:fill/>
              </v:shape>
            </v:group>
            <v:group style="position:absolute;left:5208;top:-2194;width:404;height:176" coordorigin="5208,-2194" coordsize="404,176">
              <v:shape style="position:absolute;left:5208;top:-2194;width:404;height:176" coordorigin="5208,-2194" coordsize="404,176" path="m5208,-2018l5612,-2018,5612,-2194,5208,-2194,5208,-2018xe" filled="f" stroked="t" strokeweight=".12pt" strokecolor="#000000">
                <v:path arrowok="t"/>
              </v:shape>
            </v:group>
            <v:group style="position:absolute;left:3101;top:-2101;width:1100;height:613" coordorigin="3101,-2101" coordsize="1100,613">
              <v:shape style="position:absolute;left:3101;top:-2101;width:1100;height:613" coordorigin="3101,-2101" coordsize="1100,613" path="m3101,-1487l4201,-1487,4201,-2101,3101,-2101,3101,-1487e" filled="t" fillcolor="#FFFFCC" stroked="f">
                <v:path arrowok="t"/>
                <v:fill/>
              </v:shape>
            </v:group>
            <v:group style="position:absolute;left:3101;top:-2101;width:1100;height:613" coordorigin="3101,-2101" coordsize="1100,613">
              <v:shape style="position:absolute;left:3101;top:-2101;width:1100;height:613" coordorigin="3101,-2101" coordsize="1100,613" path="m3101,-1487l4201,-1487,4201,-2101,3101,-2101,3101,-1487xe" filled="f" stroked="t" strokeweight=".12pt" strokecolor="#000000">
                <v:path arrowok="t"/>
              </v:shape>
            </v:group>
            <v:group style="position:absolute;left:3101;top:-2278;width:446;height:178" coordorigin="3101,-2278" coordsize="446,178">
              <v:shape style="position:absolute;left:3101;top:-2278;width:446;height:178" coordorigin="3101,-2278" coordsize="446,178" path="m3101,-2278l3547,-2278,3547,-2101,3101,-2101,3101,-2278e" filled="t" fillcolor="#FFFFCC" stroked="f">
                <v:path arrowok="t"/>
                <v:fill/>
              </v:shape>
            </v:group>
            <v:group style="position:absolute;left:3101;top:-2278;width:448;height:179" coordorigin="3101,-2278" coordsize="448,179">
              <v:shape style="position:absolute;left:3101;top:-2278;width:448;height:179" coordorigin="3101,-2278" coordsize="448,179" path="m3101,-2099l3548,-2099,3548,-2278,3101,-2278,3101,-2099xe" filled="f" stroked="t" strokeweight=".12pt" strokecolor="#000000">
                <v:path arrowok="t"/>
              </v:shape>
            </v:group>
            <v:group style="position:absolute;left:3703;top:-2672;width:1702;height:1814" coordorigin="3703,-2672" coordsize="1702,1814">
              <v:shape style="position:absolute;left:3703;top:-2672;width:1702;height:1814" coordorigin="3703,-2672" coordsize="1702,1814" path="m3703,-2672l5405,-857,5352,-970e" filled="f" stroked="t" strokeweight=".12pt" strokecolor="#000000">
                <v:path arrowok="t"/>
              </v:shape>
            </v:group>
            <v:group style="position:absolute;left:5280;top:-883;width:125;height:2" coordorigin="5280,-883" coordsize="125,2">
              <v:shape style="position:absolute;left:5280;top:-883;width:125;height:2" coordorigin="5280,-883" coordsize="125,0" path="m5280,-883l5405,-883e" filled="f" stroked="t" strokeweight="2.52pt" strokecolor="#000000">
                <v:path arrowok="t"/>
              </v:shape>
            </v:group>
            <v:group style="position:absolute;left:3448;top:-8637;width:2;height:5188" coordorigin="3448,-8637" coordsize="2,5188">
              <v:shape style="position:absolute;left:3448;top:-8637;width:2;height:5188" coordorigin="3448,-8637" coordsize="0,5188" path="m3448,-8637l3448,-3449e" filled="f" stroked="t" strokeweight="2.52pt" strokecolor="#000000">
                <v:path arrowok="t"/>
              </v:shape>
            </v:group>
            <v:group style="position:absolute;left:3397;top:-3577;width:2;height:127" coordorigin="3397,-3577" coordsize="2,127">
              <v:shape style="position:absolute;left:3397;top:-3577;width:2;height:127" coordorigin="3397,-3577" coordsize="0,127" path="m3397,-3577l3397,-3449e" filled="f" stroked="t" strokeweight="2.52pt" strokecolor="#000000">
                <v:path arrowok="t"/>
              </v:shape>
            </v:group>
            <v:group style="position:absolute;left:5249;top:-3929;width:384;height:1735" coordorigin="5249,-3929" coordsize="384,1735">
              <v:shape style="position:absolute;left:5249;top:-3929;width:384;height:1735" coordorigin="5249,-3929" coordsize="384,1735" path="m5249,-3929l5611,-2194,5633,-2329e" filled="f" stroked="t" strokeweight=".12pt" strokecolor="#000000">
                <v:path arrowok="t"/>
              </v:shape>
            </v:group>
            <v:group style="position:absolute;left:5530;top:-2309;width:82;height:115" coordorigin="5530,-2309" coordsize="82,115">
              <v:shape style="position:absolute;left:5530;top:-2309;width:82;height:115" coordorigin="5530,-2309" coordsize="82,115" path="m5611,-2194l5530,-2309e" filled="f" stroked="t" strokeweight=".12pt" strokecolor="#000000">
                <v:path arrowok="t"/>
              </v:shape>
            </v:group>
            <v:group style="position:absolute;left:3922;top:-2703;width:1286;height:706" coordorigin="3922,-2703" coordsize="1286,706">
              <v:shape style="position:absolute;left:3922;top:-2703;width:1286;height:706" coordorigin="3922,-2703" coordsize="1286,706" path="m3922,-2703l5208,-1997,5124,-2101e" filled="f" stroked="t" strokeweight=".12pt" strokecolor="#000000">
                <v:path arrowok="t"/>
              </v:shape>
            </v:group>
            <v:group style="position:absolute;left:5074;top:-2009;width:134;height:12" coordorigin="5074,-2009" coordsize="134,12">
              <v:shape style="position:absolute;left:5074;top:-2009;width:134;height:12" coordorigin="5074,-2009" coordsize="134,12" path="m5208,-1997l5074,-2009e" filled="f" stroked="t" strokeweight=".12pt" strokecolor="#000000">
                <v:path arrowok="t"/>
              </v:shape>
            </v:group>
            <v:group style="position:absolute;left:3454;top:-8639;width:1961;height:6445" coordorigin="3454,-8639" coordsize="1961,6445">
              <v:shape style="position:absolute;left:3454;top:-8639;width:1961;height:6445" coordorigin="3454,-8639" coordsize="1961,6445" path="m3454,-8639l3756,-4934,5414,-2194,5395,-2329e" filled="f" stroked="t" strokeweight=".12pt" strokecolor="#000000">
                <v:path arrowok="t"/>
              </v:shape>
            </v:group>
            <v:group style="position:absolute;left:5311;top:-2278;width:103;height:84" coordorigin="5311,-2278" coordsize="103,84">
              <v:shape style="position:absolute;left:5311;top:-2278;width:103;height:84" coordorigin="5311,-2278" coordsize="103,84" path="m5414,-2194l5311,-2278e" filled="f" stroked="t" strokeweight=".12pt" strokecolor="#000000">
                <v:path arrowok="t"/>
              </v:shape>
            </v:group>
            <v:group style="position:absolute;left:4212;top:-1791;width:996;height:53" coordorigin="4212,-1791" coordsize="996,53">
              <v:shape style="position:absolute;left:4212;top:-1791;width:996;height:53" coordorigin="4212,-1791" coordsize="996,53" path="m4212,-1779l5208,-1738,5093,-1791e" filled="f" stroked="t" strokeweight=".12pt" strokecolor="#000000">
                <v:path arrowok="t"/>
              </v:shape>
            </v:group>
            <v:group style="position:absolute;left:5083;top:-1718;width:125;height:2" coordorigin="5083,-1718" coordsize="125,2">
              <v:shape style="position:absolute;left:5083;top:-1718;width:125;height:2" coordorigin="5083,-1718" coordsize="125,0" path="m5083,-1718l5208,-1718e" filled="f" stroked="t" strokeweight="2.04pt" strokecolor="#000000">
                <v:path arrowok="t"/>
              </v:shape>
            </v:group>
            <v:group style="position:absolute;left:7812;top:-4403;width:2;height:3361" coordorigin="7812,-4403" coordsize="2,3361">
              <v:shape style="position:absolute;left:7812;top:-4403;width:2;height:3361" coordorigin="7812,-4403" coordsize="2,3361" path="m7812,-4403l7814,-1042e" filled="f" stroked="t" strokeweight=".12pt" strokecolor="#000000">
                <v:path arrowok="t"/>
              </v:shape>
            </v:group>
            <v:group style="position:absolute;left:7812;top:-1167;width:53;height:125" coordorigin="7812,-1167" coordsize="53,125">
              <v:shape style="position:absolute;left:7812;top:-1167;width:53;height:125" coordorigin="7812,-1167" coordsize="53,125" path="m7812,-1042l7865,-1042,7865,-1167,7812,-1167,7812,-1042xe" filled="t" fillcolor="#000000" stroked="f">
                <v:path arrowok="t"/>
                <v:fill/>
              </v:shape>
            </v:group>
            <v:group style="position:absolute;left:7762;top:-1167;width:50;height:125" coordorigin="7762,-1167" coordsize="50,125">
              <v:shape style="position:absolute;left:7762;top:-1167;width:50;height:125" coordorigin="7762,-1167" coordsize="50,125" path="m7762,-1042l7812,-1042,7812,-1167,7762,-1167,7762,-1042xe" filled="t" fillcolor="#000000" stroked="f">
                <v:path arrowok="t"/>
                <v:fill/>
              </v:shape>
            </v:group>
            <v:group style="position:absolute;left:5964;top:-4571;width:1070;height:228" coordorigin="5964,-4571" coordsize="1070,228">
              <v:shape style="position:absolute;left:5964;top:-4571;width:1070;height:228" coordorigin="5964,-4571" coordsize="1070,228" path="m7034,-4571l5964,-4372,6089,-4343e" filled="f" stroked="t" strokeweight=".12pt" strokecolor="#000000">
                <v:path arrowok="t"/>
              </v:shape>
            </v:group>
            <v:group style="position:absolute;left:5964;top:-4435;width:106;height:62" coordorigin="5964,-4435" coordsize="106,62">
              <v:shape style="position:absolute;left:5964;top:-4435;width:106;height:62" coordorigin="5964,-4435" coordsize="106,62" path="m5964,-4372l6070,-4435e" filled="f" stroked="t" strokeweight=".12pt" strokecolor="#000000">
                <v:path arrowok="t"/>
              </v:shape>
            </v:group>
            <v:group style="position:absolute;left:1450;top:-9251;width:1268;height:594" coordorigin="1450,-9251" coordsize="1268,594">
              <v:shape style="position:absolute;left:1450;top:-9251;width:1268;height:594" coordorigin="1450,-9251" coordsize="1268,594" path="m1450,-8657l2718,-8657,2718,-9251,1450,-9251,1450,-8657e" filled="t" fillcolor="#FFFFCC" stroked="f">
                <v:path arrowok="t"/>
                <v:fill/>
              </v:shape>
            </v:group>
            <v:group style="position:absolute;left:1450;top:-9251;width:1268;height:594" coordorigin="1450,-9251" coordsize="1268,594">
              <v:shape style="position:absolute;left:1450;top:-9251;width:1268;height:594" coordorigin="1450,-9251" coordsize="1268,594" path="m1450,-8657l2718,-8657,2718,-9251,1450,-9251,1450,-8657xe" filled="f" stroked="t" strokeweight=".12pt" strokecolor="#000000">
                <v:path arrowok="t"/>
              </v:shape>
            </v:group>
            <v:group style="position:absolute;left:1450;top:-9427;width:509;height:175" coordorigin="1450,-9427" coordsize="509,175">
              <v:shape style="position:absolute;left:1450;top:-9427;width:509;height:175" coordorigin="1450,-9427" coordsize="509,175" path="m1450,-9427l1958,-9427,1958,-9251,1450,-9251,1450,-9427e" filled="t" fillcolor="#FFFFCC" stroked="f">
                <v:path arrowok="t"/>
                <v:fill/>
              </v:shape>
            </v:group>
            <v:group style="position:absolute;left:1450;top:-9427;width:510;height:176" coordorigin="1450,-9427" coordsize="510,176">
              <v:shape style="position:absolute;left:1450;top:-9427;width:510;height:176" coordorigin="1450,-9427" coordsize="510,176" path="m1450,-9250l1960,-9250,1960,-9427,1450,-9427,1450,-9250xe" filled="f" stroked="t" strokeweight=".12pt" strokecolor="#000000">
                <v:path arrowok="t"/>
              </v:shape>
            </v:group>
            <v:group style="position:absolute;left:2230;top:-8649;width:2522;height:3943" coordorigin="2230,-8649" coordsize="2522,3943">
              <v:shape style="position:absolute;left:2230;top:-8649;width:2522;height:3943" coordorigin="2230,-8649" coordsize="2522,3943" path="m2230,-8649l3538,-6033,4752,-4706,4709,-4831e" filled="f" stroked="t" strokeweight=".12pt" strokecolor="#000000">
                <v:path arrowok="t"/>
              </v:shape>
            </v:group>
            <v:group style="position:absolute;left:4637;top:-4731;width:115;height:2" coordorigin="4637,-4731" coordsize="115,2">
              <v:shape style="position:absolute;left:4637;top:-4731;width:115;height:2" coordorigin="4637,-4731" coordsize="115,0" path="m4637,-4731l4752,-4731e" filled="f" stroked="t" strokeweight="2.52pt" strokecolor="#000000">
                <v:path arrowok="t"/>
              </v:shape>
            </v:group>
            <v:group style="position:absolute;left:2186;top:-8649;width:3197;height:6455" coordorigin="2186,-8649" coordsize="3197,6455">
              <v:shape style="position:absolute;left:2186;top:-8649;width:3197;height:6455" coordorigin="2186,-8649" coordsize="3197,6455" path="m2186,-8649l3391,-5162,5383,-2194,5364,-2329e" filled="f" stroked="t" strokeweight=".12pt" strokecolor="#000000">
                <v:path arrowok="t"/>
              </v:shape>
            </v:group>
            <v:group style="position:absolute;left:5280;top:-2278;width:103;height:84" coordorigin="5280,-2278" coordsize="103,84">
              <v:shape style="position:absolute;left:5280;top:-2278;width:103;height:84" coordorigin="5280,-2278" coordsize="103,84" path="m5383,-2194l5280,-2278e" filled="f" stroked="t" strokeweight=".12pt" strokecolor="#000000">
                <v:path arrowok="t"/>
              </v:shape>
            </v:group>
            <v:group style="position:absolute;left:2119;top:-8649;width:2;height:7813" coordorigin="2119,-8649" coordsize="2,7813">
              <v:shape style="position:absolute;left:2119;top:-8649;width:2;height:7813" coordorigin="2119,-8649" coordsize="0,7813" path="m2119,-8649l2119,-836e" filled="f" stroked="t" strokeweight="3.6pt" strokecolor="#000000">
                <v:path arrowok="t"/>
              </v:shape>
            </v:group>
            <v:group style="position:absolute;left:2052;top:-961;width:53;height:125" coordorigin="2052,-961" coordsize="53,125">
              <v:shape style="position:absolute;left:2052;top:-961;width:53;height:125" coordorigin="2052,-961" coordsize="53,125" path="m2052,-836l2105,-836,2105,-961,2052,-961,2052,-836xe" filled="t" fillcolor="#000000" stroked="f">
                <v:path arrowok="t"/>
                <v:fill/>
              </v:shape>
            </v:group>
            <v:group style="position:absolute;left:2177;top:-8639;width:1205;height:7804" coordorigin="2177,-8639" coordsize="1205,7804">
              <v:shape style="position:absolute;left:2177;top:-8639;width:1205;height:7804" coordorigin="2177,-8639" coordsize="1205,7804" path="m3382,-8639l2177,-836,2249,-949e" filled="f" stroked="t" strokeweight=".12pt" strokecolor="#000000">
                <v:path arrowok="t"/>
              </v:shape>
            </v:group>
            <v:group style="position:absolute;left:2146;top:-961;width:31;height:125" coordorigin="2146,-961" coordsize="31,125">
              <v:shape style="position:absolute;left:2146;top:-961;width:31;height:125" coordorigin="2146,-961" coordsize="31,125" path="m2146,-836l2177,-836,2177,-961,2146,-961,2146,-836xe" filled="t" fillcolor="#000000" stroked="f">
                <v:path arrowok="t"/>
                <v:fill/>
              </v:shape>
            </v:group>
            <v:group style="position:absolute;left:8839;top:-5827;width:1910;height:977" coordorigin="8839,-5827" coordsize="1910,977">
              <v:shape style="position:absolute;left:8839;top:-5827;width:1910;height:977" coordorigin="8839,-5827" coordsize="1910,977" path="m10637,-5827l8839,-5827,8839,-4850,10750,-4850,10750,-5711,10637,-5827e" filled="t" fillcolor="#FFFFCC" stroked="f">
                <v:path arrowok="t"/>
                <v:fill/>
              </v:shape>
            </v:group>
            <v:group style="position:absolute;left:8839;top:-5827;width:1910;height:977" coordorigin="8839,-5827" coordsize="1910,977">
              <v:shape style="position:absolute;left:8839;top:-5827;width:1910;height:977" coordorigin="8839,-5827" coordsize="1910,977" path="m8839,-5827l10637,-5827,10750,-5711,10750,-4850,8839,-4850,8839,-5827xe" filled="f" stroked="t" strokeweight=".12pt" strokecolor="#000000">
                <v:path arrowok="t"/>
              </v:shape>
            </v:group>
            <v:group style="position:absolute;left:8839;top:-5827;width:1910;height:977" coordorigin="8839,-5827" coordsize="1910,977">
              <v:shape style="position:absolute;left:8839;top:-5827;width:1910;height:977" coordorigin="8839,-5827" coordsize="1910,977" path="m8839,-5827l10637,-5827,10750,-5711,10750,-4850,8839,-4850,8839,-5827e" filled="f" stroked="t" strokeweight=".12pt" strokecolor="#000000">
                <v:path arrowok="t"/>
              </v:shape>
            </v:group>
            <v:group style="position:absolute;left:10637;top:-5827;width:113;height:115" coordorigin="10637,-5827" coordsize="113,115">
              <v:shape style="position:absolute;left:10637;top:-5827;width:113;height:115" coordorigin="10637,-5827" coordsize="113,115" path="m10637,-5827l10637,-5711,10750,-5711e" filled="f" stroked="t" strokeweight=".12pt" strokecolor="#000000">
                <v:path arrowok="t"/>
              </v:shape>
            </v:group>
            <v:group style="position:absolute;left:8592;top:-4991;width:238;height:2" coordorigin="8592,-4991" coordsize="238,2">
              <v:shape style="position:absolute;left:8592;top:-4991;width:238;height:2" coordorigin="8592,-4991" coordsize="238,0" path="m8592,-4991l8830,-4991e" filled="f" stroked="t" strokeweight="3.6pt" strokecolor="#000000">
                <v:path arrowok="t"/>
              </v:shape>
            </v:group>
            <v:group style="position:absolute;left:5220;top:-8548;width:840;height:3842" coordorigin="5220,-8548" coordsize="840,3842">
              <v:shape style="position:absolute;left:5220;top:-8548;width:840;height:3842" coordorigin="5220,-8548" coordsize="840,3842" path="m5220,-8548l6060,-7149,5333,-4706e" filled="f" stroked="t" strokeweight=".12pt" strokecolor="#000000">
                <v:path arrowok="t"/>
              </v:shape>
            </v:group>
            <v:group style="position:absolute;left:5321;top:-4809;width:84;height:103" coordorigin="5321,-4809" coordsize="84,103">
              <v:shape style="position:absolute;left:5321;top:-4809;width:84;height:103" coordorigin="5321,-4809" coordsize="84,103" path="m5321,-4706l5405,-4809e" filled="f" stroked="t" strokeweight=".12pt" strokecolor="#000000">
                <v:path arrowok="t"/>
              </v:shape>
            </v:group>
            <v:group style="position:absolute;left:5311;top:-4831;width:10;height:125" coordorigin="5311,-4831" coordsize="10,125">
              <v:shape style="position:absolute;left:5311;top:-4831;width:10;height:125" coordorigin="5311,-4831" coordsize="10,125" path="m5321,-4706l5311,-4831e" filled="f" stroked="t" strokeweight=".12pt" strokecolor="#000000">
                <v:path arrowok="t"/>
              </v:shape>
            </v:group>
            <v:group style="position:absolute;left:4802;top:-8548;width:62;height:1622" coordorigin="4802,-8548" coordsize="62,1622">
              <v:shape style="position:absolute;left:4802;top:-8548;width:62;height:1622" coordorigin="4802,-8548" coordsize="62,1622" path="m4860,-8548l4802,-6926,4865,-7031e" filled="f" stroked="t" strokeweight=".12pt" strokecolor="#000000">
                <v:path arrowok="t"/>
              </v:shape>
            </v:group>
            <v:group style="position:absolute;left:4787;top:-7051;width:2;height:125" coordorigin="4787,-7051" coordsize="2,125">
              <v:shape style="position:absolute;left:4787;top:-7051;width:2;height:125" coordorigin="4787,-7051" coordsize="0,125" path="m4787,-7051l4787,-6926e" filled="f" stroked="t" strokeweight="1.56pt" strokecolor="#000000">
                <v:path arrowok="t"/>
              </v:shape>
            </v:group>
            <v:group style="position:absolute;left:5040;top:-8548;width:1342;height:6354" coordorigin="5040,-8548" coordsize="1342,6354">
              <v:shape style="position:absolute;left:5040;top:-8548;width:1342;height:6354" coordorigin="5040,-8548" coordsize="1342,6354" path="m5040,-8548l6382,-5839,5722,-2194e" filled="f" stroked="t" strokeweight=".12pt" strokecolor="#000000">
                <v:path arrowok="t"/>
              </v:shape>
            </v:group>
            <v:group style="position:absolute;left:5779;top:-2309;width:72;height:115" coordorigin="5779,-2309" coordsize="72,115">
              <v:shape style="position:absolute;left:5779;top:-2309;width:72;height:115" coordorigin="5779,-2309" coordsize="72,115" path="m5779,-2194l5851,-2309e" filled="f" stroked="t" strokeweight=".12pt" strokecolor="#000000">
                <v:path arrowok="t"/>
              </v:shape>
            </v:group>
            <v:group style="position:absolute;left:5768;top:-2329;width:2;height:134" coordorigin="5768,-2329" coordsize="2,134">
              <v:shape style="position:absolute;left:5768;top:-2329;width:2;height:134" coordorigin="5768,-2329" coordsize="0,134" path="m5768,-2329l5768,-2194e" filled="f" stroked="t" strokeweight="1.08pt" strokecolor="#000000">
                <v:path arrowok="t"/>
              </v:shape>
            </v:group>
            <v:group style="position:absolute;left:2146;top:-8548;width:2534;height:7712" coordorigin="2146,-8548" coordsize="2534,7712">
              <v:shape style="position:absolute;left:2146;top:-8548;width:2534;height:7712" coordorigin="2146,-8548" coordsize="2534,7712" path="m4680,-8548l2494,-5666,2146,-836,2198,-949e" filled="f" stroked="t" strokeweight=".12pt" strokecolor="#000000">
                <v:path arrowok="t"/>
              </v:shape>
            </v:group>
            <v:group style="position:absolute;left:2105;top:-961;width:41;height:125" coordorigin="2105,-961" coordsize="41,125">
              <v:shape style="position:absolute;left:2105;top:-961;width:41;height:125" coordorigin="2105,-961" coordsize="41,125" path="m2105,-836l2146,-836,2146,-961,2105,-961,2105,-836xe" filled="t" fillcolor="#000000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355.73999pt;margin-top:-52.173985pt;width:85.38pt;height:48.84pt;mso-position-horizontal-relative:page;mso-position-vertical-relative:paragraph;z-index:-4700" coordorigin="7115,-1043" coordsize="1708,977">
            <v:group style="position:absolute;left:7116;top:-867;width:1705;height:604" coordorigin="7116,-867" coordsize="1705,604">
              <v:shape style="position:absolute;left:7116;top:-867;width:1705;height:604" coordorigin="7116,-867" coordsize="1705,604" path="m7116,-263l8821,-263,8821,-867,7116,-867,7116,-263e" filled="t" fillcolor="#FFFFCC" stroked="f">
                <v:path arrowok="t"/>
                <v:fill/>
              </v:shape>
            </v:group>
            <v:group style="position:absolute;left:7116;top:-867;width:1705;height:604" coordorigin="7116,-867" coordsize="1705,604">
              <v:shape style="position:absolute;left:7116;top:-867;width:1705;height:604" coordorigin="7116,-867" coordsize="1705,604" path="m7116,-263l8821,-263,8821,-867,7116,-867,7116,-263xe" filled="f" stroked="t" strokeweight=".12pt" strokecolor="#000000">
                <v:path arrowok="t"/>
              </v:shape>
            </v:group>
            <v:group style="position:absolute;left:7116;top:-1042;width:562;height:175" coordorigin="7116,-1042" coordsize="562,175">
              <v:shape style="position:absolute;left:7116;top:-1042;width:562;height:175" coordorigin="7116,-1042" coordsize="562,175" path="m7116,-1042l7678,-1042,7678,-867,7116,-867,7116,-1042e" filled="t" fillcolor="#FFFFCC" stroked="f">
                <v:path arrowok="t"/>
                <v:fill/>
              </v:shape>
            </v:group>
            <v:group style="position:absolute;left:7116;top:-1042;width:563;height:176" coordorigin="7116,-1042" coordsize="563,176">
              <v:shape style="position:absolute;left:7116;top:-1042;width:563;height:176" coordorigin="7116,-1042" coordsize="563,176" path="m7116,-866l7679,-866,7679,-1042,7116,-1042,7116,-866xe" filled="f" stroked="t" strokeweight=".12pt" strokecolor="#000000">
                <v:path arrowok="t"/>
              </v:shape>
            </v:group>
            <v:group style="position:absolute;left:7824;top:-265;width:50;height:197" coordorigin="7824,-265" coordsize="50,197">
              <v:shape style="position:absolute;left:7824;top:-265;width:50;height:197" coordorigin="7824,-265" coordsize="50,197" path="m7824,-265l7834,-68,7874,-193e" filled="f" stroked="t" strokeweight=".12pt" strokecolor="#000000">
                <v:path arrowok="t"/>
              </v:shape>
            </v:group>
            <v:group style="position:absolute;left:7771;top:-181;width:62;height:113" coordorigin="7771,-181" coordsize="62,113">
              <v:shape style="position:absolute;left:7771;top:-181;width:62;height:113" coordorigin="7771,-181" coordsize="62,113" path="m7834,-68l7771,-181e" filled="f" stroked="t" strokeweight=".1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1.940002pt;margin-top:-41.853985pt;width:66.66pt;height:39.18pt;mso-position-horizontal-relative:page;mso-position-vertical-relative:paragraph;z-index:-4696" coordorigin="1439,-837" coordsize="1333,784">
            <v:group style="position:absolute;left:1440;top:-658;width:1331;height:604" coordorigin="1440,-658" coordsize="1331,604">
              <v:shape style="position:absolute;left:1440;top:-658;width:1331;height:604" coordorigin="1440,-658" coordsize="1331,604" path="m1440,-55l2771,-55,2771,-658,1440,-658,1440,-55e" filled="t" fillcolor="#FFFFCC" stroked="f">
                <v:path arrowok="t"/>
                <v:fill/>
              </v:shape>
            </v:group>
            <v:group style="position:absolute;left:1440;top:-658;width:1331;height:604" coordorigin="1440,-658" coordsize="1331,604">
              <v:shape style="position:absolute;left:1440;top:-658;width:1331;height:604" coordorigin="1440,-658" coordsize="1331,604" path="m1440,-55l2771,-55,2771,-658,1440,-658,1440,-55xe" filled="f" stroked="t" strokeweight=".12pt" strokecolor="#000000">
                <v:path arrowok="t"/>
              </v:shape>
            </v:group>
            <v:group style="position:absolute;left:1440;top:-836;width:528;height:187" coordorigin="1440,-836" coordsize="528,187">
              <v:shape style="position:absolute;left:1440;top:-836;width:528;height:187" coordorigin="1440,-836" coordsize="528,187" path="m1440,-836l1968,-836,1968,-649,1440,-649,1440,-836e" filled="t" fillcolor="#FFFFCC" stroked="f">
                <v:path arrowok="t"/>
                <v:fill/>
              </v:shape>
            </v:group>
            <v:group style="position:absolute;left:1440;top:-836;width:529;height:188" coordorigin="1440,-836" coordsize="529,188">
              <v:shape style="position:absolute;left:1440;top:-836;width:529;height:188" coordorigin="1440,-836" coordsize="529,188" path="m1440,-647l1969,-647,1969,-836,1440,-836,1440,-647xe" filled="f" stroked="t" strokeweight=".1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5.140015pt;margin-top:-52.173985pt;width:76.98pt;height:39.06pt;mso-position-horizontal-relative:page;mso-position-vertical-relative:paragraph;z-index:-4695" coordorigin="8903,-1043" coordsize="1540,781">
            <v:group style="position:absolute;left:8904;top:-867;width:1537;height:604" coordorigin="8904,-867" coordsize="1537,604">
              <v:shape style="position:absolute;left:8904;top:-867;width:1537;height:604" coordorigin="8904,-867" coordsize="1537,604" path="m8904,-263l10441,-263,10441,-867,8904,-867,8904,-263e" filled="t" fillcolor="#FFFFCC" stroked="f">
                <v:path arrowok="t"/>
                <v:fill/>
              </v:shape>
            </v:group>
            <v:group style="position:absolute;left:8904;top:-867;width:1537;height:604" coordorigin="8904,-867" coordsize="1537,604">
              <v:shape style="position:absolute;left:8904;top:-867;width:1537;height:604" coordorigin="8904,-867" coordsize="1537,604" path="m8904,-263l10441,-263,10441,-867,8904,-867,8904,-263xe" filled="f" stroked="t" strokeweight=".12pt" strokecolor="#000000">
                <v:path arrowok="t"/>
              </v:shape>
            </v:group>
            <v:group style="position:absolute;left:8904;top:-1042;width:528;height:175" coordorigin="8904,-1042" coordsize="528,175">
              <v:shape style="position:absolute;left:8904;top:-1042;width:528;height:175" coordorigin="8904,-1042" coordsize="528,175" path="m8904,-1042l9432,-1042,9432,-867,8904,-867,8904,-1042e" filled="t" fillcolor="#FFFFCC" stroked="f">
                <v:path arrowok="t"/>
                <v:fill/>
              </v:shape>
            </v:group>
            <v:group style="position:absolute;left:8904;top:-1042;width:529;height:176" coordorigin="8904,-1042" coordsize="529,176">
              <v:shape style="position:absolute;left:8904;top:-1042;width:529;height:176" coordorigin="8904,-1042" coordsize="529,176" path="m8904,-866l9433,-866,9433,-1042,8904,-1042,8904,-866x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eu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13" w:lineRule="exact"/>
        <w:ind w:right="569"/>
        <w:jc w:val="right"/>
        <w:rPr>
          <w:rFonts w:ascii="Arial" w:hAnsi="Arial" w:cs="Arial" w:eastAsia="Arial"/>
          <w:sz w:val="10"/>
          <w:szCs w:val="10"/>
        </w:rPr>
      </w:pPr>
      <w:rPr/>
      <w:r>
        <w:rPr>
          <w:rFonts w:ascii="Arial" w:hAnsi="Arial" w:cs="Arial" w:eastAsia="Arial"/>
          <w:sz w:val="10"/>
          <w:szCs w:val="10"/>
          <w:spacing w:val="-1"/>
          <w:w w:val="100"/>
        </w:rPr>
        <w:t>g</w:t>
      </w:r>
      <w:r>
        <w:rPr>
          <w:rFonts w:ascii="Arial" w:hAnsi="Arial" w:cs="Arial" w:eastAsia="Arial"/>
          <w:sz w:val="10"/>
          <w:szCs w:val="10"/>
          <w:spacing w:val="2"/>
          <w:w w:val="100"/>
        </w:rPr>
        <w:t>l</w:t>
      </w:r>
      <w:r>
        <w:rPr>
          <w:rFonts w:ascii="Arial" w:hAnsi="Arial" w:cs="Arial" w:eastAsia="Arial"/>
          <w:sz w:val="10"/>
          <w:szCs w:val="10"/>
          <w:spacing w:val="-1"/>
          <w:w w:val="100"/>
        </w:rPr>
        <w:t>obal</w:t>
      </w:r>
      <w:r>
        <w:rPr>
          <w:rFonts w:ascii="Arial" w:hAnsi="Arial" w:cs="Arial" w:eastAsia="Arial"/>
          <w:sz w:val="10"/>
          <w:szCs w:val="1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left="237" w:right="2624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9"/>
        </w:rPr>
        <w:t>java.</w:t>
      </w:r>
      <w:r>
        <w:rPr>
          <w:rFonts w:ascii="Arial" w:hAnsi="Arial" w:cs="Arial" w:eastAsia="Arial"/>
          <w:sz w:val="14"/>
          <w:szCs w:val="14"/>
          <w:spacing w:val="3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8" w:after="0" w:line="240" w:lineRule="auto"/>
        <w:ind w:left="-30" w:right="2328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1"/>
          <w:w w:val="100"/>
        </w:rPr>
        <w:t>(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9"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l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9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9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)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260" w:bottom="280" w:left="1320" w:right="1420"/>
          <w:cols w:num="2" w:equalWidth="0">
            <w:col w:w="3114" w:space="2881"/>
            <w:col w:w="3505"/>
          </w:cols>
        </w:sectPr>
      </w:pPr>
      <w:rPr/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84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Packa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scriptio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0" w:lineRule="auto"/>
        <w:ind w:left="840" w:right="52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oyee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ivi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'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application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Administration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istrat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r's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licatio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yrol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cuti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roc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1320" w:right="14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yrol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abstracti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ubsystem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ulates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unication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ext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rnal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12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10"/>
        </w:rPr>
        <w:t>External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Interfaces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interfac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controlled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bsyste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realize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PrintSe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vice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Subsystem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tilities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rd-co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2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Proje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tManagementData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psulates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legacy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ntaini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6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com.odi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.odi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OODBMS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echanis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reflects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party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war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ational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lled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til"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ey’d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"c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.rati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til".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Micr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OM/DCOM;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tally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rate.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OM/DCOM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CORBA,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RMI,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ectSt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Reuse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reus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.lang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imple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echanis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GUI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Framework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terface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8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ewHa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eni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closin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unication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dir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ctly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51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security-aware,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er-res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object.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ViewH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ndler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handle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ct.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ViewH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ndler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starts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ntroller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anager.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480" w:lineRule="atLeast"/>
        <w:ind w:left="820" w:right="7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Secure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aces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rfaces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curity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services.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Security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7"/>
        </w:rPr>
        <w:t>Manager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Subsyst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rity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ices.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s-sp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cific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ents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250" w:lineRule="auto"/>
        <w:ind w:left="820" w:right="6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persist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ncy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chanis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clud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anag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ain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rati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every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rsistent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820" w:right="6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9"/>
        </w:rPr>
        <w:t>.rmi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va.r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package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RMI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istr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commercially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stand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AVA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IDEs.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.sql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pack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ontains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ign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BMS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FF"/>
          <w:spacing w:val="0"/>
          <w:w w:val="100"/>
        </w:rPr>
        <w:t>ersistency.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753" w:footer="972" w:top="940" w:bottom="1160" w:left="1340" w:right="13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Process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ew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7"/>
        </w:rPr>
        <w:t>Proces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ajor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eeAppl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cation):</w:t>
      </w:r>
    </w:p>
    <w:p>
      <w:pPr>
        <w:spacing w:before="10" w:after="0" w:line="250" w:lineRule="auto"/>
        <w:ind w:left="480" w:right="5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ployeeApp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ication: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application.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50" w:lineRule="auto"/>
        <w:ind w:left="120" w:right="5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ajor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parate,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exclus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plications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curre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roller: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llerPr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ecardControllerProcess</w:t>
      </w:r>
    </w:p>
    <w:p>
      <w:pPr>
        <w:spacing w:before="1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ontroller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r.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ProjectMan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mentDBAcce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terAccess</w:t>
      </w:r>
    </w:p>
    <w:p>
      <w:pPr>
        <w:spacing w:before="10" w:after="0" w:line="250" w:lineRule="auto"/>
        <w:ind w:left="120" w:right="16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hronize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11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roughput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turnaround,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Transaction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ltiple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process.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20" w:right="47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neral,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fast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Design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Mapping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vidual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interfaces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esses.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rvices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ocesse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esses.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7"/>
        </w:rPr>
        <w:t>Deplo</w:t>
      </w:r>
      <w:r>
        <w:rPr>
          <w:rFonts w:ascii="Arial" w:hAnsi="Arial" w:cs="Arial" w:eastAsia="Arial"/>
          <w:sz w:val="24"/>
          <w:szCs w:val="24"/>
          <w:spacing w:val="-1"/>
          <w:w w:val="107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ment</w:t>
      </w:r>
      <w:r>
        <w:rPr>
          <w:rFonts w:ascii="Arial" w:hAnsi="Arial" w:cs="Arial" w:eastAsia="Arial"/>
          <w:sz w:val="24"/>
          <w:szCs w:val="24"/>
          <w:spacing w:val="-4"/>
          <w:w w:val="10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Vi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Nod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Conne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nodes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physical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itecture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owing: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PCs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r)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(proces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r)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ices)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nnec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Payroll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rnet.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ctManage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entDatabase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LAN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5"/>
        </w:rPr>
        <w:t>Proces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-to-Node</w:t>
      </w:r>
      <w:r>
        <w:rPr>
          <w:rFonts w:ascii="Arial" w:hAnsi="Arial" w:cs="Arial" w:eastAsia="Arial"/>
          <w:sz w:val="20"/>
          <w:szCs w:val="20"/>
          <w:spacing w:val="12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ocesses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PCs:</w:t>
      </w:r>
    </w:p>
    <w:p>
      <w:pPr>
        <w:spacing w:before="10" w:after="0" w:line="240" w:lineRule="auto"/>
        <w:ind w:left="120" w:right="-20"/>
        <w:jc w:val="left"/>
        <w:tabs>
          <w:tab w:pos="4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eeApp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ication</w:t>
      </w:r>
    </w:p>
    <w:p>
      <w:pPr>
        <w:jc w:val="left"/>
        <w:spacing w:after="0"/>
        <w:sectPr>
          <w:pgMar w:header="753" w:footer="972" w:top="940" w:bottom="1160" w:left="1320" w:right="134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er: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llCo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llerPr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cess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ecardControllerProcess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ProjectMan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mentDBAcce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BankSyst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Access</w:t>
      </w:r>
    </w:p>
    <w:p>
      <w:pPr>
        <w:spacing w:before="10" w:after="0" w:line="240" w:lineRule="auto"/>
        <w:ind w:left="120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terAccess</w:t>
      </w:r>
    </w:p>
    <w:p>
      <w:pPr>
        <w:jc w:val="left"/>
        <w:spacing w:after="0"/>
        <w:sectPr>
          <w:pgMar w:header="753" w:footer="972" w:top="940" w:bottom="1160" w:left="1320" w:right="14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Mar w:header="753" w:footer="972" w:top="940" w:bottom="1160" w:left="1340" w:right="14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ngLiU_HKSCS">
    <w:altName w:val="MingLiU_HKSC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9999pt;margin-top:732.497742pt;width:121.852409pt;height:12.180039pt;mso-position-horizontal-relative:page;mso-position-vertical-relative:page;z-index:-4794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w w:val="79"/>
                  </w:rPr>
                  <w:t></w:t>
                </w:r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spacing w:val="-5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rig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IBM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04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519592pt;margin-top:732.417297pt;width:34.984804pt;height:12.02pt;mso-position-horizontal-relative:page;mso-position-vertical-relative:page;z-index:-4793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9999pt;margin-top:732.497742pt;width:121.852409pt;height:12.180039pt;mso-position-horizontal-relative:page;mso-position-vertical-relative:page;z-index:-4792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w w:val="79"/>
                  </w:rPr>
                  <w:t></w:t>
                </w:r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spacing w:val="-5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rig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IBM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04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519592pt;margin-top:732.417297pt;width:34.982840pt;height:12.02pt;mso-position-horizontal-relative:page;mso-position-vertical-relative:page;z-index:-4791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pt;margin-top:733.105591pt;width:122.32074pt;height:11.5pt;mso-position-horizontal-relative:page;mso-position-vertical-relative:page;z-index:-4789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9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®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1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Copyright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3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IB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2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Corp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1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1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5pt;margin-top:733.105591pt;width:35.076091pt;height:11.5pt;mso-position-horizontal-relative:page;mso-position-vertical-relative:page;z-index:-4788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30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9999pt;margin-top:732.497742pt;width:121.852409pt;height:12.180039pt;mso-position-horizontal-relative:page;mso-position-vertical-relative:page;z-index:-4787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w w:val="79"/>
                  </w:rPr>
                  <w:t></w:t>
                </w:r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spacing w:val="-5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rig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IBM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04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519592pt;margin-top:732.417297pt;width:34.982840pt;height:12.02pt;mso-position-horizontal-relative:page;mso-position-vertical-relative:page;z-index:-4786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9999pt;margin-top:732.497742pt;width:121.852409pt;height:12.180039pt;mso-position-horizontal-relative:page;mso-position-vertical-relative:page;z-index:-4785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w w:val="79"/>
                  </w:rPr>
                  <w:t></w:t>
                </w:r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spacing w:val="-5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rig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IBM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04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519592pt;margin-top:732.417297pt;width:34.982840pt;height:12.02pt;mso-position-horizontal-relative:page;mso-position-vertical-relative:page;z-index:-4784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080002pt;margin-top:732.955627pt;width:122.306071pt;height:11.5pt;mso-position-horizontal-relative:page;mso-position-vertical-relative:page;z-index:-4782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9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©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1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Copyright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3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IB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2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Corp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3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3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640015pt;margin-top:732.955627pt;width:34.352961pt;height:11.5pt;mso-position-horizontal-relative:page;mso-position-vertical-relative:page;z-index:-4781" type="#_x0000_t202" filled="f" stroked="f">
          <v:textbox inset="0,0,0,0">
            <w:txbxContent>
              <w:p>
                <w:pPr>
                  <w:spacing w:before="0" w:after="0" w:line="214" w:lineRule="exact"/>
                  <w:ind w:left="20" w:right="-48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2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5"/>
                  </w:rPr>
                  <w:t>47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2.779999pt;margin-top:732.497742pt;width:121.852409pt;height:12.180039pt;mso-position-horizontal-relative:page;mso-position-vertical-relative:page;z-index:-4780" type="#_x0000_t202" filled="f" stroked="f">
          <v:textbox inset="0,0,0,0">
            <w:txbxContent>
              <w:p>
                <w:pPr>
                  <w:spacing w:before="0" w:after="0" w:line="228" w:lineRule="exact"/>
                  <w:ind w:left="20" w:right="-51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w w:val="79"/>
                  </w:rPr>
                  <w:t></w:t>
                </w:r>
                <w:r>
                  <w:rPr>
                    <w:rFonts w:ascii="MingLiU_HKSCS" w:hAnsi="MingLiU_HKSCS" w:cs="MingLiU_HKSCS" w:eastAsia="MingLiU_HKSCS"/>
                    <w:sz w:val="20"/>
                    <w:szCs w:val="20"/>
                    <w:spacing w:val="-5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rig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IBM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04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519592pt;margin-top:732.417297pt;width:34.982840pt;height:12.020053pt;mso-position-horizontal-relative:page;mso-position-vertical-relative:page;z-index:-4779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Page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657169pt;width:182.593785pt;height:12.02pt;mso-position-horizontal-relative:page;mso-position-vertical-relative:page;z-index:-4795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Section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1: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rse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gistrati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quire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ents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657169pt;width:131.745119pt;height:12.02pt;mso-position-horizontal-relative:page;mso-position-vertical-relative:page;z-index:-4790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Secti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ll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Req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ts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6.657169pt;width:170.339544pt;height:12.02pt;mso-position-horizontal-relative:page;mso-position-vertical-relative:page;z-index:-4783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Section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3: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Pa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oll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rchitecture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ndbook</w:t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header" Target="header5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Siemers</dc:creator>
  <dc:subject>OOAD v2000</dc:subject>
  <dc:title>Course Registration Requirements</dc:title>
  <dcterms:created xsi:type="dcterms:W3CDTF">2014-04-22T20:54:49Z</dcterms:created>
  <dcterms:modified xsi:type="dcterms:W3CDTF">2014-04-22T20:54:49Z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2004-07-22T00:00:00Z</vt:filetime>
  </property>
  <property fmtid="{D5CDD505-2E9C-101B-9397-08002B2CF9AE}" pid="3" name="LastSaved">
    <vt:filetime>2014-04-23T00:00:00Z</vt:filetime>
  </property>
</Properties>
</file>